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6B" w:rsidRPr="004378B0" w:rsidRDefault="00AB286B" w:rsidP="00C42128">
      <w:pPr>
        <w:jc w:val="center"/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MANUELA DE USUARIO </w:t>
      </w:r>
    </w:p>
    <w:p w:rsidR="00CC719E" w:rsidRPr="004378B0" w:rsidRDefault="00EE4F7C" w:rsidP="00C42128">
      <w:pPr>
        <w:jc w:val="center"/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>PARKING LOT I.S</w:t>
      </w: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541EB" w:rsidRPr="004378B0" w:rsidRDefault="002541EB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541EB" w:rsidRPr="004378B0" w:rsidRDefault="002541EB" w:rsidP="001D286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BRAYAN FELIPE AYALA COLMENARES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MEYER ALBERTO AYALA CUERVO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BEVERLY TORRES DOMINGUEZ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DAVID ESTEBAN VALENCIA PINZON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SANDY JULIETH VARELA TORRES</w:t>
      </w:r>
    </w:p>
    <w:p w:rsidR="007452B1" w:rsidRPr="004378B0" w:rsidRDefault="007452B1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452B1" w:rsidRPr="004378B0" w:rsidRDefault="007452B1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452B1" w:rsidRPr="004378B0" w:rsidRDefault="007452B1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4541B" w:rsidRPr="004378B0" w:rsidRDefault="0074541B" w:rsidP="00C421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332914" w:rsidRPr="004378B0" w:rsidRDefault="00332914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SENA SEDE BARRIO COLOMBIA</w:t>
      </w:r>
    </w:p>
    <w:p w:rsidR="00332914" w:rsidRPr="004378B0" w:rsidRDefault="00332914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DIRECCIÓN GENERAL</w:t>
      </w:r>
    </w:p>
    <w:p w:rsidR="00332914" w:rsidRPr="004378B0" w:rsidRDefault="00332914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SERVICIO NACIONAL DE APRENDIZAJE SENA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BOGOTA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2019</w:t>
      </w:r>
    </w:p>
    <w:p w:rsidR="00EE4F7C" w:rsidRPr="004378B0" w:rsidRDefault="00EE4F7C" w:rsidP="001D286E">
      <w:pPr>
        <w:pStyle w:val="Ttulo1"/>
        <w:jc w:val="both"/>
        <w:rPr>
          <w:rFonts w:ascii="Arial" w:hAnsi="Arial"/>
          <w:color w:val="auto"/>
          <w:sz w:val="24"/>
        </w:rPr>
      </w:pPr>
    </w:p>
    <w:sdt>
      <w:sdtPr>
        <w:rPr>
          <w:rFonts w:ascii="Arial" w:eastAsia="Calibri" w:hAnsi="Arial" w:cs="Arial"/>
          <w:color w:val="auto"/>
          <w:sz w:val="24"/>
          <w:szCs w:val="24"/>
          <w:lang w:val="es-ES"/>
        </w:rPr>
        <w:id w:val="-2136023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178" w:rsidRDefault="004378B0" w:rsidP="004378B0">
          <w:pPr>
            <w:pStyle w:val="TtuloTDC"/>
            <w:jc w:val="center"/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</w:pPr>
          <w:r w:rsidRPr="004378B0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TABLA DE CONTENIDO</w:t>
          </w:r>
        </w:p>
        <w:p w:rsidR="004378B0" w:rsidRPr="004378B0" w:rsidRDefault="004378B0" w:rsidP="004378B0">
          <w:pPr>
            <w:rPr>
              <w:lang w:val="es-ES"/>
            </w:rPr>
          </w:pPr>
        </w:p>
        <w:p w:rsidR="005E45AA" w:rsidRPr="004378B0" w:rsidRDefault="00447178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r w:rsidRPr="004378B0">
            <w:rPr>
              <w:rFonts w:ascii="Arial" w:hAnsi="Arial" w:cs="Arial"/>
              <w:sz w:val="24"/>
              <w:szCs w:val="24"/>
            </w:rPr>
            <w:fldChar w:fldCharType="begin"/>
          </w:r>
          <w:r w:rsidRPr="004378B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378B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555575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OBJETIVO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_Toc3555575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576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ALCANCE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_Toc3555576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577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PROCEDIMIENTO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_Toc3555577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78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Página Principal.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_Toc3555578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79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Inicio de sesión.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_Toc3555579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580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MENU PRINCIPAL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_Toc3555580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581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Registro de clientes.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_Toc3555581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82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Procedimiento.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_Toc3555582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83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Mensajes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_Toc3555583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584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Registro de Vehículos.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_Toc3555584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85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Procedimiento.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_Toc3555585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86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Mensajes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_Toc3555586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587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Asignación de Espacios.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_Toc3555587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88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Procedimiento.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_Toc3555588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89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Mensajes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_Toc3555589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590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Tickes.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_Toc3555590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591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Registro de Usuarios.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_Toc3555591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92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Procedimiento.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_Toc3555592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93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Mensajes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_Toc3555593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594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Registro de Tarifas.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_Toc3555594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95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Procedimiento.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_Toc3555595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96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Mensajes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_Toc3555596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597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Registro tipos de vehículo.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_Toc3555597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98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Procedimiento.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_Toc3555598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3"/>
            <w:tabs>
              <w:tab w:val="right" w:leader="dot" w:pos="8346"/>
            </w:tabs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3555599" w:history="1">
            <w:r w:rsidR="005E45AA" w:rsidRPr="004378B0">
              <w:rPr>
                <w:rStyle w:val="Hipervnculo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Mensajes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_Toc3555599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45AA" w:rsidRPr="004378B0" w:rsidRDefault="00C07BE9">
          <w:pPr>
            <w:pStyle w:val="TDC2"/>
            <w:tabs>
              <w:tab w:val="right" w:leader="dot" w:pos="8346"/>
            </w:tabs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3555600" w:history="1">
            <w:r w:rsidR="005E45AA" w:rsidRPr="004378B0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Registro tipos de identificación.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_Toc3555600 \h </w:instrTex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5E45AA" w:rsidRPr="004378B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47178" w:rsidRPr="004378B0" w:rsidRDefault="00447178">
          <w:pPr>
            <w:rPr>
              <w:rFonts w:ascii="Arial" w:hAnsi="Arial" w:cs="Arial"/>
              <w:sz w:val="24"/>
              <w:szCs w:val="24"/>
            </w:rPr>
          </w:pPr>
          <w:r w:rsidRPr="004378B0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D3896" w:rsidRPr="004378B0" w:rsidRDefault="00447178" w:rsidP="00080F3F">
      <w:pPr>
        <w:pStyle w:val="Ttulo2"/>
        <w:jc w:val="left"/>
        <w:rPr>
          <w:color w:val="auto"/>
        </w:rPr>
      </w:pPr>
      <w:bookmarkStart w:id="0" w:name="_Toc3555575"/>
      <w:r w:rsidRPr="004378B0">
        <w:rPr>
          <w:color w:val="auto"/>
        </w:rPr>
        <w:lastRenderedPageBreak/>
        <w:t>O</w:t>
      </w:r>
      <w:r w:rsidR="00AB286B" w:rsidRPr="004378B0">
        <w:rPr>
          <w:color w:val="auto"/>
        </w:rPr>
        <w:t>BJETIVO</w:t>
      </w:r>
      <w:bookmarkEnd w:id="0"/>
    </w:p>
    <w:p w:rsidR="00ED3896" w:rsidRPr="004378B0" w:rsidRDefault="00AB286B" w:rsidP="001D286E">
      <w:pPr>
        <w:jc w:val="both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Brindar un instrumento de apoyo que defina y establezca </w:t>
      </w:r>
      <w:r w:rsidR="00080F3F" w:rsidRPr="004378B0">
        <w:rPr>
          <w:rFonts w:ascii="Arial" w:hAnsi="Arial" w:cs="Arial"/>
          <w:sz w:val="24"/>
          <w:szCs w:val="24"/>
        </w:rPr>
        <w:t>los procesos y las herramientas con las que cuenta Parking Lot I.S.</w:t>
      </w:r>
    </w:p>
    <w:p w:rsidR="00447178" w:rsidRPr="004378B0" w:rsidRDefault="00447178" w:rsidP="00447178">
      <w:pPr>
        <w:pStyle w:val="Ttulo2"/>
        <w:jc w:val="left"/>
        <w:rPr>
          <w:color w:val="auto"/>
        </w:rPr>
      </w:pPr>
      <w:bookmarkStart w:id="1" w:name="_Toc3555576"/>
      <w:r w:rsidRPr="004378B0">
        <w:rPr>
          <w:color w:val="auto"/>
        </w:rPr>
        <w:t>ALCANCE</w:t>
      </w:r>
      <w:bookmarkEnd w:id="1"/>
    </w:p>
    <w:p w:rsidR="00ED3896" w:rsidRPr="004378B0" w:rsidRDefault="00447178" w:rsidP="00447178">
      <w:pPr>
        <w:jc w:val="both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El presente manual describe el uso de Parking Lot I.S, está dirigido para los usuarios que manejan un parqueadero y no cuentan con un software con el que puedan garantizar a sus clientes el espacio disponible para su vehículo y la seguridad del mismo y deseen implementar Parking Lot I.S.</w:t>
      </w:r>
    </w:p>
    <w:p w:rsidR="00447178" w:rsidRPr="004378B0" w:rsidRDefault="00447178" w:rsidP="00447178">
      <w:pPr>
        <w:pStyle w:val="Ttulo2"/>
        <w:jc w:val="left"/>
        <w:rPr>
          <w:color w:val="auto"/>
        </w:rPr>
      </w:pPr>
      <w:bookmarkStart w:id="2" w:name="_Toc3555577"/>
      <w:r w:rsidRPr="004378B0">
        <w:rPr>
          <w:color w:val="auto"/>
        </w:rPr>
        <w:t>PROCEDIMIENTO</w:t>
      </w:r>
      <w:bookmarkEnd w:id="2"/>
    </w:p>
    <w:p w:rsidR="00447178" w:rsidRPr="004378B0" w:rsidRDefault="004D2736" w:rsidP="004D2736">
      <w:pPr>
        <w:pStyle w:val="Ttulo3"/>
        <w:rPr>
          <w:rFonts w:ascii="Arial" w:hAnsi="Arial" w:cs="Arial"/>
          <w:b/>
          <w:color w:val="auto"/>
        </w:rPr>
      </w:pPr>
      <w:bookmarkStart w:id="3" w:name="_Toc3555578"/>
      <w:r w:rsidRPr="004378B0">
        <w:rPr>
          <w:rFonts w:ascii="Arial" w:hAnsi="Arial" w:cs="Arial"/>
          <w:b/>
          <w:color w:val="auto"/>
        </w:rPr>
        <w:t>Página Principal</w:t>
      </w:r>
      <w:r w:rsidR="00534276" w:rsidRPr="004378B0">
        <w:rPr>
          <w:rFonts w:ascii="Arial" w:hAnsi="Arial" w:cs="Arial"/>
          <w:b/>
          <w:color w:val="auto"/>
        </w:rPr>
        <w:t>.</w:t>
      </w:r>
      <w:bookmarkEnd w:id="3"/>
    </w:p>
    <w:p w:rsidR="004D2736" w:rsidRPr="004378B0" w:rsidRDefault="004D2736" w:rsidP="004D2736">
      <w:pPr>
        <w:rPr>
          <w:rFonts w:ascii="Arial" w:hAnsi="Arial" w:cs="Arial"/>
          <w:sz w:val="24"/>
          <w:szCs w:val="24"/>
        </w:rPr>
      </w:pPr>
    </w:p>
    <w:p w:rsidR="00534276" w:rsidRPr="004378B0" w:rsidRDefault="004D2736" w:rsidP="00534276">
      <w:pPr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Para ingresar a la página principal de Parking Lot I.S. Copie y pegue la siguiente URL en el navegador (se recomienda el uso del navegador Internet Explorer): </w:t>
      </w:r>
      <w:hyperlink r:id="rId8" w:history="1">
        <w:r w:rsidRPr="004378B0">
          <w:rPr>
            <w:rStyle w:val="Hipervnculo"/>
            <w:rFonts w:ascii="Arial" w:hAnsi="Arial" w:cs="Arial"/>
            <w:b/>
            <w:color w:val="auto"/>
            <w:sz w:val="24"/>
            <w:szCs w:val="24"/>
          </w:rPr>
          <w:t>http://localhost:8080/PARKING_LOT/PaginaPrincipal.jsp</w:t>
        </w:r>
      </w:hyperlink>
      <w:r w:rsidRPr="004378B0">
        <w:rPr>
          <w:rFonts w:ascii="Arial" w:hAnsi="Arial" w:cs="Arial"/>
          <w:b/>
          <w:sz w:val="24"/>
          <w:szCs w:val="24"/>
        </w:rPr>
        <w:t>.</w:t>
      </w:r>
    </w:p>
    <w:p w:rsidR="00ED3896" w:rsidRPr="004378B0" w:rsidRDefault="001A5D3D" w:rsidP="004C2355">
      <w:pPr>
        <w:jc w:val="center"/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fldChar w:fldCharType="begin"/>
      </w:r>
      <w:r w:rsidRPr="004378B0">
        <w:rPr>
          <w:rFonts w:ascii="Arial" w:hAnsi="Arial" w:cs="Arial"/>
          <w:b/>
          <w:sz w:val="24"/>
          <w:szCs w:val="24"/>
        </w:rPr>
        <w:instrText xml:space="preserve"> SEQ Ilustración \* ARABIC </w:instrText>
      </w:r>
      <w:r w:rsidRPr="004378B0">
        <w:rPr>
          <w:rFonts w:ascii="Arial" w:hAnsi="Arial" w:cs="Arial"/>
          <w:b/>
          <w:sz w:val="24"/>
          <w:szCs w:val="24"/>
        </w:rPr>
        <w:fldChar w:fldCharType="separate"/>
      </w:r>
      <w:r w:rsidR="00B31B53" w:rsidRPr="004378B0">
        <w:rPr>
          <w:rFonts w:ascii="Arial" w:hAnsi="Arial" w:cs="Arial"/>
          <w:b/>
          <w:noProof/>
          <w:sz w:val="24"/>
          <w:szCs w:val="24"/>
        </w:rPr>
        <w:t>1</w:t>
      </w:r>
      <w:r w:rsidRPr="004378B0">
        <w:rPr>
          <w:rFonts w:ascii="Arial" w:hAnsi="Arial" w:cs="Arial"/>
          <w:b/>
          <w:sz w:val="24"/>
          <w:szCs w:val="24"/>
        </w:rPr>
        <w:fldChar w:fldCharType="end"/>
      </w:r>
      <w:r w:rsidRPr="004378B0">
        <w:rPr>
          <w:rFonts w:ascii="Arial" w:hAnsi="Arial" w:cs="Arial"/>
          <w:b/>
          <w:sz w:val="24"/>
          <w:szCs w:val="24"/>
        </w:rPr>
        <w:t>URL Página Principal</w:t>
      </w:r>
      <w:r w:rsidR="004D2736"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74017B68" wp14:editId="77E847D4">
            <wp:extent cx="5895975" cy="571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374" b="-5263"/>
                    <a:stretch/>
                  </pic:blipFill>
                  <pic:spPr bwMode="auto">
                    <a:xfrm>
                      <a:off x="0" y="0"/>
                      <a:ext cx="58959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D3D" w:rsidRPr="004378B0" w:rsidRDefault="001A5D3D" w:rsidP="001A5D3D">
      <w:pPr>
        <w:keepNext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65920" behindDoc="0" locked="0" layoutInCell="1" allowOverlap="1" wp14:anchorId="25188462" wp14:editId="389B5A86">
            <wp:simplePos x="0" y="0"/>
            <wp:positionH relativeFrom="column">
              <wp:posOffset>3860165</wp:posOffset>
            </wp:positionH>
            <wp:positionV relativeFrom="paragraph">
              <wp:posOffset>8255</wp:posOffset>
            </wp:positionV>
            <wp:extent cx="857250" cy="18097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8B0">
        <w:rPr>
          <w:rFonts w:ascii="Arial" w:hAnsi="Arial" w:cs="Arial"/>
          <w:sz w:val="24"/>
          <w:szCs w:val="24"/>
        </w:rPr>
        <w:t xml:space="preserve">En la página Principal de Parking Lot I.S Se encontrará el botón </w:t>
      </w:r>
      <w:r w:rsidR="004378B0" w:rsidRPr="004378B0">
        <w:rPr>
          <w:rFonts w:ascii="Arial" w:hAnsi="Arial" w:cs="Arial"/>
          <w:sz w:val="24"/>
          <w:szCs w:val="24"/>
        </w:rPr>
        <w:t>del</w:t>
      </w:r>
      <w:r w:rsidRPr="004378B0">
        <w:rPr>
          <w:rFonts w:ascii="Arial" w:hAnsi="Arial" w:cs="Arial"/>
          <w:sz w:val="24"/>
          <w:szCs w:val="24"/>
        </w:rPr>
        <w:t xml:space="preserve"> cual nos dirige a la página de Inicio de sesión.</w:t>
      </w:r>
    </w:p>
    <w:p w:rsidR="00EB633B" w:rsidRPr="004378B0" w:rsidRDefault="00EB633B" w:rsidP="001A5D3D">
      <w:pPr>
        <w:keepNext/>
        <w:rPr>
          <w:rFonts w:ascii="Arial" w:hAnsi="Arial" w:cs="Arial"/>
          <w:sz w:val="24"/>
          <w:szCs w:val="24"/>
        </w:rPr>
      </w:pPr>
    </w:p>
    <w:p w:rsidR="00EB633B" w:rsidRPr="004378B0" w:rsidRDefault="00EB633B" w:rsidP="00EB633B">
      <w:pPr>
        <w:pStyle w:val="Descripcin"/>
        <w:keepNext/>
        <w:rPr>
          <w:rFonts w:ascii="Arial" w:hAnsi="Arial" w:cs="Arial"/>
          <w:b/>
          <w:color w:val="auto"/>
          <w:sz w:val="24"/>
          <w:szCs w:val="24"/>
        </w:rPr>
      </w:pPr>
      <w:r w:rsidRPr="004378B0">
        <w:rPr>
          <w:rFonts w:ascii="Arial" w:hAnsi="Arial" w:cs="Arial"/>
          <w:b/>
          <w:color w:val="auto"/>
          <w:sz w:val="24"/>
          <w:szCs w:val="24"/>
        </w:rPr>
        <w:fldChar w:fldCharType="begin"/>
      </w:r>
      <w:r w:rsidRPr="004378B0">
        <w:rPr>
          <w:rFonts w:ascii="Arial" w:hAnsi="Arial" w:cs="Arial"/>
          <w:b/>
          <w:color w:val="auto"/>
          <w:sz w:val="24"/>
          <w:szCs w:val="24"/>
        </w:rPr>
        <w:instrText xml:space="preserve"> SEQ Ilustración \* ARABIC </w:instrText>
      </w:r>
      <w:r w:rsidRPr="004378B0">
        <w:rPr>
          <w:rFonts w:ascii="Arial" w:hAnsi="Arial" w:cs="Arial"/>
          <w:b/>
          <w:color w:val="auto"/>
          <w:sz w:val="24"/>
          <w:szCs w:val="24"/>
        </w:rPr>
        <w:fldChar w:fldCharType="separate"/>
      </w:r>
      <w:r w:rsidR="00B31B53" w:rsidRPr="004378B0">
        <w:rPr>
          <w:rFonts w:ascii="Arial" w:hAnsi="Arial" w:cs="Arial"/>
          <w:b/>
          <w:noProof/>
          <w:color w:val="auto"/>
          <w:sz w:val="24"/>
          <w:szCs w:val="24"/>
        </w:rPr>
        <w:t>2</w:t>
      </w:r>
      <w:r w:rsidRPr="004378B0">
        <w:rPr>
          <w:rFonts w:ascii="Arial" w:hAnsi="Arial" w:cs="Arial"/>
          <w:b/>
          <w:color w:val="auto"/>
          <w:sz w:val="24"/>
          <w:szCs w:val="24"/>
        </w:rPr>
        <w:fldChar w:fldCharType="end"/>
      </w:r>
      <w:r w:rsidRPr="004378B0">
        <w:rPr>
          <w:rFonts w:ascii="Arial" w:hAnsi="Arial" w:cs="Arial"/>
          <w:b/>
          <w:color w:val="auto"/>
          <w:sz w:val="24"/>
          <w:szCs w:val="24"/>
        </w:rPr>
        <w:t>Página Principal Parking Lot</w:t>
      </w:r>
    </w:p>
    <w:p w:rsidR="001A5D3D" w:rsidRPr="004378B0" w:rsidRDefault="00E94005" w:rsidP="004C2355">
      <w:pPr>
        <w:keepNext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ECA5FD" wp14:editId="23A8B68D">
                <wp:simplePos x="0" y="0"/>
                <wp:positionH relativeFrom="column">
                  <wp:posOffset>2612390</wp:posOffset>
                </wp:positionH>
                <wp:positionV relativeFrom="paragraph">
                  <wp:posOffset>55880</wp:posOffset>
                </wp:positionV>
                <wp:extent cx="619125" cy="409575"/>
                <wp:effectExtent l="142875" t="19050" r="152400" b="47625"/>
                <wp:wrapNone/>
                <wp:docPr id="3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FB41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205.7pt;margin-top:4.4pt;width:48.7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" fillcolor="#9bbb59 [3206]" strokecolor="#9bbb59 [3206]" strokeweight="3pt">
                <v:shadow on="t" color="#4e6128 [1606]" opacity=".5" offset="1pt"/>
                <v:textbox style="layout-flow:vertical-ideographic"/>
              </v:shape>
            </w:pict>
          </mc:Fallback>
        </mc:AlternateContent>
      </w:r>
      <w:r w:rsidR="001A5D3D"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1A6FF852" wp14:editId="54962500">
            <wp:extent cx="5695436" cy="3362325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31" cy="336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96" w:rsidRPr="004378B0" w:rsidRDefault="00534276" w:rsidP="00534276">
      <w:pPr>
        <w:pStyle w:val="Ttulo3"/>
        <w:rPr>
          <w:rFonts w:ascii="Arial" w:hAnsi="Arial" w:cs="Arial"/>
          <w:b/>
          <w:color w:val="auto"/>
        </w:rPr>
      </w:pPr>
      <w:bookmarkStart w:id="4" w:name="_Toc3555579"/>
      <w:r w:rsidRPr="004378B0">
        <w:rPr>
          <w:rFonts w:ascii="Arial" w:hAnsi="Arial" w:cs="Arial"/>
          <w:b/>
          <w:color w:val="auto"/>
        </w:rPr>
        <w:t>Inicio de sesión.</w:t>
      </w:r>
      <w:bookmarkEnd w:id="4"/>
    </w:p>
    <w:p w:rsidR="00534276" w:rsidRPr="004378B0" w:rsidRDefault="00534276" w:rsidP="00534276">
      <w:pPr>
        <w:rPr>
          <w:rFonts w:ascii="Arial" w:hAnsi="Arial" w:cs="Arial"/>
          <w:sz w:val="24"/>
          <w:szCs w:val="24"/>
        </w:rPr>
      </w:pPr>
    </w:p>
    <w:p w:rsidR="00534276" w:rsidRPr="004378B0" w:rsidRDefault="00534276" w:rsidP="00534276">
      <w:pPr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Para ingresar a Parking Lot I.S. se le asignará un usuario y una contraseña, las cuales deberá ingresar en los campos de </w:t>
      </w:r>
      <w:r w:rsidRPr="004378B0">
        <w:rPr>
          <w:rFonts w:ascii="Arial" w:hAnsi="Arial" w:cs="Arial"/>
          <w:b/>
          <w:sz w:val="24"/>
          <w:szCs w:val="24"/>
        </w:rPr>
        <w:t>Usuario</w:t>
      </w:r>
      <w:r w:rsidRPr="004378B0">
        <w:rPr>
          <w:rFonts w:ascii="Arial" w:hAnsi="Arial" w:cs="Arial"/>
          <w:sz w:val="24"/>
          <w:szCs w:val="24"/>
        </w:rPr>
        <w:t xml:space="preserve"> y </w:t>
      </w:r>
      <w:r w:rsidR="005E45AA" w:rsidRPr="004378B0">
        <w:rPr>
          <w:rFonts w:ascii="Arial" w:hAnsi="Arial" w:cs="Arial"/>
          <w:b/>
          <w:sz w:val="24"/>
          <w:szCs w:val="24"/>
        </w:rPr>
        <w:t>Contraseña</w:t>
      </w:r>
      <w:r w:rsidRPr="004378B0">
        <w:rPr>
          <w:rStyle w:val="Refdenotaalpie"/>
          <w:rFonts w:ascii="Arial" w:hAnsi="Arial" w:cs="Arial"/>
          <w:b/>
          <w:sz w:val="24"/>
          <w:szCs w:val="24"/>
        </w:rPr>
        <w:footnoteReference w:id="1"/>
      </w:r>
      <w:r w:rsidR="003E3815" w:rsidRPr="004378B0">
        <w:rPr>
          <w:rFonts w:ascii="Arial" w:hAnsi="Arial" w:cs="Arial"/>
          <w:b/>
          <w:sz w:val="24"/>
          <w:szCs w:val="24"/>
        </w:rPr>
        <w:t>.</w:t>
      </w:r>
    </w:p>
    <w:p w:rsidR="005E45AA" w:rsidRPr="004378B0" w:rsidRDefault="005E45AA" w:rsidP="00534276">
      <w:pPr>
        <w:rPr>
          <w:rFonts w:ascii="Arial" w:hAnsi="Arial" w:cs="Arial"/>
          <w:b/>
          <w:sz w:val="24"/>
          <w:szCs w:val="24"/>
        </w:rPr>
      </w:pPr>
    </w:p>
    <w:p w:rsidR="003E3815" w:rsidRPr="004378B0" w:rsidRDefault="003E3815" w:rsidP="00534276">
      <w:pPr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>Usuario de prue</w:t>
      </w:r>
      <w:r w:rsidR="005E45AA" w:rsidRPr="004378B0">
        <w:rPr>
          <w:rFonts w:ascii="Arial" w:hAnsi="Arial" w:cs="Arial"/>
          <w:b/>
          <w:sz w:val="24"/>
          <w:szCs w:val="24"/>
        </w:rPr>
        <w:t>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7"/>
        <w:gridCol w:w="1559"/>
      </w:tblGrid>
      <w:tr w:rsidR="004378B0" w:rsidRPr="004378B0" w:rsidTr="007874D9">
        <w:tc>
          <w:tcPr>
            <w:tcW w:w="1367" w:type="dxa"/>
          </w:tcPr>
          <w:p w:rsidR="003E3815" w:rsidRPr="004378B0" w:rsidRDefault="003E3815" w:rsidP="005342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78B0">
              <w:rPr>
                <w:rFonts w:ascii="Arial" w:hAnsi="Arial" w:cs="Arial"/>
                <w:b/>
                <w:sz w:val="24"/>
                <w:szCs w:val="24"/>
              </w:rPr>
              <w:t>Usuario</w:t>
            </w:r>
          </w:p>
        </w:tc>
        <w:tc>
          <w:tcPr>
            <w:tcW w:w="1559" w:type="dxa"/>
          </w:tcPr>
          <w:p w:rsidR="003E3815" w:rsidRPr="004378B0" w:rsidRDefault="003E3815" w:rsidP="00534276">
            <w:pPr>
              <w:rPr>
                <w:rFonts w:ascii="Arial" w:hAnsi="Arial" w:cs="Arial"/>
                <w:sz w:val="24"/>
                <w:szCs w:val="24"/>
              </w:rPr>
            </w:pPr>
            <w:r w:rsidRPr="004378B0">
              <w:rPr>
                <w:rFonts w:ascii="Arial" w:hAnsi="Arial" w:cs="Arial"/>
                <w:sz w:val="24"/>
                <w:szCs w:val="24"/>
              </w:rPr>
              <w:t>roger</w:t>
            </w:r>
          </w:p>
        </w:tc>
      </w:tr>
      <w:tr w:rsidR="004378B0" w:rsidRPr="004378B0" w:rsidTr="007874D9">
        <w:tc>
          <w:tcPr>
            <w:tcW w:w="1367" w:type="dxa"/>
          </w:tcPr>
          <w:p w:rsidR="003E3815" w:rsidRPr="004378B0" w:rsidRDefault="003E3815" w:rsidP="005342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78B0">
              <w:rPr>
                <w:rFonts w:ascii="Arial" w:hAnsi="Arial" w:cs="Arial"/>
                <w:b/>
                <w:sz w:val="24"/>
                <w:szCs w:val="24"/>
              </w:rPr>
              <w:t>Contraseña</w:t>
            </w:r>
          </w:p>
        </w:tc>
        <w:tc>
          <w:tcPr>
            <w:tcW w:w="1559" w:type="dxa"/>
          </w:tcPr>
          <w:p w:rsidR="003E3815" w:rsidRPr="004378B0" w:rsidRDefault="003E3815" w:rsidP="00534276">
            <w:pPr>
              <w:rPr>
                <w:rFonts w:ascii="Arial" w:hAnsi="Arial" w:cs="Arial"/>
                <w:sz w:val="24"/>
                <w:szCs w:val="24"/>
              </w:rPr>
            </w:pPr>
            <w:r w:rsidRPr="004378B0">
              <w:rPr>
                <w:rFonts w:ascii="Arial" w:hAnsi="Arial" w:cs="Arial"/>
                <w:sz w:val="24"/>
                <w:szCs w:val="24"/>
              </w:rPr>
              <w:t>1234</w:t>
            </w:r>
          </w:p>
        </w:tc>
      </w:tr>
    </w:tbl>
    <w:p w:rsidR="003E3815" w:rsidRPr="004378B0" w:rsidRDefault="003E3815" w:rsidP="00534276">
      <w:pPr>
        <w:rPr>
          <w:rFonts w:ascii="Arial" w:hAnsi="Arial" w:cs="Arial"/>
          <w:sz w:val="24"/>
          <w:szCs w:val="24"/>
        </w:rPr>
      </w:pPr>
    </w:p>
    <w:p w:rsidR="00ED3896" w:rsidRPr="004378B0" w:rsidRDefault="001F5F06" w:rsidP="00B41168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F164838" wp14:editId="34DD504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81885" cy="142875"/>
                <wp:effectExtent l="0" t="0" r="0" b="9525"/>
                <wp:wrapSquare wrapText="bothSides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8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3CF5" w:rsidRPr="001F5F06" w:rsidRDefault="00C73CF5" w:rsidP="001F5F06">
                            <w:pPr>
                              <w:pStyle w:val="Descripcin"/>
                              <w:rPr>
                                <w:b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1F5F06">
                              <w:rPr>
                                <w:b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F5F06">
                              <w:rPr>
                                <w:b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instrText xml:space="preserve"> SEQ Ilustración \* ARABIC </w:instrText>
                            </w:r>
                            <w:r w:rsidRPr="001F5F06">
                              <w:rPr>
                                <w:b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3</w:t>
                            </w:r>
                            <w:r w:rsidRPr="001F5F06">
                              <w:rPr>
                                <w:b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1F5F06">
                              <w:rPr>
                                <w:b/>
                                <w:color w:val="auto"/>
                                <w:sz w:val="16"/>
                                <w:szCs w:val="16"/>
                              </w:rP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9270F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0;margin-top:0;width:187.55pt;height:11.25pt;z-index:251672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" stroked="f">
                <v:textbox inset="0,0,0,0">
                  <w:txbxContent>
                    <w:p w:rsidR="00C73CF5" w:rsidRPr="001F5F06" w:rsidRDefault="00C73CF5" w:rsidP="001F5F06">
                      <w:pPr>
                        <w:pStyle w:val="Descripcin"/>
                        <w:rPr>
                          <w:b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1F5F06">
                        <w:rPr>
                          <w:b/>
                          <w:noProof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1F5F06">
                        <w:rPr>
                          <w:b/>
                          <w:noProof/>
                          <w:color w:val="auto"/>
                          <w:sz w:val="16"/>
                          <w:szCs w:val="16"/>
                        </w:rPr>
                        <w:instrText xml:space="preserve"> SEQ Ilustración \* ARABIC </w:instrText>
                      </w:r>
                      <w:r w:rsidRPr="001F5F06">
                        <w:rPr>
                          <w:b/>
                          <w:noProof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16"/>
                          <w:szCs w:val="16"/>
                        </w:rPr>
                        <w:t>3</w:t>
                      </w:r>
                      <w:r w:rsidRPr="001F5F06">
                        <w:rPr>
                          <w:b/>
                          <w:noProof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1F5F06">
                        <w:rPr>
                          <w:b/>
                          <w:color w:val="auto"/>
                          <w:sz w:val="16"/>
                          <w:szCs w:val="16"/>
                        </w:rPr>
                        <w:t>Inicio de Sesión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815"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66944" behindDoc="0" locked="0" layoutInCell="1" allowOverlap="1" wp14:anchorId="295E9083" wp14:editId="2BDAB2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81885" cy="30099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168" w:rsidRPr="004378B0" w:rsidRDefault="00B41168" w:rsidP="003E3815">
      <w:pPr>
        <w:rPr>
          <w:rFonts w:ascii="Arial" w:hAnsi="Arial" w:cs="Arial"/>
          <w:sz w:val="24"/>
          <w:szCs w:val="24"/>
        </w:rPr>
      </w:pPr>
    </w:p>
    <w:p w:rsidR="00BB7388" w:rsidRPr="004378B0" w:rsidRDefault="00BB7388" w:rsidP="003E381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0067751" wp14:editId="131BFC53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323850" cy="304800"/>
                <wp:effectExtent l="0" t="0" r="19050" b="19050"/>
                <wp:wrapSquare wrapText="bothSides"/>
                <wp:docPr id="7" name="Flecha izqui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BEF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7" o:spid="_x0000_s1026" type="#_x0000_t66" style="position:absolute;margin-left:0;margin-top:18.75pt;width:25.5pt;height:24pt;z-index:2516679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" adj="10165" fillcolor="#9bbb59 [3206]" strokecolor="#4e6128 [1606]" strokeweight="2pt">
                <w10:wrap type="square" anchorx="page"/>
              </v:shape>
            </w:pict>
          </mc:Fallback>
        </mc:AlternateContent>
      </w:r>
    </w:p>
    <w:p w:rsidR="00BB7388" w:rsidRPr="004378B0" w:rsidRDefault="00BB7388" w:rsidP="003E3815">
      <w:pPr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3ABC1D7" wp14:editId="5F381363">
                <wp:simplePos x="0" y="0"/>
                <wp:positionH relativeFrom="page">
                  <wp:align>center</wp:align>
                </wp:positionH>
                <wp:positionV relativeFrom="paragraph">
                  <wp:posOffset>466091</wp:posOffset>
                </wp:positionV>
                <wp:extent cx="404495" cy="342900"/>
                <wp:effectExtent l="19050" t="19050" r="33655" b="19050"/>
                <wp:wrapSquare wrapText="bothSides"/>
                <wp:docPr id="33" name="Flecha izqui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9863">
                          <a:off x="0" y="0"/>
                          <a:ext cx="40449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69E11" id="Flecha izquierda 33" o:spid="_x0000_s1026" type="#_x0000_t66" style="position:absolute;margin-left:0;margin-top:36.7pt;width:31.85pt;height:27pt;rotation:414912fd;z-index:2516689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" adj="9155" fillcolor="black [3200]" strokecolor="black [1600]" strokeweight="2pt">
                <w10:wrap type="square" anchorx="page"/>
              </v:shape>
            </w:pict>
          </mc:Fallback>
        </mc:AlternateContent>
      </w:r>
      <w:r w:rsidR="003E3815" w:rsidRPr="004378B0">
        <w:rPr>
          <w:rFonts w:ascii="Arial" w:hAnsi="Arial" w:cs="Arial"/>
          <w:b/>
          <w:sz w:val="24"/>
          <w:szCs w:val="24"/>
        </w:rPr>
        <w:t xml:space="preserve">En este espacio se </w:t>
      </w:r>
      <w:r w:rsidRPr="004378B0">
        <w:rPr>
          <w:rFonts w:ascii="Arial" w:hAnsi="Arial" w:cs="Arial"/>
          <w:b/>
          <w:sz w:val="24"/>
          <w:szCs w:val="24"/>
        </w:rPr>
        <w:t>ingresará</w:t>
      </w:r>
      <w:r w:rsidR="003E3815" w:rsidRPr="004378B0">
        <w:rPr>
          <w:rFonts w:ascii="Arial" w:hAnsi="Arial" w:cs="Arial"/>
          <w:b/>
          <w:sz w:val="24"/>
          <w:szCs w:val="24"/>
        </w:rPr>
        <w:t xml:space="preserve"> e</w:t>
      </w:r>
      <w:r w:rsidRPr="004378B0">
        <w:rPr>
          <w:rFonts w:ascii="Arial" w:hAnsi="Arial" w:cs="Arial"/>
          <w:b/>
          <w:sz w:val="24"/>
          <w:szCs w:val="24"/>
        </w:rPr>
        <w:t>l nombre de usuario que se le asigno.</w:t>
      </w:r>
      <w:r w:rsidR="003E3815" w:rsidRPr="004378B0">
        <w:rPr>
          <w:rFonts w:ascii="Arial" w:hAnsi="Arial" w:cs="Arial"/>
          <w:b/>
          <w:sz w:val="24"/>
          <w:szCs w:val="24"/>
        </w:rPr>
        <w:tab/>
      </w:r>
      <w:r w:rsidR="003E3815" w:rsidRPr="004378B0">
        <w:rPr>
          <w:rFonts w:ascii="Arial" w:hAnsi="Arial" w:cs="Arial"/>
          <w:b/>
          <w:sz w:val="24"/>
          <w:szCs w:val="24"/>
        </w:rPr>
        <w:tab/>
      </w:r>
    </w:p>
    <w:p w:rsidR="00BB7388" w:rsidRPr="004378B0" w:rsidRDefault="00BB7388" w:rsidP="00BB7388">
      <w:pPr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>En este campo Ingresara la contraseña que se le asigno</w:t>
      </w:r>
    </w:p>
    <w:p w:rsidR="003E3815" w:rsidRPr="004378B0" w:rsidRDefault="003E3815" w:rsidP="003E3815">
      <w:pPr>
        <w:rPr>
          <w:rFonts w:ascii="Arial" w:hAnsi="Arial" w:cs="Arial"/>
          <w:sz w:val="24"/>
          <w:szCs w:val="24"/>
        </w:rPr>
      </w:pPr>
    </w:p>
    <w:p w:rsidR="003E3815" w:rsidRPr="004378B0" w:rsidRDefault="003E3815" w:rsidP="003E3815">
      <w:pPr>
        <w:rPr>
          <w:rFonts w:ascii="Arial" w:hAnsi="Arial" w:cs="Arial"/>
          <w:sz w:val="24"/>
          <w:szCs w:val="24"/>
        </w:rPr>
      </w:pPr>
    </w:p>
    <w:p w:rsidR="003E3815" w:rsidRPr="004378B0" w:rsidRDefault="003E3815" w:rsidP="003E3815">
      <w:pPr>
        <w:rPr>
          <w:rFonts w:ascii="Arial" w:hAnsi="Arial" w:cs="Arial"/>
          <w:sz w:val="24"/>
          <w:szCs w:val="24"/>
        </w:rPr>
      </w:pPr>
    </w:p>
    <w:p w:rsidR="003E3815" w:rsidRPr="004378B0" w:rsidRDefault="003E3815" w:rsidP="003E3815">
      <w:pPr>
        <w:rPr>
          <w:rFonts w:ascii="Arial" w:hAnsi="Arial" w:cs="Arial"/>
          <w:sz w:val="24"/>
          <w:szCs w:val="24"/>
        </w:rPr>
      </w:pPr>
    </w:p>
    <w:p w:rsidR="00BB7388" w:rsidRPr="004378B0" w:rsidRDefault="00BB7388" w:rsidP="003E381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70016" behindDoc="0" locked="0" layoutInCell="1" allowOverlap="1" wp14:anchorId="054CB321" wp14:editId="6A80BD9F">
            <wp:simplePos x="0" y="0"/>
            <wp:positionH relativeFrom="column">
              <wp:posOffset>1069340</wp:posOffset>
            </wp:positionH>
            <wp:positionV relativeFrom="paragraph">
              <wp:posOffset>13335</wp:posOffset>
            </wp:positionV>
            <wp:extent cx="876300" cy="238125"/>
            <wp:effectExtent l="0" t="0" r="0" b="952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8B0">
        <w:rPr>
          <w:rFonts w:ascii="Arial" w:hAnsi="Arial" w:cs="Arial"/>
          <w:sz w:val="24"/>
          <w:szCs w:val="24"/>
        </w:rPr>
        <w:t>Dar clic al botón para ingresar al sistema.</w:t>
      </w:r>
    </w:p>
    <w:p w:rsidR="00BB7388" w:rsidRPr="004378B0" w:rsidRDefault="001F5F06" w:rsidP="003E381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Si el usuario o la contraseña son incorrectas lo enviara a la siguiente página:</w:t>
      </w:r>
    </w:p>
    <w:p w:rsidR="001F5F06" w:rsidRPr="004378B0" w:rsidRDefault="001F5F06" w:rsidP="001F5F06">
      <w:pPr>
        <w:pStyle w:val="Descripcin"/>
        <w:keepNext/>
        <w:rPr>
          <w:rFonts w:ascii="Arial" w:hAnsi="Arial" w:cs="Arial"/>
          <w:b/>
          <w:color w:val="auto"/>
          <w:sz w:val="24"/>
          <w:szCs w:val="24"/>
        </w:rPr>
      </w:pPr>
      <w:r w:rsidRPr="004378B0">
        <w:rPr>
          <w:rFonts w:ascii="Arial" w:hAnsi="Arial" w:cs="Arial"/>
          <w:b/>
          <w:color w:val="auto"/>
          <w:sz w:val="24"/>
          <w:szCs w:val="24"/>
        </w:rPr>
        <w:fldChar w:fldCharType="begin"/>
      </w:r>
      <w:r w:rsidRPr="004378B0">
        <w:rPr>
          <w:rFonts w:ascii="Arial" w:hAnsi="Arial" w:cs="Arial"/>
          <w:b/>
          <w:color w:val="auto"/>
          <w:sz w:val="24"/>
          <w:szCs w:val="24"/>
        </w:rPr>
        <w:instrText xml:space="preserve"> SEQ Ilustración \* ARABIC </w:instrText>
      </w:r>
      <w:r w:rsidRPr="004378B0">
        <w:rPr>
          <w:rFonts w:ascii="Arial" w:hAnsi="Arial" w:cs="Arial"/>
          <w:b/>
          <w:color w:val="auto"/>
          <w:sz w:val="24"/>
          <w:szCs w:val="24"/>
        </w:rPr>
        <w:fldChar w:fldCharType="separate"/>
      </w:r>
      <w:r w:rsidR="00B31B53" w:rsidRPr="004378B0">
        <w:rPr>
          <w:rFonts w:ascii="Arial" w:hAnsi="Arial" w:cs="Arial"/>
          <w:b/>
          <w:noProof/>
          <w:color w:val="auto"/>
          <w:sz w:val="24"/>
          <w:szCs w:val="24"/>
        </w:rPr>
        <w:t>4</w:t>
      </w:r>
      <w:r w:rsidRPr="004378B0">
        <w:rPr>
          <w:rFonts w:ascii="Arial" w:hAnsi="Arial" w:cs="Arial"/>
          <w:b/>
          <w:color w:val="auto"/>
          <w:sz w:val="24"/>
          <w:szCs w:val="24"/>
        </w:rPr>
        <w:fldChar w:fldCharType="end"/>
      </w:r>
      <w:r w:rsidRPr="004378B0">
        <w:rPr>
          <w:rFonts w:ascii="Arial" w:hAnsi="Arial" w:cs="Arial"/>
          <w:b/>
          <w:color w:val="auto"/>
          <w:sz w:val="24"/>
          <w:szCs w:val="24"/>
        </w:rPr>
        <w:t>Error Inicio de Sesión</w:t>
      </w:r>
    </w:p>
    <w:p w:rsidR="001F5F06" w:rsidRPr="004378B0" w:rsidRDefault="001F5F06" w:rsidP="004C2355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F76549" wp14:editId="18F58A46">
                <wp:simplePos x="0" y="0"/>
                <wp:positionH relativeFrom="column">
                  <wp:posOffset>-35560</wp:posOffset>
                </wp:positionH>
                <wp:positionV relativeFrom="paragraph">
                  <wp:posOffset>259080</wp:posOffset>
                </wp:positionV>
                <wp:extent cx="209550" cy="285750"/>
                <wp:effectExtent l="19050" t="19050" r="38100" b="19050"/>
                <wp:wrapNone/>
                <wp:docPr id="37" name="Flecha arrib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A508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37" o:spid="_x0000_s1026" type="#_x0000_t68" style="position:absolute;margin-left:-2.8pt;margin-top:20.4pt;width:16.5pt;height:22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" adj="7920" fillcolor="#c0504d [3205]" strokecolor="#622423 [1605]" strokeweight="2pt"/>
            </w:pict>
          </mc:Fallback>
        </mc:AlternateContent>
      </w: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1EC6505C" wp14:editId="3905A45A">
            <wp:extent cx="5306060" cy="1624965"/>
            <wp:effectExtent l="0" t="0" r="889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88" w:rsidRPr="004378B0" w:rsidRDefault="001F5F06" w:rsidP="003E381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74112" behindDoc="0" locked="0" layoutInCell="1" allowOverlap="1" wp14:anchorId="287EDCC0" wp14:editId="25E7733D">
            <wp:simplePos x="0" y="0"/>
            <wp:positionH relativeFrom="column">
              <wp:posOffset>1212215</wp:posOffset>
            </wp:positionH>
            <wp:positionV relativeFrom="paragraph">
              <wp:posOffset>5080</wp:posOffset>
            </wp:positionV>
            <wp:extent cx="207010" cy="180975"/>
            <wp:effectExtent l="0" t="0" r="2540" b="952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8B0">
        <w:rPr>
          <w:rFonts w:ascii="Arial" w:hAnsi="Arial" w:cs="Arial"/>
          <w:sz w:val="24"/>
          <w:szCs w:val="24"/>
        </w:rPr>
        <w:t xml:space="preserve">Dar clic en el botón para volver a la página </w:t>
      </w:r>
      <w:r w:rsidRPr="004378B0">
        <w:rPr>
          <w:rFonts w:ascii="Arial" w:hAnsi="Arial" w:cs="Arial"/>
          <w:b/>
          <w:sz w:val="24"/>
          <w:szCs w:val="24"/>
        </w:rPr>
        <w:t xml:space="preserve">Inicio de Sesión </w:t>
      </w:r>
      <w:r w:rsidRPr="004378B0">
        <w:rPr>
          <w:rFonts w:ascii="Arial" w:hAnsi="Arial" w:cs="Arial"/>
          <w:sz w:val="24"/>
          <w:szCs w:val="24"/>
        </w:rPr>
        <w:t>e ingresar nuevamente su usuario y contraseña.</w:t>
      </w:r>
      <w:r w:rsidRPr="004378B0">
        <w:rPr>
          <w:rStyle w:val="Refdenotaalpie"/>
          <w:rFonts w:ascii="Arial" w:hAnsi="Arial" w:cs="Arial"/>
          <w:sz w:val="24"/>
          <w:szCs w:val="24"/>
        </w:rPr>
        <w:footnoteReference w:id="2"/>
      </w:r>
    </w:p>
    <w:p w:rsidR="001F5F06" w:rsidRPr="004378B0" w:rsidRDefault="001F5F06" w:rsidP="003E3815">
      <w:pPr>
        <w:rPr>
          <w:rFonts w:ascii="Arial" w:hAnsi="Arial" w:cs="Arial"/>
          <w:sz w:val="24"/>
          <w:szCs w:val="24"/>
        </w:rPr>
      </w:pPr>
    </w:p>
    <w:p w:rsidR="00332914" w:rsidRPr="004378B0" w:rsidRDefault="0037547A" w:rsidP="0037547A">
      <w:pPr>
        <w:pStyle w:val="Ttulo2"/>
        <w:jc w:val="both"/>
        <w:rPr>
          <w:color w:val="auto"/>
        </w:rPr>
      </w:pPr>
      <w:bookmarkStart w:id="5" w:name="_Toc3555580"/>
      <w:r w:rsidRPr="004378B0">
        <w:rPr>
          <w:color w:val="auto"/>
        </w:rPr>
        <w:t>MENU PRINCIPAL</w:t>
      </w:r>
      <w:bookmarkEnd w:id="5"/>
    </w:p>
    <w:p w:rsidR="00332914" w:rsidRPr="004378B0" w:rsidRDefault="00332914" w:rsidP="001D286E">
      <w:pPr>
        <w:pStyle w:val="Default"/>
        <w:jc w:val="both"/>
        <w:rPr>
          <w:color w:val="auto"/>
        </w:rPr>
      </w:pPr>
    </w:p>
    <w:p w:rsidR="00B31B53" w:rsidRPr="004378B0" w:rsidRDefault="00B31B53" w:rsidP="00B31B53">
      <w:pPr>
        <w:pStyle w:val="Descripcin"/>
        <w:keepNext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4378B0">
        <w:rPr>
          <w:rFonts w:ascii="Arial" w:hAnsi="Arial" w:cs="Arial"/>
          <w:b/>
          <w:color w:val="auto"/>
          <w:sz w:val="24"/>
          <w:szCs w:val="24"/>
        </w:rPr>
        <w:fldChar w:fldCharType="begin"/>
      </w:r>
      <w:r w:rsidRPr="004378B0">
        <w:rPr>
          <w:rFonts w:ascii="Arial" w:hAnsi="Arial" w:cs="Arial"/>
          <w:b/>
          <w:color w:val="auto"/>
          <w:sz w:val="24"/>
          <w:szCs w:val="24"/>
        </w:rPr>
        <w:instrText xml:space="preserve"> SEQ Ilustración \* ARABIC </w:instrText>
      </w:r>
      <w:r w:rsidRPr="004378B0">
        <w:rPr>
          <w:rFonts w:ascii="Arial" w:hAnsi="Arial" w:cs="Arial"/>
          <w:b/>
          <w:color w:val="auto"/>
          <w:sz w:val="24"/>
          <w:szCs w:val="24"/>
        </w:rPr>
        <w:fldChar w:fldCharType="separate"/>
      </w:r>
      <w:r w:rsidRPr="004378B0">
        <w:rPr>
          <w:rFonts w:ascii="Arial" w:hAnsi="Arial" w:cs="Arial"/>
          <w:b/>
          <w:noProof/>
          <w:color w:val="auto"/>
          <w:sz w:val="24"/>
          <w:szCs w:val="24"/>
        </w:rPr>
        <w:t>5</w:t>
      </w:r>
      <w:r w:rsidRPr="004378B0">
        <w:rPr>
          <w:rFonts w:ascii="Arial" w:hAnsi="Arial" w:cs="Arial"/>
          <w:b/>
          <w:color w:val="auto"/>
          <w:sz w:val="24"/>
          <w:szCs w:val="24"/>
        </w:rPr>
        <w:fldChar w:fldCharType="end"/>
      </w:r>
      <w:r w:rsidRPr="004378B0">
        <w:rPr>
          <w:rFonts w:ascii="Arial" w:hAnsi="Arial" w:cs="Arial"/>
          <w:b/>
          <w:color w:val="auto"/>
          <w:sz w:val="24"/>
          <w:szCs w:val="24"/>
        </w:rPr>
        <w:t>Menú Principal</w:t>
      </w:r>
    </w:p>
    <w:p w:rsidR="00B31B53" w:rsidRPr="004378B0" w:rsidRDefault="00B31B53" w:rsidP="00EF1983">
      <w:pPr>
        <w:pStyle w:val="Default"/>
        <w:jc w:val="center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inline distT="0" distB="0" distL="0" distR="0" wp14:anchorId="3B3CBB8F" wp14:editId="23F432F8">
            <wp:extent cx="5621778" cy="38557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346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53" w:rsidRPr="004378B0" w:rsidRDefault="00B31B53" w:rsidP="001D286E">
      <w:pPr>
        <w:pStyle w:val="Default"/>
        <w:jc w:val="both"/>
        <w:rPr>
          <w:b/>
          <w:color w:val="auto"/>
        </w:rPr>
      </w:pPr>
      <w:r w:rsidRPr="004378B0">
        <w:rPr>
          <w:b/>
          <w:noProof/>
          <w:color w:val="auto"/>
          <w:lang w:val="es-419" w:eastAsia="es-419"/>
        </w:rPr>
        <w:lastRenderedPageBreak/>
        <w:drawing>
          <wp:anchor distT="0" distB="0" distL="114300" distR="114300" simplePos="0" relativeHeight="251675136" behindDoc="0" locked="0" layoutInCell="1" allowOverlap="1" wp14:anchorId="6A541BA6" wp14:editId="37B59B0D">
            <wp:simplePos x="0" y="0"/>
            <wp:positionH relativeFrom="column">
              <wp:posOffset>2540</wp:posOffset>
            </wp:positionH>
            <wp:positionV relativeFrom="paragraph">
              <wp:posOffset>3175</wp:posOffset>
            </wp:positionV>
            <wp:extent cx="628650" cy="3762375"/>
            <wp:effectExtent l="0" t="0" r="0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8B0">
        <w:rPr>
          <w:b/>
          <w:color w:val="auto"/>
        </w:rPr>
        <w:t>Botón para ingresar al formulario de registro de cliente, en este formulario se registrará los datos del propietario del vehículo.</w:t>
      </w:r>
    </w:p>
    <w:p w:rsidR="00B31B53" w:rsidRPr="004378B0" w:rsidRDefault="00B31B53" w:rsidP="001D286E">
      <w:pPr>
        <w:pStyle w:val="Default"/>
        <w:jc w:val="both"/>
        <w:rPr>
          <w:b/>
          <w:color w:val="auto"/>
        </w:rPr>
      </w:pPr>
    </w:p>
    <w:p w:rsidR="00B31B53" w:rsidRPr="004378B0" w:rsidRDefault="00B31B53" w:rsidP="001D286E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Botón para ingresar al formulario de registro del vehículo, en este formulario se registrará el vehículo el cual hará uso del servicio.</w:t>
      </w:r>
    </w:p>
    <w:p w:rsidR="00B31B53" w:rsidRPr="004378B0" w:rsidRDefault="00B31B53" w:rsidP="001D286E">
      <w:pPr>
        <w:pStyle w:val="Default"/>
        <w:jc w:val="both"/>
        <w:rPr>
          <w:b/>
          <w:color w:val="auto"/>
        </w:rPr>
      </w:pPr>
    </w:p>
    <w:p w:rsidR="00B31B53" w:rsidRPr="004378B0" w:rsidRDefault="00B31B53" w:rsidP="001D286E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Botón para la asignación de espacio, esta opción es para seleccionar el lugar en el cual se ubicará el vehículo.</w:t>
      </w:r>
    </w:p>
    <w:p w:rsidR="00B31B53" w:rsidRPr="004378B0" w:rsidRDefault="00B31B53" w:rsidP="001D286E">
      <w:pPr>
        <w:pStyle w:val="Default"/>
        <w:jc w:val="both"/>
        <w:rPr>
          <w:b/>
          <w:color w:val="auto"/>
        </w:rPr>
      </w:pPr>
    </w:p>
    <w:p w:rsidR="00B31B53" w:rsidRPr="004378B0" w:rsidRDefault="00B31B53" w:rsidP="001D286E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Botón para ingresar al formulario de tickets.</w:t>
      </w:r>
    </w:p>
    <w:p w:rsidR="00B31B53" w:rsidRPr="004378B0" w:rsidRDefault="00B31B53" w:rsidP="001D286E">
      <w:pPr>
        <w:pStyle w:val="Default"/>
        <w:jc w:val="both"/>
        <w:rPr>
          <w:b/>
          <w:color w:val="auto"/>
        </w:rPr>
      </w:pPr>
    </w:p>
    <w:p w:rsidR="00595792" w:rsidRPr="004378B0" w:rsidRDefault="00595792" w:rsidP="001D286E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Botón para registrar usuario, en este formulario se registrarán los usuarios que utilizarán Parking Lot I.S.</w:t>
      </w:r>
    </w:p>
    <w:p w:rsidR="00B31B53" w:rsidRPr="004378B0" w:rsidRDefault="00B31B53" w:rsidP="001D286E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 xml:space="preserve"> </w:t>
      </w:r>
    </w:p>
    <w:p w:rsidR="00595792" w:rsidRPr="004378B0" w:rsidRDefault="00595792" w:rsidP="001D286E">
      <w:pPr>
        <w:pStyle w:val="Default"/>
        <w:jc w:val="both"/>
        <w:rPr>
          <w:b/>
          <w:color w:val="auto"/>
        </w:rPr>
      </w:pPr>
    </w:p>
    <w:p w:rsidR="00B31B53" w:rsidRPr="004378B0" w:rsidRDefault="00595792" w:rsidP="001D286E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Botón para registrar las tarifas que se utilizaran en el parqueadero.</w:t>
      </w:r>
    </w:p>
    <w:p w:rsidR="00595792" w:rsidRPr="004378B0" w:rsidRDefault="00595792" w:rsidP="001D286E">
      <w:pPr>
        <w:pStyle w:val="Default"/>
        <w:jc w:val="both"/>
        <w:rPr>
          <w:b/>
          <w:color w:val="auto"/>
        </w:rPr>
      </w:pPr>
    </w:p>
    <w:p w:rsidR="00595792" w:rsidRPr="004378B0" w:rsidRDefault="00595792" w:rsidP="001D286E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Botón para registrar los tipos de vehículos, en este formulario se registran los tipos de vehículos que admitirá el parqueadero.</w:t>
      </w:r>
    </w:p>
    <w:p w:rsidR="00595792" w:rsidRPr="004378B0" w:rsidRDefault="00595792" w:rsidP="001D286E">
      <w:pPr>
        <w:pStyle w:val="Default"/>
        <w:jc w:val="both"/>
        <w:rPr>
          <w:b/>
          <w:color w:val="auto"/>
        </w:rPr>
      </w:pPr>
    </w:p>
    <w:p w:rsidR="00B31B53" w:rsidRPr="004378B0" w:rsidRDefault="00595792" w:rsidP="001D286E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Botón para registrar los tipos de identificación.</w:t>
      </w:r>
    </w:p>
    <w:p w:rsidR="00B31B53" w:rsidRPr="004378B0" w:rsidRDefault="00B31B53" w:rsidP="001D286E">
      <w:pPr>
        <w:pStyle w:val="Default"/>
        <w:jc w:val="both"/>
        <w:rPr>
          <w:color w:val="auto"/>
        </w:rPr>
      </w:pPr>
    </w:p>
    <w:p w:rsidR="00EF1983" w:rsidRPr="004378B0" w:rsidRDefault="00EF1983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E45AA" w:rsidRPr="004378B0" w:rsidRDefault="005E45AA" w:rsidP="001D286E">
      <w:pPr>
        <w:pStyle w:val="Default"/>
        <w:jc w:val="both"/>
        <w:rPr>
          <w:color w:val="auto"/>
        </w:rPr>
      </w:pPr>
    </w:p>
    <w:p w:rsidR="00595792" w:rsidRPr="004378B0" w:rsidRDefault="00595792" w:rsidP="00595792">
      <w:pPr>
        <w:pStyle w:val="Ttulo2"/>
        <w:jc w:val="left"/>
        <w:rPr>
          <w:color w:val="auto"/>
        </w:rPr>
      </w:pPr>
      <w:bookmarkStart w:id="6" w:name="_Toc3555581"/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676160" behindDoc="0" locked="0" layoutInCell="1" allowOverlap="1" wp14:anchorId="4D0A2334" wp14:editId="18F567CC">
            <wp:simplePos x="0" y="0"/>
            <wp:positionH relativeFrom="column">
              <wp:posOffset>4193540</wp:posOffset>
            </wp:positionH>
            <wp:positionV relativeFrom="paragraph">
              <wp:posOffset>301625</wp:posOffset>
            </wp:positionV>
            <wp:extent cx="504825" cy="378460"/>
            <wp:effectExtent l="0" t="0" r="9525" b="254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8B0">
        <w:rPr>
          <w:color w:val="auto"/>
        </w:rPr>
        <w:t>Registro de clientes.</w:t>
      </w:r>
      <w:bookmarkEnd w:id="6"/>
    </w:p>
    <w:p w:rsidR="00595792" w:rsidRPr="004378B0" w:rsidRDefault="00595792" w:rsidP="00595792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Para ingresar al formulario de registro de clientes debe dar clic al botón </w:t>
      </w:r>
    </w:p>
    <w:p w:rsidR="00B31B53" w:rsidRPr="004378B0" w:rsidRDefault="00B31B53" w:rsidP="001D286E">
      <w:pPr>
        <w:pStyle w:val="Default"/>
        <w:jc w:val="both"/>
        <w:rPr>
          <w:color w:val="auto"/>
        </w:rPr>
      </w:pPr>
    </w:p>
    <w:p w:rsidR="0019451D" w:rsidRPr="004378B0" w:rsidRDefault="0019451D" w:rsidP="001D286E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inline distT="0" distB="0" distL="0" distR="0" wp14:anchorId="199BB1C9" wp14:editId="05003A19">
            <wp:extent cx="5313773" cy="4086225"/>
            <wp:effectExtent l="0" t="0" r="127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694" t="16283" r="26579" b="6130"/>
                    <a:stretch/>
                  </pic:blipFill>
                  <pic:spPr bwMode="auto">
                    <a:xfrm>
                      <a:off x="0" y="0"/>
                      <a:ext cx="5341308" cy="410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B53" w:rsidRPr="004378B0" w:rsidRDefault="00B31B53" w:rsidP="001D286E">
      <w:pPr>
        <w:pStyle w:val="Default"/>
        <w:jc w:val="both"/>
        <w:rPr>
          <w:color w:val="auto"/>
        </w:rPr>
      </w:pPr>
    </w:p>
    <w:p w:rsidR="0019451D" w:rsidRPr="004378B0" w:rsidRDefault="0019451D" w:rsidP="001D286E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 xml:space="preserve">Documento de Cliente: </w:t>
      </w:r>
      <w:r w:rsidRPr="004378B0">
        <w:rPr>
          <w:color w:val="auto"/>
        </w:rPr>
        <w:t>Se ingresa el número de documento del cliente (Campo Obligatorio).</w:t>
      </w:r>
    </w:p>
    <w:p w:rsidR="0019451D" w:rsidRPr="004378B0" w:rsidRDefault="0019451D" w:rsidP="001D286E">
      <w:pPr>
        <w:pStyle w:val="Default"/>
        <w:jc w:val="both"/>
        <w:rPr>
          <w:color w:val="auto"/>
        </w:rPr>
      </w:pPr>
    </w:p>
    <w:p w:rsidR="0019451D" w:rsidRPr="004378B0" w:rsidRDefault="0019451D" w:rsidP="001D286E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 xml:space="preserve">Nombres: </w:t>
      </w:r>
      <w:r w:rsidRPr="004378B0">
        <w:rPr>
          <w:color w:val="auto"/>
        </w:rPr>
        <w:t>Se ingresa los Nombres del cliente (Campo Obligatorio).</w:t>
      </w:r>
    </w:p>
    <w:p w:rsidR="0019451D" w:rsidRPr="004378B0" w:rsidRDefault="0019451D" w:rsidP="001D286E">
      <w:pPr>
        <w:pStyle w:val="Default"/>
        <w:jc w:val="both"/>
        <w:rPr>
          <w:color w:val="auto"/>
        </w:rPr>
      </w:pPr>
    </w:p>
    <w:p w:rsidR="0019451D" w:rsidRPr="004378B0" w:rsidRDefault="0019451D" w:rsidP="001D286E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 xml:space="preserve">Apellidos: </w:t>
      </w:r>
      <w:r w:rsidRPr="004378B0">
        <w:rPr>
          <w:color w:val="auto"/>
        </w:rPr>
        <w:t>Se ingresan los apellidos del cliente (Campo Obligatorio).</w:t>
      </w:r>
    </w:p>
    <w:p w:rsidR="0019451D" w:rsidRPr="004378B0" w:rsidRDefault="0019451D" w:rsidP="001D286E">
      <w:pPr>
        <w:pStyle w:val="Default"/>
        <w:jc w:val="both"/>
        <w:rPr>
          <w:color w:val="auto"/>
        </w:rPr>
      </w:pPr>
    </w:p>
    <w:p w:rsidR="0019451D" w:rsidRPr="004378B0" w:rsidRDefault="0019451D" w:rsidP="001D286E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 xml:space="preserve">Celular: </w:t>
      </w:r>
      <w:r w:rsidRPr="004378B0">
        <w:rPr>
          <w:color w:val="auto"/>
        </w:rPr>
        <w:t>Se ingresa el número de celular del cliente (Campo Opcional).</w:t>
      </w:r>
    </w:p>
    <w:p w:rsidR="0019451D" w:rsidRPr="004378B0" w:rsidRDefault="0019451D" w:rsidP="001D286E">
      <w:pPr>
        <w:pStyle w:val="Default"/>
        <w:jc w:val="both"/>
        <w:rPr>
          <w:color w:val="auto"/>
        </w:rPr>
      </w:pPr>
    </w:p>
    <w:p w:rsidR="0019451D" w:rsidRPr="004378B0" w:rsidRDefault="0019451D" w:rsidP="001D286E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 xml:space="preserve">Email: </w:t>
      </w:r>
      <w:r w:rsidRPr="004378B0">
        <w:rPr>
          <w:color w:val="auto"/>
        </w:rPr>
        <w:t>Se ingresa la cuenta del correo del usuario (Campo Opcional).</w:t>
      </w:r>
    </w:p>
    <w:p w:rsidR="0019451D" w:rsidRPr="004378B0" w:rsidRDefault="0019451D" w:rsidP="001D286E">
      <w:pPr>
        <w:pStyle w:val="Default"/>
        <w:jc w:val="both"/>
        <w:rPr>
          <w:color w:val="auto"/>
        </w:rPr>
      </w:pPr>
    </w:p>
    <w:p w:rsidR="0019451D" w:rsidRPr="004378B0" w:rsidRDefault="0019451D" w:rsidP="001D286E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 xml:space="preserve">Tipo Documento: </w:t>
      </w:r>
      <w:r w:rsidRPr="004378B0">
        <w:rPr>
          <w:color w:val="auto"/>
        </w:rPr>
        <w:t>Se selecciona el Tipo de documento (Campo Obligatorio).</w:t>
      </w:r>
    </w:p>
    <w:p w:rsidR="0019451D" w:rsidRPr="004378B0" w:rsidRDefault="0019451D" w:rsidP="001D286E">
      <w:pPr>
        <w:pStyle w:val="Default"/>
        <w:jc w:val="both"/>
        <w:rPr>
          <w:color w:val="auto"/>
        </w:rPr>
      </w:pPr>
    </w:p>
    <w:p w:rsidR="0019451D" w:rsidRPr="004378B0" w:rsidRDefault="0019451D" w:rsidP="001D286E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lastRenderedPageBreak/>
        <w:t xml:space="preserve">Tipo Cliente: </w:t>
      </w:r>
      <w:r w:rsidRPr="004378B0">
        <w:rPr>
          <w:color w:val="auto"/>
        </w:rPr>
        <w:t xml:space="preserve">Se selecciona el tipo de cliente (Campo </w:t>
      </w:r>
      <w:r w:rsidR="004C2355" w:rsidRPr="004378B0">
        <w:rPr>
          <w:color w:val="auto"/>
        </w:rPr>
        <w:t>Obligatorio</w:t>
      </w:r>
      <w:r w:rsidRPr="004378B0">
        <w:rPr>
          <w:color w:val="auto"/>
        </w:rPr>
        <w:t>)</w:t>
      </w:r>
      <w:r w:rsidR="00CF4D0A" w:rsidRPr="004378B0">
        <w:rPr>
          <w:rStyle w:val="Refdenotaalpie"/>
          <w:color w:val="auto"/>
        </w:rPr>
        <w:footnoteReference w:id="3"/>
      </w:r>
      <w:r w:rsidR="00CF4D0A" w:rsidRPr="004378B0">
        <w:rPr>
          <w:color w:val="auto"/>
        </w:rPr>
        <w:t>.</w:t>
      </w:r>
    </w:p>
    <w:p w:rsidR="0067070E" w:rsidRPr="004378B0" w:rsidRDefault="0067070E" w:rsidP="001D286E">
      <w:pPr>
        <w:pStyle w:val="Default"/>
        <w:jc w:val="both"/>
        <w:rPr>
          <w:color w:val="auto"/>
        </w:rPr>
      </w:pPr>
    </w:p>
    <w:p w:rsidR="0067070E" w:rsidRPr="004378B0" w:rsidRDefault="0067070E" w:rsidP="001D286E">
      <w:pPr>
        <w:pStyle w:val="Default"/>
        <w:jc w:val="both"/>
        <w:rPr>
          <w:color w:val="auto"/>
        </w:rPr>
      </w:pPr>
      <w:r w:rsidRPr="004378B0">
        <w:rPr>
          <w:color w:val="auto"/>
        </w:rPr>
        <w:t xml:space="preserve">En la parte final del formulario, se </w:t>
      </w:r>
      <w:r w:rsidR="004378B0" w:rsidRPr="004378B0">
        <w:rPr>
          <w:color w:val="auto"/>
        </w:rPr>
        <w:t>encontrará</w:t>
      </w:r>
      <w:r w:rsidRPr="004378B0">
        <w:rPr>
          <w:color w:val="auto"/>
        </w:rPr>
        <w:t xml:space="preserve"> tres botones con los siguientes procesos.</w:t>
      </w:r>
    </w:p>
    <w:p w:rsidR="00CF4D0A" w:rsidRPr="004378B0" w:rsidRDefault="00CF4D0A" w:rsidP="001D286E">
      <w:pPr>
        <w:pStyle w:val="Default"/>
        <w:jc w:val="both"/>
        <w:rPr>
          <w:color w:val="auto"/>
        </w:rPr>
      </w:pPr>
    </w:p>
    <w:p w:rsidR="00CF4D0A" w:rsidRPr="004378B0" w:rsidRDefault="0067070E" w:rsidP="001D286E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4C18EE5" wp14:editId="4093E1C6">
                <wp:simplePos x="0" y="0"/>
                <wp:positionH relativeFrom="column">
                  <wp:posOffset>1979930</wp:posOffset>
                </wp:positionH>
                <wp:positionV relativeFrom="paragraph">
                  <wp:posOffset>21590</wp:posOffset>
                </wp:positionV>
                <wp:extent cx="647700" cy="152400"/>
                <wp:effectExtent l="57150" t="19050" r="0" b="95250"/>
                <wp:wrapNone/>
                <wp:docPr id="40" name="Flecha izquier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4B97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40" o:spid="_x0000_s1026" type="#_x0000_t66" style="position:absolute;margin-left:155.9pt;margin-top:1.7pt;width:51pt;height:1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" adj="2541" fillcolor="#1f497d [3215]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678208" behindDoc="0" locked="0" layoutInCell="1" allowOverlap="1" wp14:anchorId="04494911" wp14:editId="0A84C66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2619375" cy="838200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8B0">
        <w:rPr>
          <w:color w:val="auto"/>
        </w:rPr>
        <w:t xml:space="preserve">Botón para registrar un nuevo </w:t>
      </w:r>
      <w:r w:rsidR="00DF2599" w:rsidRPr="004378B0">
        <w:rPr>
          <w:color w:val="auto"/>
        </w:rPr>
        <w:t>Cliente</w:t>
      </w:r>
      <w:r w:rsidRPr="004378B0">
        <w:rPr>
          <w:color w:val="auto"/>
        </w:rPr>
        <w:t>.</w:t>
      </w:r>
    </w:p>
    <w:p w:rsidR="00B31B53" w:rsidRPr="004378B0" w:rsidRDefault="0067070E" w:rsidP="001D286E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2BB295E" wp14:editId="012EC27C">
                <wp:simplePos x="0" y="0"/>
                <wp:positionH relativeFrom="column">
                  <wp:posOffset>1970405</wp:posOffset>
                </wp:positionH>
                <wp:positionV relativeFrom="paragraph">
                  <wp:posOffset>94615</wp:posOffset>
                </wp:positionV>
                <wp:extent cx="647700" cy="152400"/>
                <wp:effectExtent l="57150" t="19050" r="0" b="95250"/>
                <wp:wrapNone/>
                <wp:docPr id="44" name="Flecha izquierd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lef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9568A" id="Flecha izquierda 44" o:spid="_x0000_s1026" type="#_x0000_t66" style="position:absolute;margin-left:155.15pt;margin-top:7.45pt;width:51pt;height:12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" adj="2541" fillcolor="#76923c [2406]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color w:val="auto"/>
        </w:rPr>
        <w:t xml:space="preserve">Botón Para consultar un </w:t>
      </w:r>
      <w:r w:rsidR="00DF2599" w:rsidRPr="004378B0">
        <w:rPr>
          <w:color w:val="auto"/>
        </w:rPr>
        <w:t>Cliente</w:t>
      </w:r>
      <w:r w:rsidRPr="004378B0">
        <w:rPr>
          <w:color w:val="auto"/>
        </w:rPr>
        <w:t xml:space="preserve"> que ya este registrado.</w:t>
      </w:r>
    </w:p>
    <w:p w:rsidR="0067070E" w:rsidRPr="004378B0" w:rsidRDefault="0067070E" w:rsidP="001D286E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9E7BF86" wp14:editId="4AAB6587">
                <wp:simplePos x="0" y="0"/>
                <wp:positionH relativeFrom="column">
                  <wp:posOffset>1970405</wp:posOffset>
                </wp:positionH>
                <wp:positionV relativeFrom="paragraph">
                  <wp:posOffset>58420</wp:posOffset>
                </wp:positionV>
                <wp:extent cx="647700" cy="152400"/>
                <wp:effectExtent l="57150" t="19050" r="0" b="95250"/>
                <wp:wrapNone/>
                <wp:docPr id="52" name="Flecha izquierd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23CB7" id="Flecha izquierda 52" o:spid="_x0000_s1026" type="#_x0000_t66" style="position:absolute;margin-left:155.15pt;margin-top:4.6pt;width:51pt;height:12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" adj="2541" fillcolor="#1f497d [3215]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color w:val="auto"/>
        </w:rPr>
        <w:t xml:space="preserve">Botón para modificar los datos de un </w:t>
      </w:r>
      <w:r w:rsidR="00DF2599" w:rsidRPr="004378B0">
        <w:rPr>
          <w:color w:val="auto"/>
        </w:rPr>
        <w:t>Cliente</w:t>
      </w:r>
      <w:r w:rsidRPr="004378B0">
        <w:rPr>
          <w:color w:val="auto"/>
        </w:rPr>
        <w:t xml:space="preserve"> registrado.</w:t>
      </w:r>
    </w:p>
    <w:p w:rsidR="00EF1983" w:rsidRPr="004378B0" w:rsidRDefault="00EF1983" w:rsidP="001D286E">
      <w:pPr>
        <w:pStyle w:val="Default"/>
        <w:jc w:val="both"/>
        <w:rPr>
          <w:color w:val="auto"/>
        </w:rPr>
      </w:pPr>
    </w:p>
    <w:p w:rsidR="00AF3046" w:rsidRPr="004378B0" w:rsidRDefault="00AF3046" w:rsidP="00AF3046">
      <w:pPr>
        <w:pStyle w:val="Default"/>
        <w:jc w:val="both"/>
        <w:outlineLvl w:val="2"/>
        <w:rPr>
          <w:b/>
          <w:color w:val="auto"/>
        </w:rPr>
      </w:pPr>
      <w:bookmarkStart w:id="7" w:name="_Toc3555582"/>
      <w:r w:rsidRPr="004378B0">
        <w:rPr>
          <w:b/>
          <w:color w:val="auto"/>
        </w:rPr>
        <w:t>Procedimiento.</w:t>
      </w:r>
      <w:bookmarkEnd w:id="7"/>
    </w:p>
    <w:p w:rsidR="00B41168" w:rsidRPr="004378B0" w:rsidRDefault="00B41168" w:rsidP="001D286E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696640" behindDoc="0" locked="0" layoutInCell="1" allowOverlap="1" wp14:anchorId="2C62B600" wp14:editId="61ECDC30">
            <wp:simplePos x="0" y="0"/>
            <wp:positionH relativeFrom="column">
              <wp:posOffset>4174490</wp:posOffset>
            </wp:positionH>
            <wp:positionV relativeFrom="paragraph">
              <wp:posOffset>169545</wp:posOffset>
            </wp:positionV>
            <wp:extent cx="678815" cy="236220"/>
            <wp:effectExtent l="0" t="0" r="6985" b="0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168" w:rsidRPr="004378B0" w:rsidRDefault="00B41168" w:rsidP="001D286E">
      <w:pPr>
        <w:pStyle w:val="Default"/>
        <w:jc w:val="both"/>
        <w:rPr>
          <w:color w:val="auto"/>
        </w:rPr>
      </w:pPr>
      <w:r w:rsidRPr="004378B0">
        <w:rPr>
          <w:color w:val="auto"/>
        </w:rPr>
        <w:t>Ingrese los datos que se solicita en el formulario, dar clic en el botón para registrar un nuevo cliente.</w:t>
      </w:r>
    </w:p>
    <w:p w:rsidR="00B41168" w:rsidRPr="004378B0" w:rsidRDefault="00B41168" w:rsidP="001D286E">
      <w:pPr>
        <w:pStyle w:val="Default"/>
        <w:jc w:val="both"/>
        <w:rPr>
          <w:color w:val="auto"/>
        </w:rPr>
      </w:pPr>
    </w:p>
    <w:p w:rsidR="0067070E" w:rsidRPr="004378B0" w:rsidRDefault="00DF2599" w:rsidP="001D286E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684352" behindDoc="0" locked="0" layoutInCell="1" allowOverlap="1" wp14:anchorId="56C8147F" wp14:editId="54C73E07">
            <wp:simplePos x="0" y="0"/>
            <wp:positionH relativeFrom="margin">
              <wp:posOffset>1355090</wp:posOffset>
            </wp:positionH>
            <wp:positionV relativeFrom="paragraph">
              <wp:posOffset>548005</wp:posOffset>
            </wp:positionV>
            <wp:extent cx="695960" cy="190500"/>
            <wp:effectExtent l="0" t="0" r="889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0E" w:rsidRPr="004378B0">
        <w:rPr>
          <w:color w:val="auto"/>
        </w:rPr>
        <w:t xml:space="preserve">Recuerde </w:t>
      </w:r>
      <w:r w:rsidR="004378B0" w:rsidRPr="004378B0">
        <w:rPr>
          <w:color w:val="auto"/>
        </w:rPr>
        <w:t>que,</w:t>
      </w:r>
      <w:r w:rsidR="0067070E" w:rsidRPr="004378B0">
        <w:rPr>
          <w:color w:val="auto"/>
        </w:rPr>
        <w:t xml:space="preserve"> para hacer la modificación de la información de un </w:t>
      </w:r>
      <w:r w:rsidRPr="004378B0">
        <w:rPr>
          <w:b/>
          <w:color w:val="auto"/>
        </w:rPr>
        <w:t>CLIENTE</w:t>
      </w:r>
      <w:r w:rsidRPr="004378B0">
        <w:rPr>
          <w:color w:val="auto"/>
        </w:rPr>
        <w:t xml:space="preserve"> </w:t>
      </w:r>
      <w:r w:rsidR="0067070E" w:rsidRPr="004378B0">
        <w:rPr>
          <w:color w:val="auto"/>
        </w:rPr>
        <w:t>ya registrado, debe consultar</w:t>
      </w:r>
      <w:r w:rsidRPr="004378B0">
        <w:rPr>
          <w:color w:val="auto"/>
        </w:rPr>
        <w:t>lo</w:t>
      </w:r>
      <w:r w:rsidR="0067070E" w:rsidRPr="004378B0">
        <w:rPr>
          <w:color w:val="auto"/>
        </w:rPr>
        <w:t xml:space="preserve"> primero, para que el sistema valide que el </w:t>
      </w:r>
      <w:r w:rsidRPr="004378B0">
        <w:rPr>
          <w:b/>
          <w:color w:val="auto"/>
        </w:rPr>
        <w:t>CLIENTE</w:t>
      </w:r>
      <w:r w:rsidRPr="004378B0">
        <w:rPr>
          <w:color w:val="auto"/>
        </w:rPr>
        <w:t xml:space="preserve"> ya se encuentra registrado. P</w:t>
      </w:r>
      <w:r w:rsidR="0067070E" w:rsidRPr="004378B0">
        <w:rPr>
          <w:color w:val="auto"/>
        </w:rPr>
        <w:t xml:space="preserve">ara esto debe ingresar el número de </w:t>
      </w:r>
      <w:r w:rsidR="004378B0">
        <w:rPr>
          <w:color w:val="auto"/>
        </w:rPr>
        <w:t>cedula del cliente en el campo</w:t>
      </w:r>
      <w:r w:rsidR="0067070E" w:rsidRPr="004378B0">
        <w:rPr>
          <w:i/>
          <w:color w:val="auto"/>
        </w:rPr>
        <w:t xml:space="preserve"> </w:t>
      </w:r>
      <w:r w:rsidR="004378B0">
        <w:rPr>
          <w:i/>
          <w:color w:val="auto"/>
        </w:rPr>
        <w:t>“</w:t>
      </w:r>
      <w:r w:rsidRPr="004378B0">
        <w:rPr>
          <w:b/>
          <w:i/>
          <w:color w:val="auto"/>
        </w:rPr>
        <w:t>Documento de Cliente</w:t>
      </w:r>
      <w:r w:rsidR="004378B0">
        <w:rPr>
          <w:b/>
          <w:i/>
          <w:color w:val="auto"/>
        </w:rPr>
        <w:t>”</w:t>
      </w:r>
      <w:r w:rsidRPr="004378B0">
        <w:rPr>
          <w:color w:val="auto"/>
        </w:rPr>
        <w:t xml:space="preserve"> </w:t>
      </w:r>
      <w:r w:rsidR="0067070E" w:rsidRPr="004378B0">
        <w:rPr>
          <w:color w:val="auto"/>
        </w:rPr>
        <w:t xml:space="preserve">y dar clic en el botón de </w:t>
      </w:r>
    </w:p>
    <w:p w:rsidR="00CA6A41" w:rsidRPr="004378B0" w:rsidRDefault="00CA6A41" w:rsidP="001D286E">
      <w:pPr>
        <w:pStyle w:val="Default"/>
        <w:jc w:val="both"/>
        <w:rPr>
          <w:color w:val="auto"/>
        </w:rPr>
      </w:pPr>
    </w:p>
    <w:p w:rsidR="00CA6A41" w:rsidRPr="004378B0" w:rsidRDefault="00CA6A41" w:rsidP="00CA6A41">
      <w:pPr>
        <w:pStyle w:val="Default"/>
        <w:jc w:val="both"/>
        <w:outlineLvl w:val="2"/>
        <w:rPr>
          <w:b/>
          <w:color w:val="auto"/>
        </w:rPr>
      </w:pPr>
      <w:bookmarkStart w:id="8" w:name="_Toc3555583"/>
      <w:r w:rsidRPr="004378B0">
        <w:rPr>
          <w:b/>
          <w:color w:val="auto"/>
        </w:rPr>
        <w:t>Mensajes</w:t>
      </w:r>
      <w:bookmarkEnd w:id="8"/>
    </w:p>
    <w:p w:rsidR="0067070E" w:rsidRPr="004378B0" w:rsidRDefault="0067070E" w:rsidP="001D286E">
      <w:pPr>
        <w:pStyle w:val="Default"/>
        <w:jc w:val="both"/>
        <w:rPr>
          <w:color w:val="auto"/>
        </w:rPr>
      </w:pPr>
    </w:p>
    <w:p w:rsidR="00CA6A41" w:rsidRPr="004378B0" w:rsidRDefault="00CA6A41" w:rsidP="001D286E">
      <w:pPr>
        <w:pStyle w:val="Default"/>
        <w:jc w:val="both"/>
        <w:rPr>
          <w:color w:val="auto"/>
        </w:rPr>
      </w:pPr>
      <w:r w:rsidRPr="004378B0">
        <w:rPr>
          <w:color w:val="auto"/>
        </w:rPr>
        <w:t>Mensajes según el proceso que realice.</w:t>
      </w:r>
    </w:p>
    <w:p w:rsidR="00CA6A41" w:rsidRPr="004378B0" w:rsidRDefault="00CA6A41" w:rsidP="001D286E">
      <w:pPr>
        <w:pStyle w:val="Default"/>
        <w:jc w:val="both"/>
        <w:rPr>
          <w:color w:val="auto"/>
        </w:rPr>
      </w:pPr>
    </w:p>
    <w:p w:rsidR="00CA6A41" w:rsidRPr="004378B0" w:rsidRDefault="00CA6A41" w:rsidP="001D286E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Registrar:</w:t>
      </w:r>
    </w:p>
    <w:p w:rsidR="00CA6A41" w:rsidRPr="004378B0" w:rsidRDefault="00CA6A41" w:rsidP="001D286E">
      <w:pPr>
        <w:pStyle w:val="Default"/>
        <w:jc w:val="both"/>
        <w:rPr>
          <w:b/>
          <w:color w:val="auto"/>
        </w:rPr>
      </w:pPr>
    </w:p>
    <w:p w:rsidR="00CA6A41" w:rsidRPr="004378B0" w:rsidRDefault="00CA6A41" w:rsidP="001D286E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El registro de cliente se ha realizado satisfactoriamente.</w:t>
      </w:r>
    </w:p>
    <w:p w:rsidR="00B31B53" w:rsidRPr="004378B0" w:rsidRDefault="00CA6A41" w:rsidP="001D286E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de Cliente ha fallado.</w:t>
      </w:r>
    </w:p>
    <w:p w:rsidR="00CA6A41" w:rsidRPr="004378B0" w:rsidRDefault="00CA6A41" w:rsidP="001D286E">
      <w:pPr>
        <w:pStyle w:val="Default"/>
        <w:jc w:val="both"/>
        <w:rPr>
          <w:color w:val="auto"/>
        </w:rPr>
      </w:pPr>
    </w:p>
    <w:p w:rsidR="00CA6A41" w:rsidRPr="004378B0" w:rsidRDefault="00CA6A41" w:rsidP="00CA6A41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Consultar:</w:t>
      </w:r>
    </w:p>
    <w:p w:rsidR="00CA6A41" w:rsidRPr="004378B0" w:rsidRDefault="00CA6A41" w:rsidP="00CA6A41">
      <w:pPr>
        <w:pStyle w:val="Default"/>
        <w:jc w:val="both"/>
        <w:rPr>
          <w:b/>
          <w:color w:val="auto"/>
        </w:rPr>
      </w:pPr>
    </w:p>
    <w:p w:rsidR="00CA6A41" w:rsidRPr="004378B0" w:rsidRDefault="00CA6A41" w:rsidP="00CA6A41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 xml:space="preserve">El registro </w:t>
      </w:r>
      <w:r w:rsidR="0091662A" w:rsidRPr="004378B0">
        <w:rPr>
          <w:color w:val="auto"/>
        </w:rPr>
        <w:t>se ha consultado correctamente.</w:t>
      </w:r>
    </w:p>
    <w:p w:rsidR="00CA6A41" w:rsidRPr="004378B0" w:rsidRDefault="00CA6A41" w:rsidP="00CA6A41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 xml:space="preserve">El registro </w:t>
      </w:r>
      <w:r w:rsidR="0091662A" w:rsidRPr="004378B0">
        <w:rPr>
          <w:color w:val="auto"/>
        </w:rPr>
        <w:t>no se ha podido consultar.</w:t>
      </w:r>
    </w:p>
    <w:p w:rsidR="0091662A" w:rsidRPr="004378B0" w:rsidRDefault="0091662A" w:rsidP="00CA6A41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Modificar: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El registro se ha modificado exitosamente.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no se ha modificado.</w:t>
      </w:r>
    </w:p>
    <w:p w:rsidR="0091662A" w:rsidRPr="004378B0" w:rsidRDefault="0091662A" w:rsidP="00CA6A41">
      <w:pPr>
        <w:pStyle w:val="Default"/>
        <w:jc w:val="both"/>
        <w:rPr>
          <w:b/>
          <w:color w:val="auto"/>
        </w:rPr>
      </w:pPr>
    </w:p>
    <w:p w:rsidR="00CA6A41" w:rsidRPr="004378B0" w:rsidRDefault="00CA6A41" w:rsidP="001D286E">
      <w:pPr>
        <w:pStyle w:val="Default"/>
        <w:jc w:val="both"/>
        <w:rPr>
          <w:b/>
          <w:color w:val="auto"/>
        </w:rPr>
      </w:pPr>
    </w:p>
    <w:p w:rsidR="0091662A" w:rsidRPr="004378B0" w:rsidRDefault="0091662A" w:rsidP="001D286E">
      <w:pPr>
        <w:pStyle w:val="Default"/>
        <w:jc w:val="both"/>
        <w:rPr>
          <w:b/>
          <w:color w:val="auto"/>
        </w:rPr>
      </w:pPr>
    </w:p>
    <w:p w:rsidR="0091662A" w:rsidRPr="004378B0" w:rsidRDefault="0091662A" w:rsidP="001D286E">
      <w:pPr>
        <w:pStyle w:val="Default"/>
        <w:jc w:val="both"/>
        <w:rPr>
          <w:b/>
          <w:color w:val="auto"/>
        </w:rPr>
      </w:pPr>
    </w:p>
    <w:p w:rsidR="0091662A" w:rsidRPr="004378B0" w:rsidRDefault="0091662A" w:rsidP="001D286E">
      <w:pPr>
        <w:pStyle w:val="Default"/>
        <w:jc w:val="both"/>
        <w:rPr>
          <w:b/>
          <w:color w:val="auto"/>
        </w:rPr>
      </w:pPr>
    </w:p>
    <w:p w:rsidR="00CA6A41" w:rsidRPr="004378B0" w:rsidRDefault="00CA6A41" w:rsidP="001D286E">
      <w:pPr>
        <w:pStyle w:val="Default"/>
        <w:jc w:val="both"/>
        <w:rPr>
          <w:b/>
          <w:color w:val="auto"/>
        </w:rPr>
      </w:pPr>
    </w:p>
    <w:p w:rsidR="00CA6A41" w:rsidRPr="004378B0" w:rsidRDefault="00CA6A41" w:rsidP="001D286E">
      <w:pPr>
        <w:pStyle w:val="Default"/>
        <w:jc w:val="both"/>
        <w:rPr>
          <w:b/>
          <w:color w:val="auto"/>
        </w:rPr>
      </w:pPr>
    </w:p>
    <w:p w:rsidR="004C2355" w:rsidRPr="004378B0" w:rsidRDefault="009E469E" w:rsidP="004C2355">
      <w:pPr>
        <w:pStyle w:val="Ttulo2"/>
        <w:jc w:val="left"/>
        <w:rPr>
          <w:color w:val="auto"/>
        </w:rPr>
      </w:pPr>
      <w:bookmarkStart w:id="9" w:name="_Toc3555584"/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677184" behindDoc="0" locked="0" layoutInCell="1" allowOverlap="1" wp14:anchorId="7AA36FFA" wp14:editId="6B0BB710">
            <wp:simplePos x="0" y="0"/>
            <wp:positionH relativeFrom="column">
              <wp:posOffset>4265930</wp:posOffset>
            </wp:positionH>
            <wp:positionV relativeFrom="paragraph">
              <wp:posOffset>305435</wp:posOffset>
            </wp:positionV>
            <wp:extent cx="441960" cy="29273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355" w:rsidRPr="004378B0">
        <w:rPr>
          <w:color w:val="auto"/>
        </w:rPr>
        <w:t>Registro de Vehículos.</w:t>
      </w:r>
      <w:bookmarkEnd w:id="9"/>
    </w:p>
    <w:p w:rsidR="009E469E" w:rsidRPr="004378B0" w:rsidRDefault="009E469E" w:rsidP="009E469E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Para ingresar al formulario de registro de vehículos debe dar clic al botón </w:t>
      </w:r>
    </w:p>
    <w:p w:rsidR="0072004D" w:rsidRPr="004378B0" w:rsidRDefault="0072004D" w:rsidP="009E469E">
      <w:pPr>
        <w:rPr>
          <w:rFonts w:ascii="Arial" w:hAnsi="Arial" w:cs="Arial"/>
          <w:sz w:val="24"/>
          <w:szCs w:val="24"/>
        </w:rPr>
      </w:pPr>
    </w:p>
    <w:p w:rsidR="004C2355" w:rsidRPr="004378B0" w:rsidRDefault="004C2355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3B7ADAB9" wp14:editId="7325B30F">
            <wp:extent cx="4857750" cy="3855357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6694" t="12133" r="26759" b="8046"/>
                    <a:stretch/>
                  </pic:blipFill>
                  <pic:spPr bwMode="auto">
                    <a:xfrm>
                      <a:off x="0" y="0"/>
                      <a:ext cx="4863453" cy="385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69E" w:rsidRPr="004378B0" w:rsidRDefault="009E469E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Placa del </w:t>
      </w:r>
      <w:r w:rsidR="00FB4452" w:rsidRPr="004378B0">
        <w:rPr>
          <w:rFonts w:ascii="Arial" w:hAnsi="Arial" w:cs="Arial"/>
          <w:b/>
          <w:sz w:val="24"/>
          <w:szCs w:val="24"/>
        </w:rPr>
        <w:t>vehículo</w:t>
      </w:r>
      <w:r w:rsidRPr="004378B0">
        <w:rPr>
          <w:rFonts w:ascii="Arial" w:hAnsi="Arial" w:cs="Arial"/>
          <w:b/>
          <w:sz w:val="24"/>
          <w:szCs w:val="24"/>
        </w:rPr>
        <w:t>:</w:t>
      </w:r>
      <w:r w:rsidR="00FB4452" w:rsidRPr="004378B0">
        <w:rPr>
          <w:rFonts w:ascii="Arial" w:hAnsi="Arial" w:cs="Arial"/>
          <w:b/>
          <w:sz w:val="24"/>
          <w:szCs w:val="24"/>
        </w:rPr>
        <w:t xml:space="preserve"> </w:t>
      </w:r>
      <w:r w:rsidR="00FB4452" w:rsidRPr="004378B0">
        <w:rPr>
          <w:rFonts w:ascii="Arial" w:hAnsi="Arial" w:cs="Arial"/>
          <w:sz w:val="24"/>
          <w:szCs w:val="24"/>
        </w:rPr>
        <w:t>En este campo se ingresa el número de placa del vehículo (Campo Obligatorio).</w:t>
      </w:r>
    </w:p>
    <w:p w:rsidR="009E469E" w:rsidRPr="004378B0" w:rsidRDefault="009E469E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Marca del </w:t>
      </w:r>
      <w:r w:rsidR="00FB4452" w:rsidRPr="004378B0">
        <w:rPr>
          <w:rFonts w:ascii="Arial" w:hAnsi="Arial" w:cs="Arial"/>
          <w:b/>
          <w:sz w:val="24"/>
          <w:szCs w:val="24"/>
        </w:rPr>
        <w:t>Vehículo</w:t>
      </w:r>
      <w:r w:rsidRPr="004378B0">
        <w:rPr>
          <w:rFonts w:ascii="Arial" w:hAnsi="Arial" w:cs="Arial"/>
          <w:b/>
          <w:sz w:val="24"/>
          <w:szCs w:val="24"/>
        </w:rPr>
        <w:t>:</w:t>
      </w:r>
      <w:r w:rsidR="00FB4452" w:rsidRPr="004378B0">
        <w:rPr>
          <w:rFonts w:ascii="Arial" w:hAnsi="Arial" w:cs="Arial"/>
          <w:b/>
          <w:sz w:val="24"/>
          <w:szCs w:val="24"/>
        </w:rPr>
        <w:t xml:space="preserve"> </w:t>
      </w:r>
      <w:r w:rsidR="00FB4452" w:rsidRPr="004378B0">
        <w:rPr>
          <w:rFonts w:ascii="Arial" w:hAnsi="Arial" w:cs="Arial"/>
          <w:sz w:val="24"/>
          <w:szCs w:val="24"/>
        </w:rPr>
        <w:t>En este campo se ingresa la marca del vehículo (Campo Opcional).</w:t>
      </w:r>
    </w:p>
    <w:p w:rsidR="009E469E" w:rsidRPr="004378B0" w:rsidRDefault="009E469E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>Color:</w:t>
      </w:r>
      <w:r w:rsidR="00FB4452" w:rsidRPr="004378B0">
        <w:rPr>
          <w:rFonts w:ascii="Arial" w:hAnsi="Arial" w:cs="Arial"/>
          <w:b/>
          <w:sz w:val="24"/>
          <w:szCs w:val="24"/>
        </w:rPr>
        <w:t xml:space="preserve"> </w:t>
      </w:r>
      <w:r w:rsidR="00FB4452" w:rsidRPr="004378B0">
        <w:rPr>
          <w:rFonts w:ascii="Arial" w:hAnsi="Arial" w:cs="Arial"/>
          <w:sz w:val="24"/>
          <w:szCs w:val="24"/>
        </w:rPr>
        <w:t>En este campo se ingresa el color del vehículo (Campo Opcional)</w:t>
      </w:r>
    </w:p>
    <w:p w:rsidR="009E469E" w:rsidRPr="004378B0" w:rsidRDefault="009E469E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>Modelo:</w:t>
      </w:r>
      <w:r w:rsidR="00FB4452" w:rsidRPr="004378B0">
        <w:rPr>
          <w:rFonts w:ascii="Arial" w:hAnsi="Arial" w:cs="Arial"/>
          <w:b/>
          <w:sz w:val="24"/>
          <w:szCs w:val="24"/>
        </w:rPr>
        <w:t xml:space="preserve"> </w:t>
      </w:r>
      <w:r w:rsidR="00FB4452" w:rsidRPr="004378B0">
        <w:rPr>
          <w:rFonts w:ascii="Arial" w:hAnsi="Arial" w:cs="Arial"/>
          <w:sz w:val="24"/>
          <w:szCs w:val="24"/>
        </w:rPr>
        <w:t xml:space="preserve">En este campo se ingresa el </w:t>
      </w:r>
      <w:r w:rsidR="0067070E" w:rsidRPr="004378B0">
        <w:rPr>
          <w:rFonts w:ascii="Arial" w:hAnsi="Arial" w:cs="Arial"/>
          <w:sz w:val="24"/>
          <w:szCs w:val="24"/>
        </w:rPr>
        <w:t>modelo del vehículo (Campo Opcional).</w:t>
      </w:r>
    </w:p>
    <w:p w:rsidR="009E469E" w:rsidRPr="004378B0" w:rsidRDefault="009E469E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lastRenderedPageBreak/>
        <w:t xml:space="preserve">Tipo de </w:t>
      </w:r>
      <w:r w:rsidR="00FB4452" w:rsidRPr="004378B0">
        <w:rPr>
          <w:rFonts w:ascii="Arial" w:hAnsi="Arial" w:cs="Arial"/>
          <w:b/>
          <w:sz w:val="24"/>
          <w:szCs w:val="24"/>
        </w:rPr>
        <w:t>Vehículo:</w:t>
      </w:r>
      <w:r w:rsidR="0067070E" w:rsidRPr="004378B0">
        <w:rPr>
          <w:rFonts w:ascii="Arial" w:hAnsi="Arial" w:cs="Arial"/>
          <w:b/>
          <w:sz w:val="24"/>
          <w:szCs w:val="24"/>
        </w:rPr>
        <w:t xml:space="preserve"> </w:t>
      </w:r>
      <w:r w:rsidR="0067070E" w:rsidRPr="004378B0">
        <w:rPr>
          <w:rFonts w:ascii="Arial" w:hAnsi="Arial" w:cs="Arial"/>
          <w:sz w:val="24"/>
          <w:szCs w:val="24"/>
        </w:rPr>
        <w:t>En este campo se selecciona el tipo de vehículo (Campo Obligatorio).</w:t>
      </w:r>
    </w:p>
    <w:p w:rsidR="00DF2599" w:rsidRPr="004378B0" w:rsidRDefault="00DF2599" w:rsidP="00DF2599">
      <w:pPr>
        <w:pStyle w:val="Default"/>
        <w:jc w:val="both"/>
        <w:rPr>
          <w:color w:val="auto"/>
        </w:rPr>
      </w:pPr>
      <w:r w:rsidRPr="004378B0">
        <w:rPr>
          <w:color w:val="auto"/>
        </w:rPr>
        <w:t xml:space="preserve">En la parte final del formulario, se </w:t>
      </w:r>
      <w:r w:rsidR="004378B0" w:rsidRPr="004378B0">
        <w:rPr>
          <w:color w:val="auto"/>
        </w:rPr>
        <w:t>encontrará</w:t>
      </w:r>
      <w:r w:rsidRPr="004378B0">
        <w:rPr>
          <w:color w:val="auto"/>
        </w:rPr>
        <w:t xml:space="preserve"> tres botones con los siguientes procesos.</w:t>
      </w:r>
    </w:p>
    <w:p w:rsidR="00DF2599" w:rsidRPr="004378B0" w:rsidRDefault="00DF2599" w:rsidP="00DF2599">
      <w:pPr>
        <w:pStyle w:val="Default"/>
        <w:jc w:val="both"/>
        <w:rPr>
          <w:color w:val="auto"/>
        </w:rPr>
      </w:pPr>
    </w:p>
    <w:p w:rsidR="00DF2599" w:rsidRPr="004378B0" w:rsidRDefault="00DF2599" w:rsidP="00DF2599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8534E13" wp14:editId="7EE6D9AF">
                <wp:simplePos x="0" y="0"/>
                <wp:positionH relativeFrom="column">
                  <wp:posOffset>1979930</wp:posOffset>
                </wp:positionH>
                <wp:positionV relativeFrom="paragraph">
                  <wp:posOffset>21590</wp:posOffset>
                </wp:positionV>
                <wp:extent cx="647700" cy="152400"/>
                <wp:effectExtent l="57150" t="19050" r="0" b="95250"/>
                <wp:wrapNone/>
                <wp:docPr id="54" name="Flecha izquier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EA5B9" id="Flecha izquierda 54" o:spid="_x0000_s1026" type="#_x0000_t66" style="position:absolute;margin-left:155.9pt;margin-top:1.7pt;width:51pt;height:12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" adj="2541" fillcolor="#1f497d [3215]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686400" behindDoc="0" locked="0" layoutInCell="1" allowOverlap="1" wp14:anchorId="793A03E9" wp14:editId="41B4ECDE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2619375" cy="838200"/>
            <wp:effectExtent l="0" t="0" r="9525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8B0">
        <w:rPr>
          <w:color w:val="auto"/>
        </w:rPr>
        <w:t>Botón para registrar un nuevo vehículo.</w:t>
      </w:r>
    </w:p>
    <w:p w:rsidR="00DF2599" w:rsidRPr="004378B0" w:rsidRDefault="00DF2599" w:rsidP="00DF2599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4EFD7CA" wp14:editId="103643BE">
                <wp:simplePos x="0" y="0"/>
                <wp:positionH relativeFrom="column">
                  <wp:posOffset>1970405</wp:posOffset>
                </wp:positionH>
                <wp:positionV relativeFrom="paragraph">
                  <wp:posOffset>94615</wp:posOffset>
                </wp:positionV>
                <wp:extent cx="647700" cy="152400"/>
                <wp:effectExtent l="57150" t="19050" r="0" b="95250"/>
                <wp:wrapNone/>
                <wp:docPr id="55" name="Flecha izquierd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lef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014B8" id="Flecha izquierda 55" o:spid="_x0000_s1026" type="#_x0000_t66" style="position:absolute;margin-left:155.15pt;margin-top:7.45pt;width:51pt;height:12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" adj="2541" fillcolor="#76923c [2406]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color w:val="auto"/>
        </w:rPr>
        <w:t>Botón Para consultar un vehículo que ya este registrado.</w:t>
      </w:r>
    </w:p>
    <w:p w:rsidR="00DF2599" w:rsidRPr="004378B0" w:rsidRDefault="00DF2599" w:rsidP="00DF2599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CD17DF5" wp14:editId="5BD9E0BE">
                <wp:simplePos x="0" y="0"/>
                <wp:positionH relativeFrom="column">
                  <wp:posOffset>1970405</wp:posOffset>
                </wp:positionH>
                <wp:positionV relativeFrom="paragraph">
                  <wp:posOffset>58420</wp:posOffset>
                </wp:positionV>
                <wp:extent cx="647700" cy="152400"/>
                <wp:effectExtent l="57150" t="19050" r="0" b="95250"/>
                <wp:wrapNone/>
                <wp:docPr id="56" name="Flecha izquier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1D0C9" id="Flecha izquierda 56" o:spid="_x0000_s1026" type="#_x0000_t66" style="position:absolute;margin-left:155.15pt;margin-top:4.6pt;width:51pt;height:1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" adj="2541" fillcolor="#1f497d [3215]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color w:val="auto"/>
        </w:rPr>
        <w:t>Botón para modificar los datos de un vehículo registrado.</w:t>
      </w:r>
    </w:p>
    <w:p w:rsidR="00EF1983" w:rsidRPr="004378B0" w:rsidRDefault="00EF1983" w:rsidP="00DF2599">
      <w:pPr>
        <w:pStyle w:val="Default"/>
        <w:jc w:val="both"/>
        <w:rPr>
          <w:color w:val="auto"/>
        </w:rPr>
      </w:pPr>
    </w:p>
    <w:p w:rsidR="00AF3046" w:rsidRPr="004378B0" w:rsidRDefault="00AF3046" w:rsidP="00AF3046">
      <w:pPr>
        <w:pStyle w:val="Default"/>
        <w:jc w:val="both"/>
        <w:outlineLvl w:val="2"/>
        <w:rPr>
          <w:b/>
          <w:color w:val="auto"/>
        </w:rPr>
      </w:pPr>
      <w:bookmarkStart w:id="10" w:name="_Toc3555585"/>
      <w:r w:rsidRPr="004378B0">
        <w:rPr>
          <w:b/>
          <w:color w:val="auto"/>
        </w:rPr>
        <w:t>Procedimiento.</w:t>
      </w:r>
      <w:bookmarkEnd w:id="10"/>
    </w:p>
    <w:p w:rsidR="00B41168" w:rsidRPr="004378B0" w:rsidRDefault="00B41168" w:rsidP="00DF2599">
      <w:pPr>
        <w:pStyle w:val="Default"/>
        <w:jc w:val="both"/>
        <w:rPr>
          <w:b/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697664" behindDoc="0" locked="0" layoutInCell="1" allowOverlap="1" wp14:anchorId="508FB077" wp14:editId="33719E19">
            <wp:simplePos x="0" y="0"/>
            <wp:positionH relativeFrom="column">
              <wp:posOffset>4128770</wp:posOffset>
            </wp:positionH>
            <wp:positionV relativeFrom="paragraph">
              <wp:posOffset>174625</wp:posOffset>
            </wp:positionV>
            <wp:extent cx="662940" cy="230505"/>
            <wp:effectExtent l="0" t="0" r="3810" b="0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168" w:rsidRPr="004378B0" w:rsidRDefault="00B41168" w:rsidP="00DF2599">
      <w:pPr>
        <w:pStyle w:val="Default"/>
        <w:jc w:val="both"/>
        <w:rPr>
          <w:color w:val="auto"/>
        </w:rPr>
      </w:pPr>
      <w:r w:rsidRPr="004378B0">
        <w:rPr>
          <w:color w:val="auto"/>
        </w:rPr>
        <w:t xml:space="preserve">Ingrese los datos que se solicita en el formulario, dar clic en el </w:t>
      </w:r>
      <w:r w:rsidR="004378B0" w:rsidRPr="004378B0">
        <w:rPr>
          <w:color w:val="auto"/>
        </w:rPr>
        <w:t>botón para</w:t>
      </w:r>
      <w:r w:rsidRPr="004378B0">
        <w:rPr>
          <w:color w:val="auto"/>
        </w:rPr>
        <w:t xml:space="preserve"> registrar un nuevo vehículo.</w:t>
      </w:r>
    </w:p>
    <w:p w:rsidR="00B41168" w:rsidRPr="004378B0" w:rsidRDefault="00B41168" w:rsidP="00DF2599">
      <w:pPr>
        <w:pStyle w:val="Default"/>
        <w:jc w:val="both"/>
        <w:rPr>
          <w:b/>
          <w:color w:val="auto"/>
        </w:rPr>
      </w:pPr>
    </w:p>
    <w:p w:rsidR="00DF2599" w:rsidRPr="004378B0" w:rsidRDefault="00DF2599" w:rsidP="00DF2599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690496" behindDoc="0" locked="0" layoutInCell="1" allowOverlap="1" wp14:anchorId="28CAE8E5" wp14:editId="0B555B6E">
            <wp:simplePos x="0" y="0"/>
            <wp:positionH relativeFrom="margin">
              <wp:posOffset>928370</wp:posOffset>
            </wp:positionH>
            <wp:positionV relativeFrom="paragraph">
              <wp:posOffset>532765</wp:posOffset>
            </wp:positionV>
            <wp:extent cx="695960" cy="190500"/>
            <wp:effectExtent l="0" t="0" r="8890" b="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8B0">
        <w:rPr>
          <w:color w:val="auto"/>
        </w:rPr>
        <w:t xml:space="preserve">Recuerde que para hacer la modificación de la información de un </w:t>
      </w:r>
      <w:r w:rsidRPr="004378B0">
        <w:rPr>
          <w:b/>
          <w:color w:val="auto"/>
        </w:rPr>
        <w:t>VEHICULO</w:t>
      </w:r>
      <w:r w:rsidRPr="004378B0">
        <w:rPr>
          <w:color w:val="auto"/>
        </w:rPr>
        <w:t xml:space="preserve"> ya registrado, deb</w:t>
      </w:r>
      <w:r w:rsidR="005C415F" w:rsidRPr="004378B0">
        <w:rPr>
          <w:color w:val="auto"/>
        </w:rPr>
        <w:t>e consultarlo primero, el sistema validara</w:t>
      </w:r>
      <w:r w:rsidRPr="004378B0">
        <w:rPr>
          <w:color w:val="auto"/>
        </w:rPr>
        <w:t xml:space="preserve"> que el </w:t>
      </w:r>
      <w:r w:rsidR="004378B0" w:rsidRPr="004378B0">
        <w:rPr>
          <w:b/>
          <w:color w:val="auto"/>
        </w:rPr>
        <w:t>VEHICULO</w:t>
      </w:r>
      <w:r w:rsidR="004378B0" w:rsidRPr="004378B0">
        <w:rPr>
          <w:color w:val="auto"/>
        </w:rPr>
        <w:t xml:space="preserve"> se</w:t>
      </w:r>
      <w:r w:rsidR="005C415F" w:rsidRPr="004378B0">
        <w:rPr>
          <w:color w:val="auto"/>
        </w:rPr>
        <w:t xml:space="preserve"> encuentre</w:t>
      </w:r>
      <w:r w:rsidRPr="004378B0">
        <w:rPr>
          <w:color w:val="auto"/>
        </w:rPr>
        <w:t xml:space="preserve"> registrado. Para esto debe ingresar el número de placa del vehículo en el </w:t>
      </w:r>
      <w:r w:rsidR="004378B0" w:rsidRPr="004378B0">
        <w:rPr>
          <w:color w:val="auto"/>
        </w:rPr>
        <w:t xml:space="preserve">campo </w:t>
      </w:r>
      <w:r w:rsidR="004378B0" w:rsidRPr="004378B0">
        <w:rPr>
          <w:b/>
          <w:i/>
          <w:color w:val="auto"/>
        </w:rPr>
        <w:t>Placa</w:t>
      </w:r>
      <w:r w:rsidRPr="004378B0">
        <w:rPr>
          <w:b/>
          <w:i/>
          <w:color w:val="auto"/>
        </w:rPr>
        <w:t xml:space="preserve"> del vehícul</w:t>
      </w:r>
      <w:r w:rsidRPr="004378B0">
        <w:rPr>
          <w:b/>
          <w:color w:val="auto"/>
        </w:rPr>
        <w:t xml:space="preserve">o </w:t>
      </w:r>
      <w:r w:rsidRPr="004378B0">
        <w:rPr>
          <w:color w:val="auto"/>
        </w:rPr>
        <w:t xml:space="preserve">y dar clic en el botón de </w:t>
      </w:r>
    </w:p>
    <w:p w:rsidR="00DF2599" w:rsidRPr="004378B0" w:rsidRDefault="00DF2599" w:rsidP="00DF2599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outlineLvl w:val="2"/>
        <w:rPr>
          <w:b/>
          <w:color w:val="auto"/>
        </w:rPr>
      </w:pPr>
      <w:bookmarkStart w:id="11" w:name="_Toc3555586"/>
      <w:r w:rsidRPr="004378B0">
        <w:rPr>
          <w:b/>
          <w:color w:val="auto"/>
        </w:rPr>
        <w:t>Mensajes</w:t>
      </w:r>
      <w:bookmarkEnd w:id="11"/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>Mensajes según el proceso que realice.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Registrar: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El registro de Tipos de vehículo se ha realizado.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de Tipos de vehículo ha fallado.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Consultar: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Consulta correcta.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no se ha podido consultar.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Modificar: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El registro se ha modificado exitosamente.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no se ha modificado.</w:t>
      </w:r>
    </w:p>
    <w:p w:rsidR="004C2355" w:rsidRPr="004378B0" w:rsidRDefault="004C2355" w:rsidP="004C2355">
      <w:pPr>
        <w:rPr>
          <w:rFonts w:ascii="Arial" w:hAnsi="Arial" w:cs="Arial"/>
          <w:sz w:val="24"/>
          <w:szCs w:val="24"/>
        </w:rPr>
      </w:pPr>
    </w:p>
    <w:p w:rsidR="004C2355" w:rsidRPr="004378B0" w:rsidRDefault="00FB7FEA" w:rsidP="004C2355">
      <w:pPr>
        <w:pStyle w:val="Ttulo2"/>
        <w:jc w:val="left"/>
        <w:rPr>
          <w:color w:val="auto"/>
        </w:rPr>
      </w:pPr>
      <w:bookmarkStart w:id="12" w:name="_Toc3555587"/>
      <w:r w:rsidRPr="004378B0">
        <w:rPr>
          <w:noProof/>
          <w:color w:val="auto"/>
          <w:lang w:val="es-419" w:eastAsia="es-419"/>
        </w:rPr>
        <w:lastRenderedPageBreak/>
        <w:drawing>
          <wp:anchor distT="0" distB="0" distL="114300" distR="114300" simplePos="0" relativeHeight="251691520" behindDoc="0" locked="0" layoutInCell="1" allowOverlap="1" wp14:anchorId="64A15450" wp14:editId="1C2C7A99">
            <wp:simplePos x="0" y="0"/>
            <wp:positionH relativeFrom="column">
              <wp:posOffset>4342130</wp:posOffset>
            </wp:positionH>
            <wp:positionV relativeFrom="paragraph">
              <wp:posOffset>302895</wp:posOffset>
            </wp:positionV>
            <wp:extent cx="403225" cy="274320"/>
            <wp:effectExtent l="0" t="0" r="0" b="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355" w:rsidRPr="004378B0">
        <w:rPr>
          <w:color w:val="auto"/>
        </w:rPr>
        <w:t>Asignación de Espacios.</w:t>
      </w:r>
      <w:bookmarkEnd w:id="12"/>
    </w:p>
    <w:p w:rsidR="004C2355" w:rsidRPr="004378B0" w:rsidRDefault="00FB7FEA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Para ingresar al campo de asignación de espacios debe dar clic en el botón </w:t>
      </w:r>
    </w:p>
    <w:p w:rsidR="005C415F" w:rsidRPr="004378B0" w:rsidRDefault="00FB7FEA" w:rsidP="00EF1983">
      <w:pPr>
        <w:rPr>
          <w:rFonts w:ascii="Arial" w:hAnsi="Arial" w:cs="Arial"/>
          <w:noProof/>
          <w:sz w:val="24"/>
          <w:szCs w:val="24"/>
          <w:lang w:val="es-ES" w:eastAsia="es-ES"/>
        </w:rPr>
      </w:pPr>
      <w:r w:rsidRPr="004378B0">
        <w:rPr>
          <w:rFonts w:ascii="Arial" w:hAnsi="Arial" w:cs="Arial"/>
          <w:sz w:val="24"/>
          <w:szCs w:val="24"/>
        </w:rPr>
        <w:t>Encontrará un formulario el cual deberá completar para asignarle un espacio al vehículo que ya está registrado.</w:t>
      </w:r>
      <w:r w:rsidRPr="004378B0"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</w:p>
    <w:p w:rsidR="00FB7FEA" w:rsidRPr="004378B0" w:rsidRDefault="00FB7FEA" w:rsidP="00EF1983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71680AE2" wp14:editId="3F766EFF">
            <wp:extent cx="6080760" cy="175260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22" t="18355" r="10081" b="50594"/>
                    <a:stretch/>
                  </pic:blipFill>
                  <pic:spPr bwMode="auto">
                    <a:xfrm>
                      <a:off x="0" y="0"/>
                      <a:ext cx="6091367" cy="175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15F" w:rsidRPr="004378B0" w:rsidRDefault="005C415F" w:rsidP="00EF1983">
      <w:pPr>
        <w:rPr>
          <w:rFonts w:ascii="Arial" w:hAnsi="Arial" w:cs="Arial"/>
          <w:sz w:val="24"/>
          <w:szCs w:val="24"/>
        </w:rPr>
      </w:pPr>
    </w:p>
    <w:p w:rsidR="00FB7FEA" w:rsidRPr="004378B0" w:rsidRDefault="00FB7FEA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Vehículo: </w:t>
      </w:r>
      <w:r w:rsidRPr="004378B0">
        <w:rPr>
          <w:rFonts w:ascii="Arial" w:hAnsi="Arial" w:cs="Arial"/>
          <w:sz w:val="24"/>
          <w:szCs w:val="24"/>
        </w:rPr>
        <w:t>Se selecciona el tipo de vehículo que se ingresara</w:t>
      </w:r>
      <w:r w:rsidR="00AF3046" w:rsidRPr="004378B0">
        <w:rPr>
          <w:rFonts w:ascii="Arial" w:hAnsi="Arial" w:cs="Arial"/>
          <w:sz w:val="24"/>
          <w:szCs w:val="24"/>
        </w:rPr>
        <w:t xml:space="preserve"> (Campo Obligatorio)</w:t>
      </w:r>
      <w:r w:rsidRPr="004378B0">
        <w:rPr>
          <w:rFonts w:ascii="Arial" w:hAnsi="Arial" w:cs="Arial"/>
          <w:sz w:val="24"/>
          <w:szCs w:val="24"/>
        </w:rPr>
        <w:t>.</w:t>
      </w:r>
    </w:p>
    <w:p w:rsidR="00FB7FEA" w:rsidRPr="004378B0" w:rsidRDefault="00FB7FEA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Espacio: </w:t>
      </w:r>
      <w:r w:rsidRPr="004378B0">
        <w:rPr>
          <w:rFonts w:ascii="Arial" w:hAnsi="Arial" w:cs="Arial"/>
          <w:sz w:val="24"/>
          <w:szCs w:val="24"/>
        </w:rPr>
        <w:t>Se selecciona el espacio que ocupara el vehículo</w:t>
      </w:r>
      <w:r w:rsidR="00AF3046" w:rsidRPr="004378B0">
        <w:rPr>
          <w:rFonts w:ascii="Arial" w:hAnsi="Arial" w:cs="Arial"/>
          <w:sz w:val="24"/>
          <w:szCs w:val="24"/>
        </w:rPr>
        <w:t xml:space="preserve"> (Campo Obligatorio).</w:t>
      </w:r>
    </w:p>
    <w:p w:rsidR="00FB7FEA" w:rsidRPr="004378B0" w:rsidRDefault="00FB7FEA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Placa: </w:t>
      </w:r>
      <w:r w:rsidRPr="004378B0">
        <w:rPr>
          <w:rFonts w:ascii="Arial" w:hAnsi="Arial" w:cs="Arial"/>
          <w:sz w:val="24"/>
          <w:szCs w:val="24"/>
        </w:rPr>
        <w:t>Se ingresa el número de placa del vehículo</w:t>
      </w:r>
      <w:r w:rsidR="00AF3046" w:rsidRPr="004378B0">
        <w:rPr>
          <w:rFonts w:ascii="Arial" w:hAnsi="Arial" w:cs="Arial"/>
          <w:sz w:val="24"/>
          <w:szCs w:val="24"/>
        </w:rPr>
        <w:t xml:space="preserve"> (Campo Obligatorio).</w:t>
      </w:r>
    </w:p>
    <w:p w:rsidR="00B41168" w:rsidRPr="004378B0" w:rsidRDefault="00FB7FEA" w:rsidP="00B41168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Estado: </w:t>
      </w:r>
      <w:r w:rsidRPr="004378B0">
        <w:rPr>
          <w:rFonts w:ascii="Arial" w:hAnsi="Arial" w:cs="Arial"/>
          <w:sz w:val="24"/>
          <w:szCs w:val="24"/>
        </w:rPr>
        <w:t>Este espacio se deja en blanco, cuando se registre o se consulte el vehículo, este campo tomara el valor de ocupado o disponible.</w:t>
      </w:r>
    </w:p>
    <w:p w:rsidR="005C415F" w:rsidRPr="004378B0" w:rsidRDefault="005C415F" w:rsidP="00B41168">
      <w:pPr>
        <w:rPr>
          <w:rFonts w:ascii="Arial" w:hAnsi="Arial" w:cs="Arial"/>
          <w:sz w:val="24"/>
          <w:szCs w:val="24"/>
        </w:rPr>
      </w:pPr>
    </w:p>
    <w:p w:rsidR="00B41168" w:rsidRPr="004378B0" w:rsidRDefault="0003720D" w:rsidP="00B41168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D8CFFE2" wp14:editId="6541535F">
                <wp:simplePos x="0" y="0"/>
                <wp:positionH relativeFrom="column">
                  <wp:posOffset>3084830</wp:posOffset>
                </wp:positionH>
                <wp:positionV relativeFrom="paragraph">
                  <wp:posOffset>27940</wp:posOffset>
                </wp:positionV>
                <wp:extent cx="441960" cy="160020"/>
                <wp:effectExtent l="57150" t="19050" r="0" b="87630"/>
                <wp:wrapNone/>
                <wp:docPr id="66" name="Flecha izquierd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0020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DFD1A" id="Flecha izquierda 66" o:spid="_x0000_s1026" type="#_x0000_t66" style="position:absolute;margin-left:242.9pt;margin-top:2.2pt;width:34.8pt;height:12.6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" adj="3910" fillcolor="#1f497d [3215]" strokecolor="#4579b8 [3044]">
                <v:shadow on="t" color="black" opacity="22937f" origin=",.5" offset="0,.63889mm"/>
              </v:shape>
            </w:pict>
          </mc:Fallback>
        </mc:AlternateContent>
      </w:r>
      <w:r w:rsidR="00B41168"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95616" behindDoc="0" locked="0" layoutInCell="1" allowOverlap="1" wp14:anchorId="16284E4A" wp14:editId="23501A2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473450" cy="899160"/>
            <wp:effectExtent l="0" t="0" r="0" b="0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23" t="41901" r="20153" b="50040"/>
                    <a:stretch/>
                  </pic:blipFill>
                  <pic:spPr bwMode="auto">
                    <a:xfrm>
                      <a:off x="0" y="0"/>
                      <a:ext cx="347345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78B0">
        <w:rPr>
          <w:rFonts w:ascii="Arial" w:hAnsi="Arial" w:cs="Arial"/>
          <w:sz w:val="24"/>
          <w:szCs w:val="24"/>
        </w:rPr>
        <w:t>Ingreso de un vehículo.</w:t>
      </w:r>
    </w:p>
    <w:p w:rsidR="00B41168" w:rsidRPr="004378B0" w:rsidRDefault="0003720D" w:rsidP="00B41168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07A5D4" wp14:editId="67718C2E">
                <wp:simplePos x="0" y="0"/>
                <wp:positionH relativeFrom="column">
                  <wp:posOffset>3077210</wp:posOffset>
                </wp:positionH>
                <wp:positionV relativeFrom="paragraph">
                  <wp:posOffset>17145</wp:posOffset>
                </wp:positionV>
                <wp:extent cx="441960" cy="160020"/>
                <wp:effectExtent l="57150" t="19050" r="0" b="87630"/>
                <wp:wrapNone/>
                <wp:docPr id="68" name="Flecha izquierd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002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EE8A4" id="Flecha izquierda 68" o:spid="_x0000_s1026" type="#_x0000_t66" style="position:absolute;margin-left:242.3pt;margin-top:1.35pt;width:34.8pt;height:12.6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" adj="3910" fillcolor="#92d050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rFonts w:ascii="Arial" w:hAnsi="Arial" w:cs="Arial"/>
          <w:sz w:val="24"/>
          <w:szCs w:val="24"/>
        </w:rPr>
        <w:t>Consultar vehículo.</w:t>
      </w:r>
    </w:p>
    <w:p w:rsidR="00EF1983" w:rsidRPr="004378B0" w:rsidRDefault="0003720D" w:rsidP="00B41168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A1BBC92" wp14:editId="651DEA2E">
                <wp:simplePos x="0" y="0"/>
                <wp:positionH relativeFrom="column">
                  <wp:posOffset>3092450</wp:posOffset>
                </wp:positionH>
                <wp:positionV relativeFrom="paragraph">
                  <wp:posOffset>6350</wp:posOffset>
                </wp:positionV>
                <wp:extent cx="441960" cy="160020"/>
                <wp:effectExtent l="57150" t="19050" r="0" b="87630"/>
                <wp:wrapNone/>
                <wp:docPr id="67" name="Flecha izquierd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0020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B9558" id="Flecha izquierda 67" o:spid="_x0000_s1026" type="#_x0000_t66" style="position:absolute;margin-left:243.5pt;margin-top:.5pt;width:34.8pt;height:12.6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" adj="3910" fillcolor="#1f497d [3215]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rFonts w:ascii="Arial" w:hAnsi="Arial" w:cs="Arial"/>
          <w:sz w:val="24"/>
          <w:szCs w:val="24"/>
        </w:rPr>
        <w:t>Retirar Vehículo.</w:t>
      </w:r>
    </w:p>
    <w:p w:rsidR="005C415F" w:rsidRPr="004378B0" w:rsidRDefault="005C415F" w:rsidP="00B41168">
      <w:pPr>
        <w:rPr>
          <w:rFonts w:ascii="Arial" w:hAnsi="Arial" w:cs="Arial"/>
          <w:sz w:val="24"/>
          <w:szCs w:val="24"/>
        </w:rPr>
      </w:pPr>
    </w:p>
    <w:p w:rsidR="00AF3046" w:rsidRPr="004378B0" w:rsidRDefault="00B41168" w:rsidP="00AF3046">
      <w:pPr>
        <w:pStyle w:val="Ttulo3"/>
        <w:rPr>
          <w:rFonts w:ascii="Arial" w:hAnsi="Arial" w:cs="Arial"/>
          <w:b/>
          <w:color w:val="auto"/>
        </w:rPr>
      </w:pPr>
      <w:bookmarkStart w:id="13" w:name="_Toc3555588"/>
      <w:r w:rsidRPr="004378B0">
        <w:rPr>
          <w:rFonts w:ascii="Arial" w:hAnsi="Arial" w:cs="Arial"/>
          <w:b/>
          <w:color w:val="auto"/>
        </w:rPr>
        <w:t>Procedimiento</w:t>
      </w:r>
      <w:r w:rsidR="00AF3046" w:rsidRPr="004378B0">
        <w:rPr>
          <w:rFonts w:ascii="Arial" w:hAnsi="Arial" w:cs="Arial"/>
          <w:b/>
          <w:color w:val="auto"/>
        </w:rPr>
        <w:t>.</w:t>
      </w:r>
      <w:bookmarkEnd w:id="13"/>
    </w:p>
    <w:p w:rsidR="00AF3046" w:rsidRPr="004378B0" w:rsidRDefault="0003720D" w:rsidP="00AF3046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705856" behindDoc="0" locked="0" layoutInCell="1" allowOverlap="1" wp14:anchorId="47ADC8F1" wp14:editId="7102A468">
            <wp:simplePos x="0" y="0"/>
            <wp:positionH relativeFrom="column">
              <wp:posOffset>4319270</wp:posOffset>
            </wp:positionH>
            <wp:positionV relativeFrom="paragraph">
              <wp:posOffset>314960</wp:posOffset>
            </wp:positionV>
            <wp:extent cx="563880" cy="195580"/>
            <wp:effectExtent l="0" t="0" r="7620" b="0"/>
            <wp:wrapSquare wrapText="bothSides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20D" w:rsidRPr="004378B0" w:rsidRDefault="0003720D" w:rsidP="0003720D">
      <w:pPr>
        <w:pStyle w:val="Default"/>
        <w:jc w:val="both"/>
        <w:rPr>
          <w:color w:val="auto"/>
        </w:rPr>
      </w:pPr>
      <w:r w:rsidRPr="004378B0">
        <w:rPr>
          <w:color w:val="auto"/>
        </w:rPr>
        <w:lastRenderedPageBreak/>
        <w:t xml:space="preserve">Ingrese los datos que se solicita en el formulario, dar clic en el </w:t>
      </w:r>
      <w:r w:rsidR="004378B0" w:rsidRPr="004378B0">
        <w:rPr>
          <w:color w:val="auto"/>
        </w:rPr>
        <w:t>botón para</w:t>
      </w:r>
      <w:r w:rsidRPr="004378B0">
        <w:rPr>
          <w:color w:val="auto"/>
        </w:rPr>
        <w:t xml:space="preserve"> asignar un espacio para el vehículo.</w:t>
      </w:r>
    </w:p>
    <w:p w:rsidR="0003720D" w:rsidRPr="004378B0" w:rsidRDefault="0003720D" w:rsidP="0003720D">
      <w:pPr>
        <w:pStyle w:val="Default"/>
        <w:jc w:val="both"/>
        <w:rPr>
          <w:b/>
          <w:color w:val="auto"/>
        </w:rPr>
      </w:pPr>
    </w:p>
    <w:p w:rsidR="0003720D" w:rsidRPr="004378B0" w:rsidRDefault="00F63A8A" w:rsidP="0003720D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06880" behindDoc="0" locked="0" layoutInCell="1" allowOverlap="1" wp14:anchorId="0D6A2857" wp14:editId="3C9A3D24">
            <wp:simplePos x="0" y="0"/>
            <wp:positionH relativeFrom="column">
              <wp:posOffset>1377950</wp:posOffset>
            </wp:positionH>
            <wp:positionV relativeFrom="paragraph">
              <wp:posOffset>683895</wp:posOffset>
            </wp:positionV>
            <wp:extent cx="510540" cy="150495"/>
            <wp:effectExtent l="0" t="0" r="3810" b="1905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20D"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04832" behindDoc="0" locked="0" layoutInCell="1" allowOverlap="1" wp14:anchorId="04285603" wp14:editId="1A7872F4">
            <wp:simplePos x="0" y="0"/>
            <wp:positionH relativeFrom="margin">
              <wp:posOffset>3785870</wp:posOffset>
            </wp:positionH>
            <wp:positionV relativeFrom="paragraph">
              <wp:posOffset>356235</wp:posOffset>
            </wp:positionV>
            <wp:extent cx="556260" cy="152400"/>
            <wp:effectExtent l="0" t="0" r="0" b="0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20D" w:rsidRPr="004378B0">
        <w:rPr>
          <w:color w:val="auto"/>
        </w:rPr>
        <w:t xml:space="preserve">Para realizar el retiro de un </w:t>
      </w:r>
      <w:r w:rsidR="0003720D" w:rsidRPr="004378B0">
        <w:rPr>
          <w:b/>
          <w:color w:val="auto"/>
        </w:rPr>
        <w:t>VEHICULO</w:t>
      </w:r>
      <w:r w:rsidR="0003720D" w:rsidRPr="004378B0">
        <w:rPr>
          <w:color w:val="auto"/>
        </w:rPr>
        <w:t xml:space="preserve"> ya registrado, debe consultarlo primero, para que el sistema valide que el </w:t>
      </w:r>
      <w:r w:rsidR="004378B0" w:rsidRPr="004378B0">
        <w:rPr>
          <w:b/>
          <w:color w:val="auto"/>
        </w:rPr>
        <w:t>VEHICULO</w:t>
      </w:r>
      <w:r w:rsidR="004378B0" w:rsidRPr="004378B0">
        <w:rPr>
          <w:color w:val="auto"/>
        </w:rPr>
        <w:t xml:space="preserve"> tiene</w:t>
      </w:r>
      <w:r w:rsidR="0003720D" w:rsidRPr="004378B0">
        <w:rPr>
          <w:color w:val="auto"/>
        </w:rPr>
        <w:t xml:space="preserve"> un espacio asignado. Para esto debe ingresar el número de placa del vehículo en el </w:t>
      </w:r>
      <w:r w:rsidR="004378B0" w:rsidRPr="004378B0">
        <w:rPr>
          <w:color w:val="auto"/>
        </w:rPr>
        <w:t>campo Placa</w:t>
      </w:r>
      <w:r w:rsidR="004378B0" w:rsidRPr="004378B0">
        <w:rPr>
          <w:b/>
          <w:color w:val="auto"/>
        </w:rPr>
        <w:t xml:space="preserve"> y</w:t>
      </w:r>
      <w:r w:rsidR="0003720D" w:rsidRPr="004378B0">
        <w:rPr>
          <w:color w:val="auto"/>
        </w:rPr>
        <w:t xml:space="preserve"> dar clic en el botón </w:t>
      </w:r>
      <w:r w:rsidR="004378B0" w:rsidRPr="004378B0">
        <w:rPr>
          <w:color w:val="auto"/>
        </w:rPr>
        <w:t>de, en</w:t>
      </w:r>
      <w:r w:rsidR="0003720D" w:rsidRPr="004378B0">
        <w:rPr>
          <w:color w:val="auto"/>
        </w:rPr>
        <w:t xml:space="preserve"> la consulta aparecerá el tipo de vehículo, espacio en el que se encuentra, placa </w:t>
      </w:r>
      <w:r w:rsidRPr="004378B0">
        <w:rPr>
          <w:color w:val="auto"/>
        </w:rPr>
        <w:t xml:space="preserve">y el estado del espacio, dar clic en el botón de para actualizar el estado y que este tome un valor de </w:t>
      </w:r>
      <w:r w:rsidRPr="004378B0">
        <w:rPr>
          <w:b/>
          <w:color w:val="auto"/>
        </w:rPr>
        <w:t>DISPONIBLE</w:t>
      </w:r>
      <w:r w:rsidRPr="004378B0">
        <w:rPr>
          <w:color w:val="auto"/>
        </w:rPr>
        <w:t xml:space="preserve"> u </w:t>
      </w:r>
      <w:r w:rsidRPr="004378B0">
        <w:rPr>
          <w:b/>
          <w:color w:val="auto"/>
        </w:rPr>
        <w:t>OCUPADO</w:t>
      </w:r>
      <w:r w:rsidRPr="004378B0">
        <w:rPr>
          <w:color w:val="auto"/>
        </w:rPr>
        <w:t>.</w:t>
      </w: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91662A" w:rsidRPr="004378B0" w:rsidRDefault="0091662A" w:rsidP="0091662A">
      <w:pPr>
        <w:pStyle w:val="Default"/>
        <w:jc w:val="both"/>
        <w:outlineLvl w:val="2"/>
        <w:rPr>
          <w:b/>
          <w:color w:val="auto"/>
        </w:rPr>
      </w:pPr>
      <w:bookmarkStart w:id="14" w:name="_Toc3555589"/>
      <w:r w:rsidRPr="004378B0">
        <w:rPr>
          <w:b/>
          <w:color w:val="auto"/>
        </w:rPr>
        <w:t>Mensajes</w:t>
      </w:r>
      <w:bookmarkEnd w:id="14"/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>Mensajes según el proceso que realice.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Registrar: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El registro de Espacios se ha realizado satisfactoriamente.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de Espacios ha fallado.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Consultar: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Consulta Correcta.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No hay vehículo registrado.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Modificar: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El registro se ha modificado exitosamente.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no se ha modificado</w:t>
      </w:r>
    </w:p>
    <w:p w:rsidR="005C415F" w:rsidRPr="004378B0" w:rsidRDefault="005C415F" w:rsidP="0091662A">
      <w:pPr>
        <w:pStyle w:val="Default"/>
        <w:jc w:val="both"/>
        <w:rPr>
          <w:color w:val="auto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Encontrará una pantalla donde pondrá ver de forma visual los espacios que se encuentran disponibles u ocupados por un vehículo.</w:t>
      </w: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707904" behindDoc="0" locked="0" layoutInCell="1" allowOverlap="1" wp14:anchorId="19DEC785" wp14:editId="1298FA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8210" cy="7482840"/>
            <wp:effectExtent l="0" t="0" r="8890" b="3810"/>
            <wp:wrapSquare wrapText="bothSides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(2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013" cy="7598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>Tabla de asignación de espacios para carros.</w:t>
      </w: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Tabla de asignación de espacios para motocicletas.</w:t>
      </w: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606545" w:rsidRPr="004378B0" w:rsidRDefault="00606545" w:rsidP="00AF3046">
      <w:pPr>
        <w:rPr>
          <w:rFonts w:ascii="Arial" w:hAnsi="Arial" w:cs="Arial"/>
          <w:sz w:val="24"/>
          <w:szCs w:val="24"/>
        </w:rPr>
      </w:pPr>
    </w:p>
    <w:p w:rsidR="004C2355" w:rsidRPr="004378B0" w:rsidRDefault="003B6D63" w:rsidP="004C2355">
      <w:pPr>
        <w:pStyle w:val="Ttulo2"/>
        <w:jc w:val="left"/>
        <w:rPr>
          <w:color w:val="auto"/>
        </w:rPr>
      </w:pPr>
      <w:bookmarkStart w:id="15" w:name="_Toc3555590"/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08928" behindDoc="0" locked="0" layoutInCell="1" allowOverlap="1" wp14:anchorId="11D7A15E" wp14:editId="185646ED">
            <wp:simplePos x="0" y="0"/>
            <wp:positionH relativeFrom="column">
              <wp:posOffset>3450590</wp:posOffset>
            </wp:positionH>
            <wp:positionV relativeFrom="paragraph">
              <wp:posOffset>278765</wp:posOffset>
            </wp:positionV>
            <wp:extent cx="388620" cy="255270"/>
            <wp:effectExtent l="0" t="0" r="0" b="0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355" w:rsidRPr="004378B0">
        <w:rPr>
          <w:color w:val="auto"/>
        </w:rPr>
        <w:t>Tickes.</w:t>
      </w:r>
      <w:bookmarkEnd w:id="15"/>
    </w:p>
    <w:p w:rsidR="00606545" w:rsidRPr="004378B0" w:rsidRDefault="00680448" w:rsidP="0060654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Para ingresar al campo de tickes debe dar clic en el botón</w:t>
      </w:r>
      <w:r w:rsidR="003B6D63" w:rsidRPr="004378B0">
        <w:rPr>
          <w:rFonts w:ascii="Arial" w:hAnsi="Arial" w:cs="Arial"/>
          <w:sz w:val="24"/>
          <w:szCs w:val="24"/>
        </w:rPr>
        <w:t xml:space="preserve"> </w:t>
      </w:r>
    </w:p>
    <w:p w:rsidR="003B6D63" w:rsidRPr="004378B0" w:rsidRDefault="003B6D63" w:rsidP="0060654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En este formulario se </w:t>
      </w:r>
      <w:r w:rsidR="004378B0" w:rsidRPr="004378B0">
        <w:rPr>
          <w:rFonts w:ascii="Arial" w:hAnsi="Arial" w:cs="Arial"/>
          <w:sz w:val="24"/>
          <w:szCs w:val="24"/>
        </w:rPr>
        <w:t>ingresarán</w:t>
      </w:r>
      <w:r w:rsidRPr="004378B0">
        <w:rPr>
          <w:rFonts w:ascii="Arial" w:hAnsi="Arial" w:cs="Arial"/>
          <w:sz w:val="24"/>
          <w:szCs w:val="24"/>
        </w:rPr>
        <w:t xml:space="preserve"> los datos para la generación del ticket de pago.</w:t>
      </w:r>
    </w:p>
    <w:p w:rsidR="004C2355" w:rsidRPr="004378B0" w:rsidRDefault="003B6D63" w:rsidP="003B6D63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40EBB948" wp14:editId="2E2FC810">
            <wp:extent cx="5306060" cy="3418840"/>
            <wp:effectExtent l="0" t="0" r="889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(1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63" w:rsidRPr="004378B0" w:rsidRDefault="003B6D63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ID: </w:t>
      </w:r>
      <w:r w:rsidR="006B1F24" w:rsidRPr="004378B0">
        <w:rPr>
          <w:rFonts w:ascii="Arial" w:hAnsi="Arial" w:cs="Arial"/>
          <w:sz w:val="24"/>
          <w:szCs w:val="24"/>
        </w:rPr>
        <w:t>Número</w:t>
      </w:r>
      <w:r w:rsidRPr="004378B0">
        <w:rPr>
          <w:rFonts w:ascii="Arial" w:hAnsi="Arial" w:cs="Arial"/>
          <w:sz w:val="24"/>
          <w:szCs w:val="24"/>
        </w:rPr>
        <w:t xml:space="preserve"> de identificación de la factura.</w:t>
      </w:r>
    </w:p>
    <w:p w:rsidR="003B6D63" w:rsidRPr="004378B0" w:rsidRDefault="003B6D63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TARIFA: </w:t>
      </w:r>
      <w:r w:rsidRPr="004378B0">
        <w:rPr>
          <w:rFonts w:ascii="Arial" w:hAnsi="Arial" w:cs="Arial"/>
          <w:sz w:val="24"/>
          <w:szCs w:val="24"/>
        </w:rPr>
        <w:t>Tarifa que se le aplicara al vehículo.</w:t>
      </w:r>
    </w:p>
    <w:p w:rsidR="003B6D63" w:rsidRPr="004378B0" w:rsidRDefault="003B6D63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FECHA ENTRADA: </w:t>
      </w:r>
      <w:r w:rsidRPr="004378B0">
        <w:rPr>
          <w:rFonts w:ascii="Arial" w:hAnsi="Arial" w:cs="Arial"/>
          <w:sz w:val="24"/>
          <w:szCs w:val="24"/>
        </w:rPr>
        <w:t>Año, Mes y día de entrada del vehículo.</w:t>
      </w:r>
    </w:p>
    <w:p w:rsidR="003B6D63" w:rsidRPr="004378B0" w:rsidRDefault="003B6D63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HORA DE ENTRADA: </w:t>
      </w:r>
      <w:r w:rsidRPr="004378B0">
        <w:rPr>
          <w:rFonts w:ascii="Arial" w:hAnsi="Arial" w:cs="Arial"/>
          <w:sz w:val="24"/>
          <w:szCs w:val="24"/>
        </w:rPr>
        <w:t>Hora de entrada del vehículo.</w:t>
      </w:r>
    </w:p>
    <w:p w:rsidR="003B6D63" w:rsidRPr="004378B0" w:rsidRDefault="003B6D63" w:rsidP="004C2355">
      <w:pPr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FECHA SALIDA: </w:t>
      </w:r>
      <w:r w:rsidRPr="004378B0">
        <w:rPr>
          <w:rFonts w:ascii="Arial" w:hAnsi="Arial" w:cs="Arial"/>
          <w:sz w:val="24"/>
          <w:szCs w:val="24"/>
        </w:rPr>
        <w:t>Año, Mes y día que se retira el vehículo.</w:t>
      </w:r>
    </w:p>
    <w:p w:rsidR="003B6D63" w:rsidRPr="004378B0" w:rsidRDefault="003B6D63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HORA SALIDA: </w:t>
      </w:r>
      <w:r w:rsidRPr="004378B0">
        <w:rPr>
          <w:rFonts w:ascii="Arial" w:hAnsi="Arial" w:cs="Arial"/>
          <w:sz w:val="24"/>
          <w:szCs w:val="24"/>
        </w:rPr>
        <w:t xml:space="preserve">Hora de salida del </w:t>
      </w:r>
      <w:r w:rsidR="006B1F24" w:rsidRPr="004378B0">
        <w:rPr>
          <w:rFonts w:ascii="Arial" w:hAnsi="Arial" w:cs="Arial"/>
          <w:sz w:val="24"/>
          <w:szCs w:val="24"/>
        </w:rPr>
        <w:t>vehículo</w:t>
      </w:r>
      <w:r w:rsidRPr="004378B0">
        <w:rPr>
          <w:rFonts w:ascii="Arial" w:hAnsi="Arial" w:cs="Arial"/>
          <w:sz w:val="24"/>
          <w:szCs w:val="24"/>
        </w:rPr>
        <w:t>.</w:t>
      </w:r>
    </w:p>
    <w:p w:rsidR="003B6D63" w:rsidRPr="004378B0" w:rsidRDefault="003B6D63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PLACA VEHICULO: </w:t>
      </w:r>
      <w:r w:rsidRPr="004378B0">
        <w:rPr>
          <w:rFonts w:ascii="Arial" w:hAnsi="Arial" w:cs="Arial"/>
          <w:sz w:val="24"/>
          <w:szCs w:val="24"/>
        </w:rPr>
        <w:t>Placa del vehículo.</w:t>
      </w:r>
    </w:p>
    <w:p w:rsidR="003B6D63" w:rsidRPr="004378B0" w:rsidRDefault="003B6D63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USUARIO: </w:t>
      </w:r>
      <w:r w:rsidR="006B1F24" w:rsidRPr="004378B0">
        <w:rPr>
          <w:rFonts w:ascii="Arial" w:hAnsi="Arial" w:cs="Arial"/>
          <w:sz w:val="24"/>
          <w:szCs w:val="24"/>
        </w:rPr>
        <w:t>Nombre del propietario del vehículo.</w:t>
      </w:r>
    </w:p>
    <w:p w:rsidR="003B6D63" w:rsidRPr="004378B0" w:rsidRDefault="003B6D63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>VALOR TOTAL:</w:t>
      </w:r>
      <w:r w:rsidR="006B1F24" w:rsidRPr="004378B0">
        <w:rPr>
          <w:rFonts w:ascii="Arial" w:hAnsi="Arial" w:cs="Arial"/>
          <w:b/>
          <w:sz w:val="24"/>
          <w:szCs w:val="24"/>
        </w:rPr>
        <w:t xml:space="preserve"> </w:t>
      </w:r>
      <w:r w:rsidR="006B1F24" w:rsidRPr="004378B0">
        <w:rPr>
          <w:rFonts w:ascii="Arial" w:hAnsi="Arial" w:cs="Arial"/>
          <w:sz w:val="24"/>
          <w:szCs w:val="24"/>
        </w:rPr>
        <w:t>Valor a pagar (Este valor depende de la tarifa, hora de entra y salida del vehículo).</w:t>
      </w:r>
    </w:p>
    <w:p w:rsidR="003B6D63" w:rsidRPr="004378B0" w:rsidRDefault="003B6D63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>NUMERO DEL LUGAR:</w:t>
      </w:r>
      <w:r w:rsidR="006B1F24" w:rsidRPr="004378B0">
        <w:rPr>
          <w:rFonts w:ascii="Arial" w:hAnsi="Arial" w:cs="Arial"/>
          <w:b/>
          <w:sz w:val="24"/>
          <w:szCs w:val="24"/>
        </w:rPr>
        <w:t xml:space="preserve"> </w:t>
      </w:r>
      <w:r w:rsidR="006B1F24" w:rsidRPr="004378B0">
        <w:rPr>
          <w:rFonts w:ascii="Arial" w:hAnsi="Arial" w:cs="Arial"/>
          <w:sz w:val="24"/>
          <w:szCs w:val="24"/>
        </w:rPr>
        <w:t xml:space="preserve">Numero de espacio que ocupa el </w:t>
      </w:r>
      <w:r w:rsidR="00002E1F" w:rsidRPr="004378B0">
        <w:rPr>
          <w:rFonts w:ascii="Arial" w:hAnsi="Arial" w:cs="Arial"/>
          <w:sz w:val="24"/>
          <w:szCs w:val="24"/>
        </w:rPr>
        <w:t>vehículo</w:t>
      </w:r>
      <w:r w:rsidR="006B1F24" w:rsidRPr="004378B0">
        <w:rPr>
          <w:rFonts w:ascii="Arial" w:hAnsi="Arial" w:cs="Arial"/>
          <w:sz w:val="24"/>
          <w:szCs w:val="24"/>
        </w:rPr>
        <w:t>.</w:t>
      </w:r>
    </w:p>
    <w:p w:rsidR="004C2355" w:rsidRPr="004378B0" w:rsidRDefault="004C2355" w:rsidP="004C2355">
      <w:pPr>
        <w:pStyle w:val="Ttulo2"/>
        <w:jc w:val="left"/>
        <w:rPr>
          <w:color w:val="auto"/>
        </w:rPr>
      </w:pPr>
      <w:bookmarkStart w:id="16" w:name="_Toc3555591"/>
      <w:r w:rsidRPr="004378B0">
        <w:rPr>
          <w:color w:val="auto"/>
        </w:rPr>
        <w:t>Registro de Usuarios.</w:t>
      </w:r>
      <w:bookmarkEnd w:id="16"/>
    </w:p>
    <w:p w:rsidR="004C2355" w:rsidRPr="004378B0" w:rsidRDefault="00002E1F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709952" behindDoc="0" locked="0" layoutInCell="1" allowOverlap="1" wp14:anchorId="7A1ADD88" wp14:editId="73B1B4CC">
            <wp:simplePos x="0" y="0"/>
            <wp:positionH relativeFrom="column">
              <wp:posOffset>4425950</wp:posOffset>
            </wp:positionH>
            <wp:positionV relativeFrom="paragraph">
              <wp:posOffset>6985</wp:posOffset>
            </wp:positionV>
            <wp:extent cx="434340" cy="322580"/>
            <wp:effectExtent l="0" t="0" r="3810" b="1270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8B0">
        <w:rPr>
          <w:rFonts w:ascii="Arial" w:hAnsi="Arial" w:cs="Arial"/>
          <w:sz w:val="24"/>
          <w:szCs w:val="24"/>
        </w:rPr>
        <w:t xml:space="preserve">Para ingresar al formulario de registro de usuarios, debe dar clic en el botón </w:t>
      </w:r>
    </w:p>
    <w:p w:rsidR="00002E1F" w:rsidRPr="004378B0" w:rsidRDefault="00002E1F" w:rsidP="004C2355">
      <w:pPr>
        <w:rPr>
          <w:rFonts w:ascii="Arial" w:hAnsi="Arial" w:cs="Arial"/>
          <w:sz w:val="24"/>
          <w:szCs w:val="24"/>
        </w:rPr>
      </w:pPr>
    </w:p>
    <w:p w:rsidR="00002E1F" w:rsidRPr="004378B0" w:rsidRDefault="00002E1F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En este formulario se </w:t>
      </w:r>
      <w:r w:rsidR="004378B0" w:rsidRPr="004378B0">
        <w:rPr>
          <w:rFonts w:ascii="Arial" w:hAnsi="Arial" w:cs="Arial"/>
          <w:sz w:val="24"/>
          <w:szCs w:val="24"/>
        </w:rPr>
        <w:t>realizará</w:t>
      </w:r>
      <w:r w:rsidRPr="004378B0">
        <w:rPr>
          <w:rFonts w:ascii="Arial" w:hAnsi="Arial" w:cs="Arial"/>
          <w:sz w:val="24"/>
          <w:szCs w:val="24"/>
        </w:rPr>
        <w:t xml:space="preserve"> el registro de los usuarios a los cuales se le va a asignar un usuario y una contraseña para el acceso a Parking Lot I.S.</w:t>
      </w:r>
    </w:p>
    <w:p w:rsidR="00002E1F" w:rsidRPr="004378B0" w:rsidRDefault="00002E1F" w:rsidP="004C2355">
      <w:pPr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Esta opción únicamente estará habilitada para el usuario </w:t>
      </w:r>
      <w:r w:rsidRPr="004378B0">
        <w:rPr>
          <w:rFonts w:ascii="Arial" w:hAnsi="Arial" w:cs="Arial"/>
          <w:b/>
          <w:sz w:val="24"/>
          <w:szCs w:val="24"/>
        </w:rPr>
        <w:t>ADMINISTRADOR.</w:t>
      </w:r>
    </w:p>
    <w:p w:rsidR="004C2355" w:rsidRPr="004378B0" w:rsidRDefault="004C2355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0371E2D6" wp14:editId="4317CE6F">
            <wp:extent cx="5044440" cy="4022980"/>
            <wp:effectExtent l="0" t="0" r="381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5618" t="12133" r="26760" b="6130"/>
                    <a:stretch/>
                  </pic:blipFill>
                  <pic:spPr bwMode="auto">
                    <a:xfrm>
                      <a:off x="0" y="0"/>
                      <a:ext cx="5054951" cy="403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E1F" w:rsidRPr="004378B0" w:rsidRDefault="00002E1F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Documento de la persona: </w:t>
      </w:r>
      <w:r w:rsidRPr="004378B0">
        <w:rPr>
          <w:rFonts w:ascii="Arial" w:hAnsi="Arial" w:cs="Arial"/>
          <w:sz w:val="24"/>
          <w:szCs w:val="24"/>
        </w:rPr>
        <w:t>En este campo se ingresa el número de documento del Usuario (Campo Obligatorio).</w:t>
      </w:r>
    </w:p>
    <w:p w:rsidR="00002E1F" w:rsidRPr="004378B0" w:rsidRDefault="00002E1F" w:rsidP="004C2355">
      <w:pPr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Nombres: </w:t>
      </w:r>
      <w:r w:rsidRPr="004378B0">
        <w:rPr>
          <w:rFonts w:ascii="Arial" w:hAnsi="Arial" w:cs="Arial"/>
          <w:sz w:val="24"/>
          <w:szCs w:val="24"/>
        </w:rPr>
        <w:t xml:space="preserve">En este campo se </w:t>
      </w:r>
      <w:r w:rsidR="004378B0" w:rsidRPr="004378B0">
        <w:rPr>
          <w:rFonts w:ascii="Arial" w:hAnsi="Arial" w:cs="Arial"/>
          <w:sz w:val="24"/>
          <w:szCs w:val="24"/>
        </w:rPr>
        <w:t>ingresará</w:t>
      </w:r>
      <w:r w:rsidRPr="004378B0">
        <w:rPr>
          <w:rFonts w:ascii="Arial" w:hAnsi="Arial" w:cs="Arial"/>
          <w:sz w:val="24"/>
          <w:szCs w:val="24"/>
        </w:rPr>
        <w:t xml:space="preserve"> los nombres del usuario (Campo Obligatorio).</w:t>
      </w:r>
    </w:p>
    <w:p w:rsidR="00002E1F" w:rsidRPr="004378B0" w:rsidRDefault="00002E1F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Apellidos: </w:t>
      </w:r>
      <w:r w:rsidRPr="004378B0">
        <w:rPr>
          <w:rFonts w:ascii="Arial" w:hAnsi="Arial" w:cs="Arial"/>
          <w:sz w:val="24"/>
          <w:szCs w:val="24"/>
        </w:rPr>
        <w:t xml:space="preserve">En este campo se </w:t>
      </w:r>
      <w:r w:rsidR="004378B0" w:rsidRPr="004378B0">
        <w:rPr>
          <w:rFonts w:ascii="Arial" w:hAnsi="Arial" w:cs="Arial"/>
          <w:sz w:val="24"/>
          <w:szCs w:val="24"/>
        </w:rPr>
        <w:t>ingresará</w:t>
      </w:r>
      <w:r w:rsidRPr="004378B0">
        <w:rPr>
          <w:rFonts w:ascii="Arial" w:hAnsi="Arial" w:cs="Arial"/>
          <w:sz w:val="24"/>
          <w:szCs w:val="24"/>
        </w:rPr>
        <w:t xml:space="preserve"> los apellidos del usuario (Campo Obligatorio).</w:t>
      </w:r>
    </w:p>
    <w:p w:rsidR="00002E1F" w:rsidRPr="004378B0" w:rsidRDefault="00002E1F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Usuario: </w:t>
      </w:r>
      <w:r w:rsidRPr="004378B0">
        <w:rPr>
          <w:rFonts w:ascii="Arial" w:hAnsi="Arial" w:cs="Arial"/>
          <w:sz w:val="24"/>
          <w:szCs w:val="24"/>
        </w:rPr>
        <w:t xml:space="preserve">En este campo se </w:t>
      </w:r>
      <w:r w:rsidR="004378B0" w:rsidRPr="004378B0">
        <w:rPr>
          <w:rFonts w:ascii="Arial" w:hAnsi="Arial" w:cs="Arial"/>
          <w:sz w:val="24"/>
          <w:szCs w:val="24"/>
        </w:rPr>
        <w:t>asignará</w:t>
      </w:r>
      <w:r w:rsidRPr="004378B0">
        <w:rPr>
          <w:rFonts w:ascii="Arial" w:hAnsi="Arial" w:cs="Arial"/>
          <w:sz w:val="24"/>
          <w:szCs w:val="24"/>
        </w:rPr>
        <w:t xml:space="preserve"> el Nombre de usuario para el acceso a Parking Lot I.S (Campo Obligatorio).</w:t>
      </w:r>
    </w:p>
    <w:p w:rsidR="00002E1F" w:rsidRPr="004378B0" w:rsidRDefault="00002E1F" w:rsidP="004C2355">
      <w:pPr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Password: </w:t>
      </w:r>
      <w:r w:rsidRPr="004378B0">
        <w:rPr>
          <w:rFonts w:ascii="Arial" w:hAnsi="Arial" w:cs="Arial"/>
          <w:sz w:val="24"/>
          <w:szCs w:val="24"/>
        </w:rPr>
        <w:t xml:space="preserve">En este campo se </w:t>
      </w:r>
      <w:r w:rsidR="004378B0" w:rsidRPr="004378B0">
        <w:rPr>
          <w:rFonts w:ascii="Arial" w:hAnsi="Arial" w:cs="Arial"/>
          <w:sz w:val="24"/>
          <w:szCs w:val="24"/>
        </w:rPr>
        <w:t>asignará</w:t>
      </w:r>
      <w:r w:rsidRPr="004378B0">
        <w:rPr>
          <w:rFonts w:ascii="Arial" w:hAnsi="Arial" w:cs="Arial"/>
          <w:sz w:val="24"/>
          <w:szCs w:val="24"/>
        </w:rPr>
        <w:t xml:space="preserve"> la contraseña de usuario para el acceso a Parking Lot I.S (Campo Obligatorio).</w:t>
      </w:r>
    </w:p>
    <w:p w:rsidR="00002E1F" w:rsidRPr="004378B0" w:rsidRDefault="00002E1F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lastRenderedPageBreak/>
        <w:t xml:space="preserve">Tipo Documento: </w:t>
      </w:r>
      <w:r w:rsidRPr="004378B0">
        <w:rPr>
          <w:rFonts w:ascii="Arial" w:hAnsi="Arial" w:cs="Arial"/>
          <w:sz w:val="24"/>
          <w:szCs w:val="24"/>
        </w:rPr>
        <w:t>Se selecciona el tipo de documento (Campo Obligatorio).</w:t>
      </w:r>
    </w:p>
    <w:p w:rsidR="00002E1F" w:rsidRPr="004378B0" w:rsidRDefault="00002E1F" w:rsidP="004466C4">
      <w:pPr>
        <w:pStyle w:val="Default"/>
        <w:rPr>
          <w:color w:val="auto"/>
        </w:rPr>
      </w:pPr>
      <w:r w:rsidRPr="004378B0">
        <w:rPr>
          <w:color w:val="auto"/>
        </w:rPr>
        <w:t xml:space="preserve">En la parte final del formulario, se </w:t>
      </w:r>
      <w:r w:rsidR="004378B0" w:rsidRPr="004378B0">
        <w:rPr>
          <w:color w:val="auto"/>
        </w:rPr>
        <w:t>encontrará</w:t>
      </w:r>
      <w:r w:rsidRPr="004378B0">
        <w:rPr>
          <w:color w:val="auto"/>
        </w:rPr>
        <w:t xml:space="preserve"> tres botones con los siguientes procesos.</w:t>
      </w:r>
    </w:p>
    <w:p w:rsidR="00002E1F" w:rsidRPr="004378B0" w:rsidRDefault="00002E1F" w:rsidP="00002E1F">
      <w:pPr>
        <w:pStyle w:val="Default"/>
        <w:jc w:val="both"/>
        <w:rPr>
          <w:color w:val="auto"/>
        </w:rPr>
      </w:pPr>
    </w:p>
    <w:p w:rsidR="00002E1F" w:rsidRPr="004378B0" w:rsidRDefault="00002E1F" w:rsidP="00002E1F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5755FD" wp14:editId="488A8055">
                <wp:simplePos x="0" y="0"/>
                <wp:positionH relativeFrom="column">
                  <wp:posOffset>1979930</wp:posOffset>
                </wp:positionH>
                <wp:positionV relativeFrom="paragraph">
                  <wp:posOffset>21590</wp:posOffset>
                </wp:positionV>
                <wp:extent cx="647700" cy="152400"/>
                <wp:effectExtent l="57150" t="19050" r="0" b="95250"/>
                <wp:wrapNone/>
                <wp:docPr id="76" name="Flecha izquierd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E1413" id="Flecha izquierda 76" o:spid="_x0000_s1026" type="#_x0000_t66" style="position:absolute;margin-left:155.9pt;margin-top:1.7pt;width:51pt;height:12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" adj="2541" fillcolor="#1f497d [3215]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12000" behindDoc="0" locked="0" layoutInCell="1" allowOverlap="1" wp14:anchorId="046A2A47" wp14:editId="77E4A0C2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2619375" cy="838200"/>
            <wp:effectExtent l="0" t="0" r="9525" b="0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8B0">
        <w:rPr>
          <w:color w:val="auto"/>
        </w:rPr>
        <w:t>Botón para registrar un nuevo Usuario.</w:t>
      </w:r>
    </w:p>
    <w:p w:rsidR="00002E1F" w:rsidRPr="004378B0" w:rsidRDefault="00002E1F" w:rsidP="00002E1F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F830CF" wp14:editId="04753245">
                <wp:simplePos x="0" y="0"/>
                <wp:positionH relativeFrom="column">
                  <wp:posOffset>1970405</wp:posOffset>
                </wp:positionH>
                <wp:positionV relativeFrom="paragraph">
                  <wp:posOffset>94615</wp:posOffset>
                </wp:positionV>
                <wp:extent cx="647700" cy="152400"/>
                <wp:effectExtent l="57150" t="19050" r="0" b="95250"/>
                <wp:wrapNone/>
                <wp:docPr id="77" name="Flecha izquierd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lef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D6C2D" id="Flecha izquierda 77" o:spid="_x0000_s1026" type="#_x0000_t66" style="position:absolute;margin-left:155.15pt;margin-top:7.45pt;width:51pt;height:12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" adj="2541" fillcolor="#76923c [2406]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color w:val="auto"/>
        </w:rPr>
        <w:t>Botón Para consultar un Usuario que ya este registrado.</w:t>
      </w:r>
    </w:p>
    <w:p w:rsidR="00002E1F" w:rsidRPr="004378B0" w:rsidRDefault="00002E1F" w:rsidP="00002E1F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F1635F8" wp14:editId="322127B6">
                <wp:simplePos x="0" y="0"/>
                <wp:positionH relativeFrom="column">
                  <wp:posOffset>1970405</wp:posOffset>
                </wp:positionH>
                <wp:positionV relativeFrom="paragraph">
                  <wp:posOffset>58420</wp:posOffset>
                </wp:positionV>
                <wp:extent cx="647700" cy="152400"/>
                <wp:effectExtent l="57150" t="19050" r="0" b="95250"/>
                <wp:wrapNone/>
                <wp:docPr id="78" name="Flecha izquierd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45660" id="Flecha izquierda 78" o:spid="_x0000_s1026" type="#_x0000_t66" style="position:absolute;margin-left:155.15pt;margin-top:4.6pt;width:51pt;height:12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" adj="2541" fillcolor="#1f497d [3215]" strokecolor="#4579b8 [3044]">
                <v:shadow on="t" color="black" opacity="22937f" origin=",.5" offset="0,.63889mm"/>
              </v:shape>
            </w:pict>
          </mc:Fallback>
        </mc:AlternateContent>
      </w:r>
      <w:r w:rsidRPr="004378B0">
        <w:rPr>
          <w:color w:val="auto"/>
        </w:rPr>
        <w:t>Botón para modificar los datos de un Usuario registrado.</w:t>
      </w:r>
    </w:p>
    <w:p w:rsidR="00002E1F" w:rsidRPr="004378B0" w:rsidRDefault="00002E1F" w:rsidP="004C2355">
      <w:pPr>
        <w:rPr>
          <w:rFonts w:ascii="Arial" w:hAnsi="Arial" w:cs="Arial"/>
          <w:sz w:val="24"/>
          <w:szCs w:val="24"/>
        </w:rPr>
      </w:pPr>
    </w:p>
    <w:p w:rsidR="0091662A" w:rsidRPr="004378B0" w:rsidRDefault="0091662A" w:rsidP="0091662A">
      <w:pPr>
        <w:pStyle w:val="Default"/>
        <w:jc w:val="both"/>
        <w:outlineLvl w:val="2"/>
        <w:rPr>
          <w:b/>
          <w:color w:val="auto"/>
        </w:rPr>
      </w:pPr>
      <w:bookmarkStart w:id="17" w:name="_Toc3555592"/>
      <w:r w:rsidRPr="004378B0">
        <w:rPr>
          <w:b/>
          <w:color w:val="auto"/>
        </w:rPr>
        <w:t>Procedimiento.</w:t>
      </w:r>
      <w:bookmarkEnd w:id="17"/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18144" behindDoc="0" locked="0" layoutInCell="1" allowOverlap="1" wp14:anchorId="3CFD48EF" wp14:editId="5BE3CE2B">
            <wp:simplePos x="0" y="0"/>
            <wp:positionH relativeFrom="column">
              <wp:posOffset>4174490</wp:posOffset>
            </wp:positionH>
            <wp:positionV relativeFrom="paragraph">
              <wp:posOffset>169545</wp:posOffset>
            </wp:positionV>
            <wp:extent cx="678815" cy="236220"/>
            <wp:effectExtent l="0" t="0" r="6985" b="0"/>
            <wp:wrapSquare wrapText="bothSides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>Ingrese los datos que se solicita en el formulario, dar clic en el botón para registrar un nuevo Usuario.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4466C4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17120" behindDoc="0" locked="0" layoutInCell="1" allowOverlap="1" wp14:anchorId="4D691D30" wp14:editId="5491A4E9">
            <wp:simplePos x="0" y="0"/>
            <wp:positionH relativeFrom="margin">
              <wp:posOffset>1187450</wp:posOffset>
            </wp:positionH>
            <wp:positionV relativeFrom="paragraph">
              <wp:posOffset>525145</wp:posOffset>
            </wp:positionV>
            <wp:extent cx="695960" cy="190500"/>
            <wp:effectExtent l="0" t="0" r="8890" b="0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8B0">
        <w:rPr>
          <w:color w:val="auto"/>
        </w:rPr>
        <w:t xml:space="preserve">Recuerde </w:t>
      </w:r>
      <w:r w:rsidR="004378B0" w:rsidRPr="004378B0">
        <w:rPr>
          <w:color w:val="auto"/>
        </w:rPr>
        <w:t>que,</w:t>
      </w:r>
      <w:r w:rsidRPr="004378B0">
        <w:rPr>
          <w:color w:val="auto"/>
        </w:rPr>
        <w:t xml:space="preserve"> para hacer la modificación de la información de un</w:t>
      </w:r>
      <w:r w:rsidRPr="004378B0">
        <w:rPr>
          <w:b/>
          <w:color w:val="auto"/>
        </w:rPr>
        <w:t xml:space="preserve"> Usuario</w:t>
      </w:r>
      <w:r w:rsidRPr="004378B0">
        <w:rPr>
          <w:color w:val="auto"/>
        </w:rPr>
        <w:t xml:space="preserve"> ya registrado, de</w:t>
      </w:r>
      <w:r w:rsidR="005C415F" w:rsidRPr="004378B0">
        <w:rPr>
          <w:color w:val="auto"/>
        </w:rPr>
        <w:t>be consultarlo primero, el sistema validara</w:t>
      </w:r>
      <w:r w:rsidRPr="004378B0">
        <w:rPr>
          <w:color w:val="auto"/>
        </w:rPr>
        <w:t xml:space="preserve"> que el </w:t>
      </w:r>
      <w:r w:rsidRPr="004378B0">
        <w:rPr>
          <w:b/>
          <w:color w:val="auto"/>
        </w:rPr>
        <w:t>Usuario</w:t>
      </w:r>
      <w:r w:rsidR="005C415F" w:rsidRPr="004378B0">
        <w:rPr>
          <w:color w:val="auto"/>
        </w:rPr>
        <w:t xml:space="preserve"> ya se encuentre </w:t>
      </w:r>
      <w:r w:rsidRPr="004378B0">
        <w:rPr>
          <w:color w:val="auto"/>
        </w:rPr>
        <w:t xml:space="preserve">registrado. Para esto debe ingresar el número de cedula del cliente en el </w:t>
      </w:r>
      <w:r w:rsidR="004378B0" w:rsidRPr="004378B0">
        <w:rPr>
          <w:color w:val="auto"/>
        </w:rPr>
        <w:t>campo Documento</w:t>
      </w:r>
      <w:r w:rsidR="004466C4" w:rsidRPr="004378B0">
        <w:rPr>
          <w:b/>
          <w:color w:val="auto"/>
        </w:rPr>
        <w:t xml:space="preserve"> de la Persona</w:t>
      </w:r>
      <w:r w:rsidRPr="004378B0">
        <w:rPr>
          <w:color w:val="auto"/>
        </w:rPr>
        <w:t xml:space="preserve"> y dar clic en el botón de 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outlineLvl w:val="2"/>
        <w:rPr>
          <w:b/>
          <w:color w:val="auto"/>
        </w:rPr>
      </w:pPr>
      <w:bookmarkStart w:id="18" w:name="_Toc3555593"/>
      <w:r w:rsidRPr="004378B0">
        <w:rPr>
          <w:b/>
          <w:color w:val="auto"/>
        </w:rPr>
        <w:t>Mensajes</w:t>
      </w:r>
      <w:bookmarkEnd w:id="18"/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>Mensajes según el proceso que realice.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Registrar: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 xml:space="preserve">El registro de </w:t>
      </w:r>
      <w:r w:rsidR="004466C4" w:rsidRPr="004378B0">
        <w:rPr>
          <w:color w:val="auto"/>
        </w:rPr>
        <w:t>Persona</w:t>
      </w:r>
      <w:r w:rsidRPr="004378B0">
        <w:rPr>
          <w:color w:val="auto"/>
        </w:rPr>
        <w:t xml:space="preserve"> se ha realizado satisfactoriamente.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 xml:space="preserve">El registro de </w:t>
      </w:r>
      <w:r w:rsidR="004466C4" w:rsidRPr="004378B0">
        <w:rPr>
          <w:color w:val="auto"/>
        </w:rPr>
        <w:t>Persona</w:t>
      </w:r>
      <w:r w:rsidRPr="004378B0">
        <w:rPr>
          <w:color w:val="auto"/>
        </w:rPr>
        <w:t xml:space="preserve"> ha fallado.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Consultar: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El registro se ha consultado correctamente.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no se ha podido consultar.</w:t>
      </w:r>
    </w:p>
    <w:p w:rsidR="0091662A" w:rsidRPr="004378B0" w:rsidRDefault="0091662A" w:rsidP="0091662A">
      <w:pPr>
        <w:pStyle w:val="Default"/>
        <w:jc w:val="both"/>
        <w:rPr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Modificar:</w:t>
      </w:r>
    </w:p>
    <w:p w:rsidR="0091662A" w:rsidRPr="004378B0" w:rsidRDefault="0091662A" w:rsidP="0091662A">
      <w:pPr>
        <w:pStyle w:val="Default"/>
        <w:jc w:val="both"/>
        <w:rPr>
          <w:b/>
          <w:color w:val="auto"/>
        </w:rPr>
      </w:pPr>
    </w:p>
    <w:p w:rsidR="0091662A" w:rsidRPr="004378B0" w:rsidRDefault="0091662A" w:rsidP="0091662A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El registro se ha modificado exitosamente.</w:t>
      </w:r>
    </w:p>
    <w:p w:rsidR="00002E1F" w:rsidRPr="004378B0" w:rsidRDefault="0091662A" w:rsidP="004466C4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 xml:space="preserve">El registro no se </w:t>
      </w:r>
      <w:r w:rsidR="004466C4" w:rsidRPr="004378B0">
        <w:rPr>
          <w:color w:val="auto"/>
        </w:rPr>
        <w:t>Modificó Exitosamente.</w:t>
      </w:r>
    </w:p>
    <w:p w:rsidR="00002E1F" w:rsidRPr="004378B0" w:rsidRDefault="00002E1F" w:rsidP="004C2355">
      <w:pPr>
        <w:rPr>
          <w:rFonts w:ascii="Arial" w:hAnsi="Arial" w:cs="Arial"/>
          <w:sz w:val="24"/>
          <w:szCs w:val="24"/>
        </w:rPr>
      </w:pPr>
    </w:p>
    <w:p w:rsidR="004C2355" w:rsidRPr="004378B0" w:rsidRDefault="004466C4" w:rsidP="004C2355">
      <w:pPr>
        <w:pStyle w:val="Ttulo2"/>
        <w:jc w:val="left"/>
        <w:rPr>
          <w:color w:val="auto"/>
        </w:rPr>
      </w:pPr>
      <w:bookmarkStart w:id="19" w:name="_Toc3555594"/>
      <w:r w:rsidRPr="004378B0">
        <w:rPr>
          <w:noProof/>
          <w:color w:val="auto"/>
          <w:lang w:val="es-419" w:eastAsia="es-419"/>
        </w:rPr>
        <w:lastRenderedPageBreak/>
        <w:drawing>
          <wp:anchor distT="0" distB="0" distL="114300" distR="114300" simplePos="0" relativeHeight="251719168" behindDoc="0" locked="0" layoutInCell="1" allowOverlap="1" wp14:anchorId="72705CC0" wp14:editId="5BA33759">
            <wp:simplePos x="0" y="0"/>
            <wp:positionH relativeFrom="column">
              <wp:posOffset>3717290</wp:posOffset>
            </wp:positionH>
            <wp:positionV relativeFrom="paragraph">
              <wp:posOffset>303530</wp:posOffset>
            </wp:positionV>
            <wp:extent cx="457200" cy="302260"/>
            <wp:effectExtent l="0" t="0" r="0" b="2540"/>
            <wp:wrapSquare wrapText="bothSides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355" w:rsidRPr="004378B0">
        <w:rPr>
          <w:color w:val="auto"/>
        </w:rPr>
        <w:t>Registro de Tarifas.</w:t>
      </w:r>
      <w:bookmarkEnd w:id="19"/>
    </w:p>
    <w:p w:rsidR="004466C4" w:rsidRPr="004378B0" w:rsidRDefault="004466C4" w:rsidP="004466C4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Para ingresar al formulario de Tarifas, debe dar clic en el botón</w:t>
      </w:r>
    </w:p>
    <w:p w:rsidR="004466C4" w:rsidRPr="004378B0" w:rsidRDefault="004466C4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En este formulario se registra, consulta y modifica </w:t>
      </w:r>
      <w:r w:rsidR="00CC0CC2" w:rsidRPr="004378B0">
        <w:rPr>
          <w:rFonts w:ascii="Arial" w:hAnsi="Arial" w:cs="Arial"/>
          <w:sz w:val="24"/>
          <w:szCs w:val="24"/>
        </w:rPr>
        <w:t>las tarifas que manejara el parqueadero.</w:t>
      </w:r>
    </w:p>
    <w:p w:rsidR="004C2355" w:rsidRPr="004378B0" w:rsidRDefault="004C2355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1F8F2614" wp14:editId="51B49173">
            <wp:extent cx="5000625" cy="4034772"/>
            <wp:effectExtent l="0" t="0" r="0" b="444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6156" t="12132" r="26221" b="5173"/>
                    <a:stretch/>
                  </pic:blipFill>
                  <pic:spPr bwMode="auto">
                    <a:xfrm>
                      <a:off x="0" y="0"/>
                      <a:ext cx="5006922" cy="403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CC2" w:rsidRPr="004378B0" w:rsidRDefault="00CC0CC2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ID Tarifa: </w:t>
      </w:r>
      <w:r w:rsidRPr="004378B0">
        <w:rPr>
          <w:rFonts w:ascii="Arial" w:hAnsi="Arial" w:cs="Arial"/>
          <w:sz w:val="24"/>
          <w:szCs w:val="24"/>
        </w:rPr>
        <w:t xml:space="preserve">Campo donde se asigna un número de identificación a la tarifa (Campo Obligatorio). </w:t>
      </w:r>
    </w:p>
    <w:p w:rsidR="00CC0CC2" w:rsidRPr="004378B0" w:rsidRDefault="00CC0CC2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Descripción Tarifa: </w:t>
      </w:r>
      <w:r w:rsidRPr="004378B0">
        <w:rPr>
          <w:rFonts w:ascii="Arial" w:hAnsi="Arial" w:cs="Arial"/>
          <w:sz w:val="24"/>
          <w:szCs w:val="24"/>
        </w:rPr>
        <w:t>Se agrega una corta descripción de la tarifa (Campo Obligatorio).</w:t>
      </w:r>
      <w:r w:rsidRPr="004378B0">
        <w:rPr>
          <w:rStyle w:val="Refdenotaalpie"/>
          <w:rFonts w:ascii="Arial" w:hAnsi="Arial" w:cs="Arial"/>
          <w:sz w:val="24"/>
          <w:szCs w:val="24"/>
        </w:rPr>
        <w:footnoteReference w:id="4"/>
      </w:r>
    </w:p>
    <w:p w:rsidR="00CC0CC2" w:rsidRPr="004378B0" w:rsidRDefault="00CC0CC2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Valor Tarifa: </w:t>
      </w:r>
      <w:r w:rsidRPr="004378B0">
        <w:rPr>
          <w:rFonts w:ascii="Arial" w:hAnsi="Arial" w:cs="Arial"/>
          <w:sz w:val="24"/>
          <w:szCs w:val="24"/>
        </w:rPr>
        <w:t>Se asigna el valor de la tarifa por minuto.</w:t>
      </w:r>
    </w:p>
    <w:p w:rsidR="00CC0CC2" w:rsidRPr="004378B0" w:rsidRDefault="00CC0CC2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Tipo de Tarifa: </w:t>
      </w:r>
      <w:r w:rsidRPr="004378B0">
        <w:rPr>
          <w:rFonts w:ascii="Arial" w:hAnsi="Arial" w:cs="Arial"/>
          <w:sz w:val="24"/>
          <w:szCs w:val="24"/>
        </w:rPr>
        <w:t>Se selecciona el tipo de tarifa que se asignara.</w:t>
      </w:r>
    </w:p>
    <w:p w:rsidR="00CC0CC2" w:rsidRPr="004378B0" w:rsidRDefault="00CC0CC2" w:rsidP="00CC0CC2">
      <w:pPr>
        <w:pStyle w:val="Default"/>
        <w:jc w:val="both"/>
        <w:outlineLvl w:val="2"/>
        <w:rPr>
          <w:b/>
          <w:color w:val="auto"/>
        </w:rPr>
      </w:pPr>
      <w:bookmarkStart w:id="20" w:name="_Toc3555595"/>
      <w:r w:rsidRPr="004378B0">
        <w:rPr>
          <w:b/>
          <w:color w:val="auto"/>
        </w:rPr>
        <w:t>Procedimiento.</w:t>
      </w:r>
      <w:bookmarkEnd w:id="20"/>
    </w:p>
    <w:p w:rsidR="00CC0CC2" w:rsidRPr="004378B0" w:rsidRDefault="00CC0CC2" w:rsidP="00CC0CC2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lastRenderedPageBreak/>
        <w:drawing>
          <wp:anchor distT="0" distB="0" distL="114300" distR="114300" simplePos="0" relativeHeight="251722240" behindDoc="0" locked="0" layoutInCell="1" allowOverlap="1" wp14:anchorId="173CCDDC" wp14:editId="12B225AD">
            <wp:simplePos x="0" y="0"/>
            <wp:positionH relativeFrom="column">
              <wp:posOffset>4174490</wp:posOffset>
            </wp:positionH>
            <wp:positionV relativeFrom="paragraph">
              <wp:posOffset>169545</wp:posOffset>
            </wp:positionV>
            <wp:extent cx="678815" cy="236220"/>
            <wp:effectExtent l="0" t="0" r="6985" b="0"/>
            <wp:wrapSquare wrapText="bothSides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CC2" w:rsidRPr="004378B0" w:rsidRDefault="00CC0CC2" w:rsidP="00CC0CC2">
      <w:pPr>
        <w:pStyle w:val="Default"/>
        <w:jc w:val="both"/>
        <w:rPr>
          <w:color w:val="auto"/>
        </w:rPr>
      </w:pPr>
      <w:r w:rsidRPr="004378B0">
        <w:rPr>
          <w:color w:val="auto"/>
        </w:rPr>
        <w:t>Ingrese los datos que se solicita en el formulario, dar clic en el botón para registrar una nueva Tarifa.</w:t>
      </w:r>
    </w:p>
    <w:p w:rsidR="00CC0CC2" w:rsidRPr="004378B0" w:rsidRDefault="00CC0CC2" w:rsidP="00CC0CC2">
      <w:pPr>
        <w:pStyle w:val="Default"/>
        <w:jc w:val="both"/>
        <w:rPr>
          <w:color w:val="auto"/>
        </w:rPr>
      </w:pPr>
    </w:p>
    <w:p w:rsidR="00CC0CC2" w:rsidRPr="004378B0" w:rsidRDefault="00CC0CC2" w:rsidP="00CC0CC2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21216" behindDoc="0" locked="0" layoutInCell="1" allowOverlap="1" wp14:anchorId="575C0C87" wp14:editId="0159771B">
            <wp:simplePos x="0" y="0"/>
            <wp:positionH relativeFrom="margin">
              <wp:posOffset>760730</wp:posOffset>
            </wp:positionH>
            <wp:positionV relativeFrom="paragraph">
              <wp:posOffset>540385</wp:posOffset>
            </wp:positionV>
            <wp:extent cx="695960" cy="190500"/>
            <wp:effectExtent l="0" t="0" r="8890" b="0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8B0">
        <w:rPr>
          <w:color w:val="auto"/>
        </w:rPr>
        <w:t xml:space="preserve">Recuerde </w:t>
      </w:r>
      <w:r w:rsidR="004378B0" w:rsidRPr="004378B0">
        <w:rPr>
          <w:color w:val="auto"/>
        </w:rPr>
        <w:t>que,</w:t>
      </w:r>
      <w:r w:rsidRPr="004378B0">
        <w:rPr>
          <w:color w:val="auto"/>
        </w:rPr>
        <w:t xml:space="preserve"> para hacer la modificación de la información de la </w:t>
      </w:r>
      <w:r w:rsidRPr="004378B0">
        <w:rPr>
          <w:b/>
          <w:color w:val="auto"/>
        </w:rPr>
        <w:t>Tarifa</w:t>
      </w:r>
      <w:r w:rsidR="005C415F" w:rsidRPr="004378B0">
        <w:rPr>
          <w:color w:val="auto"/>
        </w:rPr>
        <w:t xml:space="preserve"> ya registrada, debe consultarla</w:t>
      </w:r>
      <w:r w:rsidRPr="004378B0">
        <w:rPr>
          <w:color w:val="auto"/>
        </w:rPr>
        <w:t xml:space="preserve"> p</w:t>
      </w:r>
      <w:r w:rsidR="005C415F" w:rsidRPr="004378B0">
        <w:rPr>
          <w:color w:val="auto"/>
        </w:rPr>
        <w:t>rimero, el sistema validara</w:t>
      </w:r>
      <w:r w:rsidRPr="004378B0">
        <w:rPr>
          <w:color w:val="auto"/>
        </w:rPr>
        <w:t xml:space="preserve"> que la </w:t>
      </w:r>
      <w:r w:rsidRPr="004378B0">
        <w:rPr>
          <w:b/>
          <w:color w:val="auto"/>
        </w:rPr>
        <w:t>Tarifa</w:t>
      </w:r>
      <w:r w:rsidR="005C415F" w:rsidRPr="004378B0">
        <w:rPr>
          <w:color w:val="auto"/>
        </w:rPr>
        <w:t xml:space="preserve"> ya se encuentre</w:t>
      </w:r>
      <w:r w:rsidRPr="004378B0">
        <w:rPr>
          <w:color w:val="auto"/>
        </w:rPr>
        <w:t xml:space="preserve"> registrada. Para esto debe ingresar el número de identificación de la Tarifa en el </w:t>
      </w:r>
      <w:r w:rsidR="004378B0" w:rsidRPr="004378B0">
        <w:rPr>
          <w:color w:val="auto"/>
        </w:rPr>
        <w:t>campo ID</w:t>
      </w:r>
      <w:r w:rsidRPr="004378B0">
        <w:rPr>
          <w:b/>
          <w:color w:val="auto"/>
        </w:rPr>
        <w:t xml:space="preserve"> Tarifa</w:t>
      </w:r>
      <w:r w:rsidRPr="004378B0">
        <w:rPr>
          <w:color w:val="auto"/>
        </w:rPr>
        <w:t xml:space="preserve"> y dar clic en el botón de </w:t>
      </w:r>
    </w:p>
    <w:p w:rsidR="00CC0CC2" w:rsidRPr="004378B0" w:rsidRDefault="00CC0CC2" w:rsidP="00CC0CC2">
      <w:pPr>
        <w:pStyle w:val="Default"/>
        <w:jc w:val="both"/>
        <w:rPr>
          <w:color w:val="auto"/>
        </w:rPr>
      </w:pPr>
    </w:p>
    <w:p w:rsidR="00CC0CC2" w:rsidRPr="004378B0" w:rsidRDefault="00CC0CC2" w:rsidP="00CC0CC2">
      <w:pPr>
        <w:pStyle w:val="Default"/>
        <w:jc w:val="both"/>
        <w:outlineLvl w:val="2"/>
        <w:rPr>
          <w:b/>
          <w:color w:val="auto"/>
        </w:rPr>
      </w:pPr>
      <w:bookmarkStart w:id="21" w:name="_Toc3555596"/>
      <w:r w:rsidRPr="004378B0">
        <w:rPr>
          <w:b/>
          <w:color w:val="auto"/>
        </w:rPr>
        <w:t>Mensajes</w:t>
      </w:r>
      <w:bookmarkEnd w:id="21"/>
    </w:p>
    <w:p w:rsidR="00CC0CC2" w:rsidRPr="004378B0" w:rsidRDefault="00CC0CC2" w:rsidP="00CC0CC2">
      <w:pPr>
        <w:pStyle w:val="Default"/>
        <w:jc w:val="both"/>
        <w:rPr>
          <w:color w:val="auto"/>
        </w:rPr>
      </w:pPr>
    </w:p>
    <w:p w:rsidR="00CC0CC2" w:rsidRPr="004378B0" w:rsidRDefault="00CC0CC2" w:rsidP="00CC0CC2">
      <w:pPr>
        <w:pStyle w:val="Default"/>
        <w:jc w:val="both"/>
        <w:rPr>
          <w:color w:val="auto"/>
        </w:rPr>
      </w:pPr>
      <w:r w:rsidRPr="004378B0">
        <w:rPr>
          <w:color w:val="auto"/>
        </w:rPr>
        <w:t>Mensajes según el proceso que realice.</w:t>
      </w:r>
    </w:p>
    <w:p w:rsidR="00CC0CC2" w:rsidRPr="004378B0" w:rsidRDefault="00CC0CC2" w:rsidP="00CC0CC2">
      <w:pPr>
        <w:pStyle w:val="Default"/>
        <w:jc w:val="both"/>
        <w:rPr>
          <w:color w:val="auto"/>
        </w:rPr>
      </w:pPr>
    </w:p>
    <w:p w:rsidR="00CC0CC2" w:rsidRPr="004378B0" w:rsidRDefault="00CC0CC2" w:rsidP="00CC0CC2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Registrar:</w:t>
      </w:r>
    </w:p>
    <w:p w:rsidR="00CC0CC2" w:rsidRPr="004378B0" w:rsidRDefault="00CC0CC2" w:rsidP="00CC0CC2">
      <w:pPr>
        <w:pStyle w:val="Default"/>
        <w:jc w:val="both"/>
        <w:rPr>
          <w:b/>
          <w:color w:val="auto"/>
        </w:rPr>
      </w:pPr>
    </w:p>
    <w:p w:rsidR="00CC0CC2" w:rsidRPr="004378B0" w:rsidRDefault="00CC0CC2" w:rsidP="00CC0CC2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 xml:space="preserve">El registro </w:t>
      </w:r>
      <w:r w:rsidR="00C73CF5" w:rsidRPr="004378B0">
        <w:rPr>
          <w:color w:val="auto"/>
        </w:rPr>
        <w:t>se ha realizado</w:t>
      </w:r>
      <w:r w:rsidRPr="004378B0">
        <w:rPr>
          <w:color w:val="auto"/>
        </w:rPr>
        <w:t>.</w:t>
      </w:r>
    </w:p>
    <w:p w:rsidR="00CC0CC2" w:rsidRPr="004378B0" w:rsidRDefault="00CC0CC2" w:rsidP="00CC0CC2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ha fallado.</w:t>
      </w:r>
    </w:p>
    <w:p w:rsidR="00CC0CC2" w:rsidRPr="004378B0" w:rsidRDefault="00CC0CC2" w:rsidP="00CC0CC2">
      <w:pPr>
        <w:pStyle w:val="Default"/>
        <w:jc w:val="both"/>
        <w:rPr>
          <w:color w:val="auto"/>
        </w:rPr>
      </w:pPr>
    </w:p>
    <w:p w:rsidR="00CC0CC2" w:rsidRPr="004378B0" w:rsidRDefault="00CC0CC2" w:rsidP="00CC0CC2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Consultar:</w:t>
      </w:r>
    </w:p>
    <w:p w:rsidR="00CC0CC2" w:rsidRPr="004378B0" w:rsidRDefault="00CC0CC2" w:rsidP="00CC0CC2">
      <w:pPr>
        <w:pStyle w:val="Default"/>
        <w:jc w:val="both"/>
        <w:rPr>
          <w:b/>
          <w:color w:val="auto"/>
        </w:rPr>
      </w:pPr>
    </w:p>
    <w:p w:rsidR="00CC0CC2" w:rsidRPr="004378B0" w:rsidRDefault="00CC0CC2" w:rsidP="00CC0CC2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="00C73CF5" w:rsidRPr="004378B0">
        <w:rPr>
          <w:color w:val="auto"/>
        </w:rPr>
        <w:t>Consulta Correcta.</w:t>
      </w:r>
    </w:p>
    <w:p w:rsidR="00CC0CC2" w:rsidRPr="004378B0" w:rsidRDefault="00CC0CC2" w:rsidP="00CC0CC2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="00C73CF5" w:rsidRPr="004378B0">
        <w:rPr>
          <w:color w:val="auto"/>
        </w:rPr>
        <w:t>El registro no se ha podido consultar.</w:t>
      </w:r>
    </w:p>
    <w:p w:rsidR="00CC0CC2" w:rsidRPr="004378B0" w:rsidRDefault="00CC0CC2" w:rsidP="00CC0CC2">
      <w:pPr>
        <w:pStyle w:val="Default"/>
        <w:jc w:val="both"/>
        <w:rPr>
          <w:color w:val="auto"/>
        </w:rPr>
      </w:pPr>
    </w:p>
    <w:p w:rsidR="00CC0CC2" w:rsidRPr="004378B0" w:rsidRDefault="00CC0CC2" w:rsidP="00CC0CC2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Modificar:</w:t>
      </w:r>
    </w:p>
    <w:p w:rsidR="00CC0CC2" w:rsidRPr="004378B0" w:rsidRDefault="00CC0CC2" w:rsidP="00CC0CC2">
      <w:pPr>
        <w:pStyle w:val="Default"/>
        <w:jc w:val="both"/>
        <w:rPr>
          <w:b/>
          <w:color w:val="auto"/>
        </w:rPr>
      </w:pPr>
    </w:p>
    <w:p w:rsidR="00CC0CC2" w:rsidRPr="004378B0" w:rsidRDefault="00CC0CC2" w:rsidP="00CC0CC2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 xml:space="preserve">El registro </w:t>
      </w:r>
      <w:r w:rsidR="00C73CF5" w:rsidRPr="004378B0">
        <w:rPr>
          <w:color w:val="auto"/>
        </w:rPr>
        <w:t>se modificó</w:t>
      </w:r>
      <w:r w:rsidRPr="004378B0">
        <w:rPr>
          <w:color w:val="auto"/>
        </w:rPr>
        <w:t xml:space="preserve"> exitosamente.</w:t>
      </w:r>
    </w:p>
    <w:p w:rsidR="00CC0CC2" w:rsidRPr="004378B0" w:rsidRDefault="00CC0CC2" w:rsidP="00CC0CC2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no se Modificó.</w:t>
      </w:r>
    </w:p>
    <w:p w:rsidR="00CC0CC2" w:rsidRPr="004378B0" w:rsidRDefault="00CC0CC2" w:rsidP="004C2355">
      <w:pPr>
        <w:rPr>
          <w:rFonts w:ascii="Arial" w:hAnsi="Arial" w:cs="Arial"/>
          <w:sz w:val="24"/>
          <w:szCs w:val="24"/>
        </w:rPr>
      </w:pPr>
    </w:p>
    <w:p w:rsidR="004C2355" w:rsidRPr="004378B0" w:rsidRDefault="007874D9" w:rsidP="004C2355">
      <w:pPr>
        <w:pStyle w:val="Ttulo2"/>
        <w:jc w:val="left"/>
        <w:rPr>
          <w:color w:val="auto"/>
        </w:rPr>
      </w:pPr>
      <w:bookmarkStart w:id="22" w:name="_Toc3555597"/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23264" behindDoc="0" locked="0" layoutInCell="1" allowOverlap="1" wp14:anchorId="603AF50A" wp14:editId="50D75D3F">
            <wp:simplePos x="0" y="0"/>
            <wp:positionH relativeFrom="column">
              <wp:posOffset>4288790</wp:posOffset>
            </wp:positionH>
            <wp:positionV relativeFrom="paragraph">
              <wp:posOffset>243205</wp:posOffset>
            </wp:positionV>
            <wp:extent cx="495300" cy="302895"/>
            <wp:effectExtent l="0" t="0" r="0" b="1905"/>
            <wp:wrapSquare wrapText="bothSides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355" w:rsidRPr="004378B0">
        <w:rPr>
          <w:color w:val="auto"/>
        </w:rPr>
        <w:t xml:space="preserve">Registro tipos de </w:t>
      </w:r>
      <w:r w:rsidR="00C73CF5" w:rsidRPr="004378B0">
        <w:rPr>
          <w:color w:val="auto"/>
        </w:rPr>
        <w:t>vehículo</w:t>
      </w:r>
      <w:r w:rsidR="004C2355" w:rsidRPr="004378B0">
        <w:rPr>
          <w:color w:val="auto"/>
        </w:rPr>
        <w:t>.</w:t>
      </w:r>
      <w:bookmarkEnd w:id="22"/>
    </w:p>
    <w:p w:rsidR="007874D9" w:rsidRPr="004378B0" w:rsidRDefault="007874D9" w:rsidP="007874D9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Para ingresar al formulario de tipos de vehículo, debe dar clic en el botón </w:t>
      </w:r>
    </w:p>
    <w:p w:rsidR="007874D9" w:rsidRPr="004378B0" w:rsidRDefault="007874D9" w:rsidP="007874D9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En este formulario se </w:t>
      </w:r>
      <w:r w:rsidR="004378B0" w:rsidRPr="004378B0">
        <w:rPr>
          <w:rFonts w:ascii="Arial" w:hAnsi="Arial" w:cs="Arial"/>
          <w:sz w:val="24"/>
          <w:szCs w:val="24"/>
        </w:rPr>
        <w:t>registrarán</w:t>
      </w:r>
      <w:r w:rsidRPr="004378B0">
        <w:rPr>
          <w:rFonts w:ascii="Arial" w:hAnsi="Arial" w:cs="Arial"/>
          <w:sz w:val="24"/>
          <w:szCs w:val="24"/>
        </w:rPr>
        <w:t xml:space="preserve"> los tipos de vehículo que admitirá el parqueadero.</w:t>
      </w:r>
    </w:p>
    <w:p w:rsidR="007874D9" w:rsidRPr="004378B0" w:rsidRDefault="007874D9" w:rsidP="007874D9">
      <w:pPr>
        <w:rPr>
          <w:rFonts w:ascii="Arial" w:hAnsi="Arial" w:cs="Arial"/>
          <w:sz w:val="24"/>
          <w:szCs w:val="24"/>
        </w:rPr>
      </w:pPr>
    </w:p>
    <w:p w:rsidR="007874D9" w:rsidRPr="004378B0" w:rsidRDefault="007874D9" w:rsidP="007874D9">
      <w:pPr>
        <w:rPr>
          <w:rFonts w:ascii="Arial" w:hAnsi="Arial" w:cs="Arial"/>
          <w:sz w:val="24"/>
          <w:szCs w:val="24"/>
        </w:rPr>
      </w:pPr>
    </w:p>
    <w:p w:rsidR="007874D9" w:rsidRPr="004378B0" w:rsidRDefault="007874D9" w:rsidP="007874D9">
      <w:pPr>
        <w:rPr>
          <w:rFonts w:ascii="Arial" w:hAnsi="Arial" w:cs="Arial"/>
          <w:sz w:val="24"/>
          <w:szCs w:val="24"/>
        </w:rPr>
      </w:pPr>
    </w:p>
    <w:p w:rsidR="007874D9" w:rsidRPr="004378B0" w:rsidRDefault="007874D9" w:rsidP="007874D9">
      <w:pPr>
        <w:rPr>
          <w:rFonts w:ascii="Arial" w:hAnsi="Arial" w:cs="Arial"/>
          <w:sz w:val="24"/>
          <w:szCs w:val="24"/>
        </w:rPr>
      </w:pPr>
    </w:p>
    <w:p w:rsidR="004C2355" w:rsidRPr="004378B0" w:rsidRDefault="004C2355" w:rsidP="007874D9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71210C4E" wp14:editId="1BE2050C">
            <wp:extent cx="4373880" cy="270847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6939" cy="27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5" w:rsidRPr="004378B0" w:rsidRDefault="007874D9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ID Tipo Vehículo: </w:t>
      </w:r>
      <w:r w:rsidRPr="004378B0">
        <w:rPr>
          <w:rFonts w:ascii="Arial" w:hAnsi="Arial" w:cs="Arial"/>
          <w:sz w:val="24"/>
          <w:szCs w:val="24"/>
        </w:rPr>
        <w:t xml:space="preserve">En este espacio se </w:t>
      </w:r>
      <w:r w:rsidR="004378B0" w:rsidRPr="004378B0">
        <w:rPr>
          <w:rFonts w:ascii="Arial" w:hAnsi="Arial" w:cs="Arial"/>
          <w:sz w:val="24"/>
          <w:szCs w:val="24"/>
        </w:rPr>
        <w:t>asignará</w:t>
      </w:r>
      <w:r w:rsidRPr="004378B0">
        <w:rPr>
          <w:rFonts w:ascii="Arial" w:hAnsi="Arial" w:cs="Arial"/>
          <w:sz w:val="24"/>
          <w:szCs w:val="24"/>
        </w:rPr>
        <w:t xml:space="preserve"> un número de identificación para el tipo de vehículo (Campo Obligatorio).</w:t>
      </w:r>
    </w:p>
    <w:p w:rsidR="007874D9" w:rsidRPr="004378B0" w:rsidRDefault="007874D9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Descripción Tipo Vehículo: </w:t>
      </w:r>
      <w:r w:rsidRPr="004378B0">
        <w:rPr>
          <w:rFonts w:ascii="Arial" w:hAnsi="Arial" w:cs="Arial"/>
          <w:sz w:val="24"/>
          <w:szCs w:val="24"/>
        </w:rPr>
        <w:t>En este campo se define el tipo de vehículo que admitirá el parqueadero. Ejemplo: Carro, Moto, bicicleta etc. (Campo Obligatorio).</w:t>
      </w:r>
    </w:p>
    <w:p w:rsidR="007874D9" w:rsidRPr="004378B0" w:rsidRDefault="007874D9" w:rsidP="007874D9">
      <w:pPr>
        <w:pStyle w:val="Default"/>
        <w:jc w:val="both"/>
        <w:outlineLvl w:val="2"/>
        <w:rPr>
          <w:b/>
          <w:color w:val="auto"/>
        </w:rPr>
      </w:pPr>
      <w:bookmarkStart w:id="23" w:name="_Toc3555598"/>
      <w:r w:rsidRPr="004378B0">
        <w:rPr>
          <w:b/>
          <w:color w:val="auto"/>
        </w:rPr>
        <w:t>Procedimiento.</w:t>
      </w:r>
      <w:bookmarkEnd w:id="23"/>
    </w:p>
    <w:p w:rsidR="007874D9" w:rsidRPr="004378B0" w:rsidRDefault="007874D9" w:rsidP="007874D9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26336" behindDoc="0" locked="0" layoutInCell="1" allowOverlap="1" wp14:anchorId="48E868D0" wp14:editId="1709CA08">
            <wp:simplePos x="0" y="0"/>
            <wp:positionH relativeFrom="column">
              <wp:posOffset>4174490</wp:posOffset>
            </wp:positionH>
            <wp:positionV relativeFrom="paragraph">
              <wp:posOffset>169545</wp:posOffset>
            </wp:positionV>
            <wp:extent cx="678815" cy="236220"/>
            <wp:effectExtent l="0" t="0" r="6985" b="0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74D9" w:rsidRPr="004378B0" w:rsidRDefault="007874D9" w:rsidP="007874D9">
      <w:pPr>
        <w:pStyle w:val="Default"/>
        <w:jc w:val="both"/>
        <w:rPr>
          <w:color w:val="auto"/>
        </w:rPr>
      </w:pPr>
      <w:r w:rsidRPr="004378B0">
        <w:rPr>
          <w:color w:val="auto"/>
        </w:rPr>
        <w:t xml:space="preserve">Ingrese los datos que se solicita en el formulario, dar clic en el botón para registrar un nuevo tipo de </w:t>
      </w:r>
      <w:r w:rsidR="005C415F" w:rsidRPr="004378B0">
        <w:rPr>
          <w:color w:val="auto"/>
        </w:rPr>
        <w:t>vehículo.</w:t>
      </w:r>
    </w:p>
    <w:p w:rsidR="007874D9" w:rsidRPr="004378B0" w:rsidRDefault="007874D9" w:rsidP="007874D9">
      <w:pPr>
        <w:pStyle w:val="Default"/>
        <w:jc w:val="both"/>
        <w:rPr>
          <w:color w:val="auto"/>
        </w:rPr>
      </w:pPr>
    </w:p>
    <w:p w:rsidR="007874D9" w:rsidRPr="004378B0" w:rsidRDefault="007874D9" w:rsidP="007874D9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25312" behindDoc="0" locked="0" layoutInCell="1" allowOverlap="1" wp14:anchorId="6D985FE8" wp14:editId="09A440AB">
            <wp:simplePos x="0" y="0"/>
            <wp:positionH relativeFrom="margin">
              <wp:posOffset>1149350</wp:posOffset>
            </wp:positionH>
            <wp:positionV relativeFrom="paragraph">
              <wp:posOffset>532765</wp:posOffset>
            </wp:positionV>
            <wp:extent cx="695960" cy="190500"/>
            <wp:effectExtent l="0" t="0" r="8890" b="0"/>
            <wp:wrapSquare wrapText="bothSides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8B0">
        <w:rPr>
          <w:color w:val="auto"/>
        </w:rPr>
        <w:t xml:space="preserve">Recuerde </w:t>
      </w:r>
      <w:r w:rsidR="004378B0" w:rsidRPr="004378B0">
        <w:rPr>
          <w:color w:val="auto"/>
        </w:rPr>
        <w:t>que,</w:t>
      </w:r>
      <w:r w:rsidRPr="004378B0">
        <w:rPr>
          <w:color w:val="auto"/>
        </w:rPr>
        <w:t xml:space="preserve"> para hacer la modificación </w:t>
      </w:r>
      <w:r w:rsidR="005C415F" w:rsidRPr="004378B0">
        <w:rPr>
          <w:color w:val="auto"/>
        </w:rPr>
        <w:t xml:space="preserve">del </w:t>
      </w:r>
      <w:r w:rsidR="005C415F" w:rsidRPr="004378B0">
        <w:rPr>
          <w:b/>
          <w:color w:val="auto"/>
        </w:rPr>
        <w:t>Tipo de Vehículo</w:t>
      </w:r>
      <w:r w:rsidRPr="004378B0">
        <w:rPr>
          <w:color w:val="auto"/>
        </w:rPr>
        <w:t xml:space="preserve"> ya registrado, debe consultarlo p</w:t>
      </w:r>
      <w:r w:rsidR="005C415F" w:rsidRPr="004378B0">
        <w:rPr>
          <w:color w:val="auto"/>
        </w:rPr>
        <w:t>rimero, el sistema validara el</w:t>
      </w:r>
      <w:r w:rsidRPr="004378B0">
        <w:rPr>
          <w:color w:val="auto"/>
        </w:rPr>
        <w:t xml:space="preserve"> </w:t>
      </w:r>
      <w:r w:rsidR="005C415F" w:rsidRPr="004378B0">
        <w:rPr>
          <w:b/>
          <w:color w:val="auto"/>
        </w:rPr>
        <w:t>Tipo de Vehículo</w:t>
      </w:r>
      <w:r w:rsidR="005C415F" w:rsidRPr="004378B0">
        <w:rPr>
          <w:color w:val="auto"/>
        </w:rPr>
        <w:t xml:space="preserve"> si </w:t>
      </w:r>
      <w:r w:rsidRPr="004378B0">
        <w:rPr>
          <w:color w:val="auto"/>
        </w:rPr>
        <w:t xml:space="preserve">ya se encuentra registrada. Para esto debe ingresar el número de identificación </w:t>
      </w:r>
      <w:r w:rsidR="005C415F" w:rsidRPr="004378B0">
        <w:rPr>
          <w:color w:val="auto"/>
        </w:rPr>
        <w:t>del tipo de vehículo</w:t>
      </w:r>
      <w:r w:rsidRPr="004378B0">
        <w:rPr>
          <w:color w:val="auto"/>
        </w:rPr>
        <w:t xml:space="preserve"> en el campo </w:t>
      </w:r>
      <w:r w:rsidR="005C415F" w:rsidRPr="004378B0">
        <w:rPr>
          <w:b/>
          <w:color w:val="auto"/>
        </w:rPr>
        <w:t>ID Tipo Vehículo</w:t>
      </w:r>
      <w:r w:rsidR="005C415F" w:rsidRPr="004378B0">
        <w:rPr>
          <w:color w:val="auto"/>
        </w:rPr>
        <w:t xml:space="preserve"> </w:t>
      </w:r>
      <w:r w:rsidRPr="004378B0">
        <w:rPr>
          <w:color w:val="auto"/>
        </w:rPr>
        <w:t xml:space="preserve">y dar clic en el botón de </w:t>
      </w:r>
    </w:p>
    <w:p w:rsidR="007874D9" w:rsidRPr="004378B0" w:rsidRDefault="007874D9" w:rsidP="007874D9">
      <w:pPr>
        <w:pStyle w:val="Default"/>
        <w:jc w:val="both"/>
        <w:rPr>
          <w:color w:val="auto"/>
        </w:rPr>
      </w:pPr>
    </w:p>
    <w:p w:rsidR="007874D9" w:rsidRPr="004378B0" w:rsidRDefault="007874D9" w:rsidP="007874D9">
      <w:pPr>
        <w:pStyle w:val="Default"/>
        <w:jc w:val="both"/>
        <w:outlineLvl w:val="2"/>
        <w:rPr>
          <w:b/>
          <w:color w:val="auto"/>
        </w:rPr>
      </w:pPr>
      <w:bookmarkStart w:id="24" w:name="_Toc3555599"/>
      <w:r w:rsidRPr="004378B0">
        <w:rPr>
          <w:b/>
          <w:color w:val="auto"/>
        </w:rPr>
        <w:t>Mensajes</w:t>
      </w:r>
      <w:bookmarkEnd w:id="24"/>
    </w:p>
    <w:p w:rsidR="007874D9" w:rsidRPr="004378B0" w:rsidRDefault="007874D9" w:rsidP="007874D9">
      <w:pPr>
        <w:pStyle w:val="Default"/>
        <w:jc w:val="both"/>
        <w:rPr>
          <w:color w:val="auto"/>
        </w:rPr>
      </w:pPr>
    </w:p>
    <w:p w:rsidR="007874D9" w:rsidRPr="004378B0" w:rsidRDefault="007874D9" w:rsidP="007874D9">
      <w:pPr>
        <w:pStyle w:val="Default"/>
        <w:jc w:val="both"/>
        <w:rPr>
          <w:color w:val="auto"/>
        </w:rPr>
      </w:pPr>
      <w:r w:rsidRPr="004378B0">
        <w:rPr>
          <w:color w:val="auto"/>
        </w:rPr>
        <w:t>Mensajes según el proceso que realice.</w:t>
      </w:r>
    </w:p>
    <w:p w:rsidR="007874D9" w:rsidRPr="004378B0" w:rsidRDefault="007874D9" w:rsidP="007874D9">
      <w:pPr>
        <w:pStyle w:val="Default"/>
        <w:jc w:val="both"/>
        <w:rPr>
          <w:color w:val="auto"/>
        </w:rPr>
      </w:pPr>
    </w:p>
    <w:p w:rsidR="007874D9" w:rsidRPr="004378B0" w:rsidRDefault="007874D9" w:rsidP="007874D9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Registrar:</w:t>
      </w:r>
    </w:p>
    <w:p w:rsidR="007874D9" w:rsidRPr="004378B0" w:rsidRDefault="007874D9" w:rsidP="007874D9">
      <w:pPr>
        <w:pStyle w:val="Default"/>
        <w:jc w:val="both"/>
        <w:rPr>
          <w:b/>
          <w:color w:val="auto"/>
        </w:rPr>
      </w:pPr>
    </w:p>
    <w:p w:rsidR="007874D9" w:rsidRPr="004378B0" w:rsidRDefault="007874D9" w:rsidP="007874D9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 xml:space="preserve">El registro </w:t>
      </w:r>
      <w:r w:rsidR="005E45AA" w:rsidRPr="004378B0">
        <w:rPr>
          <w:color w:val="auto"/>
        </w:rPr>
        <w:t>de Tipos de vehículo se ha realizado.</w:t>
      </w:r>
    </w:p>
    <w:p w:rsidR="007874D9" w:rsidRPr="004378B0" w:rsidRDefault="007874D9" w:rsidP="007874D9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 xml:space="preserve">El registro </w:t>
      </w:r>
      <w:r w:rsidR="005E45AA" w:rsidRPr="004378B0">
        <w:rPr>
          <w:color w:val="auto"/>
        </w:rPr>
        <w:t>de Tipos de vehículo ha fallado.</w:t>
      </w:r>
    </w:p>
    <w:p w:rsidR="007874D9" w:rsidRPr="004378B0" w:rsidRDefault="007874D9" w:rsidP="007874D9">
      <w:pPr>
        <w:pStyle w:val="Default"/>
        <w:jc w:val="both"/>
        <w:rPr>
          <w:color w:val="auto"/>
        </w:rPr>
      </w:pPr>
    </w:p>
    <w:p w:rsidR="005E45AA" w:rsidRPr="004378B0" w:rsidRDefault="005E45AA" w:rsidP="007874D9">
      <w:pPr>
        <w:pStyle w:val="Default"/>
        <w:jc w:val="both"/>
        <w:rPr>
          <w:color w:val="auto"/>
        </w:rPr>
      </w:pPr>
    </w:p>
    <w:p w:rsidR="005E45AA" w:rsidRPr="004378B0" w:rsidRDefault="005E45AA" w:rsidP="007874D9">
      <w:pPr>
        <w:pStyle w:val="Default"/>
        <w:jc w:val="both"/>
        <w:rPr>
          <w:color w:val="auto"/>
        </w:rPr>
      </w:pPr>
    </w:p>
    <w:p w:rsidR="005E45AA" w:rsidRPr="004378B0" w:rsidRDefault="005E45AA" w:rsidP="007874D9">
      <w:pPr>
        <w:pStyle w:val="Default"/>
        <w:jc w:val="both"/>
        <w:rPr>
          <w:color w:val="auto"/>
        </w:rPr>
      </w:pPr>
    </w:p>
    <w:p w:rsidR="005E45AA" w:rsidRPr="004378B0" w:rsidRDefault="005E45AA" w:rsidP="007874D9">
      <w:pPr>
        <w:pStyle w:val="Default"/>
        <w:jc w:val="both"/>
        <w:rPr>
          <w:color w:val="auto"/>
        </w:rPr>
      </w:pPr>
    </w:p>
    <w:p w:rsidR="007874D9" w:rsidRPr="004378B0" w:rsidRDefault="007874D9" w:rsidP="007874D9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Consultar:</w:t>
      </w:r>
    </w:p>
    <w:p w:rsidR="007874D9" w:rsidRPr="004378B0" w:rsidRDefault="007874D9" w:rsidP="007874D9">
      <w:pPr>
        <w:pStyle w:val="Default"/>
        <w:jc w:val="both"/>
        <w:rPr>
          <w:b/>
          <w:color w:val="auto"/>
        </w:rPr>
      </w:pPr>
    </w:p>
    <w:p w:rsidR="007874D9" w:rsidRPr="004378B0" w:rsidRDefault="007874D9" w:rsidP="007874D9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Consulta Correcta.</w:t>
      </w:r>
    </w:p>
    <w:p w:rsidR="007874D9" w:rsidRPr="004378B0" w:rsidRDefault="007874D9" w:rsidP="007874D9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no se ha podido consultar.</w:t>
      </w:r>
    </w:p>
    <w:p w:rsidR="007874D9" w:rsidRPr="004378B0" w:rsidRDefault="007874D9" w:rsidP="007874D9">
      <w:pPr>
        <w:pStyle w:val="Default"/>
        <w:jc w:val="both"/>
        <w:rPr>
          <w:color w:val="auto"/>
        </w:rPr>
      </w:pPr>
    </w:p>
    <w:p w:rsidR="007874D9" w:rsidRPr="004378B0" w:rsidRDefault="007874D9" w:rsidP="007874D9">
      <w:pPr>
        <w:pStyle w:val="Default"/>
        <w:jc w:val="both"/>
        <w:rPr>
          <w:b/>
          <w:color w:val="auto"/>
        </w:rPr>
      </w:pPr>
      <w:r w:rsidRPr="004378B0">
        <w:rPr>
          <w:b/>
          <w:color w:val="auto"/>
        </w:rPr>
        <w:t>Modificar:</w:t>
      </w:r>
    </w:p>
    <w:p w:rsidR="007874D9" w:rsidRPr="004378B0" w:rsidRDefault="007874D9" w:rsidP="007874D9">
      <w:pPr>
        <w:pStyle w:val="Default"/>
        <w:jc w:val="both"/>
        <w:rPr>
          <w:b/>
          <w:color w:val="auto"/>
        </w:rPr>
      </w:pPr>
    </w:p>
    <w:p w:rsidR="007874D9" w:rsidRPr="004378B0" w:rsidRDefault="007874D9" w:rsidP="007874D9">
      <w:pPr>
        <w:pStyle w:val="Default"/>
        <w:jc w:val="both"/>
        <w:rPr>
          <w:color w:val="auto"/>
        </w:rPr>
      </w:pPr>
      <w:r w:rsidRPr="004378B0">
        <w:rPr>
          <w:b/>
          <w:color w:val="auto"/>
        </w:rPr>
        <w:tab/>
        <w:t xml:space="preserve">Mensaje de Éxito: </w:t>
      </w:r>
      <w:r w:rsidRPr="004378B0">
        <w:rPr>
          <w:color w:val="auto"/>
        </w:rPr>
        <w:t>El registro se modificó exitosamente.</w:t>
      </w:r>
    </w:p>
    <w:p w:rsidR="007874D9" w:rsidRPr="004378B0" w:rsidRDefault="007874D9" w:rsidP="007874D9">
      <w:pPr>
        <w:pStyle w:val="Default"/>
        <w:jc w:val="both"/>
        <w:rPr>
          <w:color w:val="auto"/>
        </w:rPr>
      </w:pPr>
      <w:r w:rsidRPr="004378B0">
        <w:rPr>
          <w:color w:val="auto"/>
        </w:rPr>
        <w:tab/>
      </w:r>
      <w:r w:rsidRPr="004378B0">
        <w:rPr>
          <w:b/>
          <w:color w:val="auto"/>
        </w:rPr>
        <w:t xml:space="preserve">Mensaje de Error: </w:t>
      </w:r>
      <w:r w:rsidRPr="004378B0">
        <w:rPr>
          <w:color w:val="auto"/>
        </w:rPr>
        <w:t>El registro no se Modificó.</w:t>
      </w:r>
    </w:p>
    <w:p w:rsidR="007874D9" w:rsidRPr="004378B0" w:rsidRDefault="007874D9" w:rsidP="004C2355">
      <w:pPr>
        <w:rPr>
          <w:rFonts w:ascii="Arial" w:hAnsi="Arial" w:cs="Arial"/>
          <w:sz w:val="24"/>
          <w:szCs w:val="24"/>
        </w:rPr>
      </w:pPr>
    </w:p>
    <w:p w:rsidR="004C2355" w:rsidRPr="004378B0" w:rsidRDefault="005E45AA" w:rsidP="004C2355">
      <w:pPr>
        <w:pStyle w:val="Ttulo2"/>
        <w:jc w:val="left"/>
        <w:rPr>
          <w:color w:val="auto"/>
        </w:rPr>
      </w:pPr>
      <w:bookmarkStart w:id="25" w:name="_Toc3555600"/>
      <w:r w:rsidRPr="004378B0">
        <w:rPr>
          <w:noProof/>
          <w:color w:val="auto"/>
          <w:lang w:val="es-419" w:eastAsia="es-419"/>
        </w:rPr>
        <w:drawing>
          <wp:anchor distT="0" distB="0" distL="114300" distR="114300" simplePos="0" relativeHeight="251727360" behindDoc="0" locked="0" layoutInCell="1" allowOverlap="1" wp14:anchorId="7D519D7C" wp14:editId="3F13952F">
            <wp:simplePos x="0" y="0"/>
            <wp:positionH relativeFrom="column">
              <wp:posOffset>4563110</wp:posOffset>
            </wp:positionH>
            <wp:positionV relativeFrom="paragraph">
              <wp:posOffset>233680</wp:posOffset>
            </wp:positionV>
            <wp:extent cx="411480" cy="299720"/>
            <wp:effectExtent l="0" t="0" r="762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355" w:rsidRPr="004378B0">
        <w:rPr>
          <w:color w:val="auto"/>
        </w:rPr>
        <w:t>Registro tipos de identificación.</w:t>
      </w:r>
      <w:bookmarkEnd w:id="25"/>
    </w:p>
    <w:p w:rsidR="005E45AA" w:rsidRPr="004378B0" w:rsidRDefault="005E45AA" w:rsidP="005E45AA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Para ingresar al formulario de tipos de identificación, debe dar clic en el botón  </w:t>
      </w:r>
    </w:p>
    <w:p w:rsidR="005E45AA" w:rsidRPr="004378B0" w:rsidRDefault="00CB25FC" w:rsidP="005E45AA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 xml:space="preserve">En este formulario se </w:t>
      </w:r>
      <w:r w:rsidR="004378B0" w:rsidRPr="004378B0">
        <w:rPr>
          <w:rFonts w:ascii="Arial" w:hAnsi="Arial" w:cs="Arial"/>
          <w:sz w:val="24"/>
          <w:szCs w:val="24"/>
        </w:rPr>
        <w:t>registrarán</w:t>
      </w:r>
      <w:r w:rsidRPr="004378B0">
        <w:rPr>
          <w:rFonts w:ascii="Arial" w:hAnsi="Arial" w:cs="Arial"/>
          <w:sz w:val="24"/>
          <w:szCs w:val="24"/>
        </w:rPr>
        <w:t xml:space="preserve"> los tipos de identificación que se </w:t>
      </w:r>
      <w:r w:rsidR="004378B0" w:rsidRPr="004378B0">
        <w:rPr>
          <w:rFonts w:ascii="Arial" w:hAnsi="Arial" w:cs="Arial"/>
          <w:sz w:val="24"/>
          <w:szCs w:val="24"/>
        </w:rPr>
        <w:t>manejarán</w:t>
      </w:r>
      <w:r w:rsidRPr="004378B0">
        <w:rPr>
          <w:rFonts w:ascii="Arial" w:hAnsi="Arial" w:cs="Arial"/>
          <w:sz w:val="24"/>
          <w:szCs w:val="24"/>
        </w:rPr>
        <w:t xml:space="preserve"> en los registros de usuario y cliente.</w:t>
      </w:r>
    </w:p>
    <w:p w:rsidR="004C2355" w:rsidRPr="004378B0" w:rsidRDefault="004C2355" w:rsidP="00CB25FC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noProof/>
          <w:sz w:val="24"/>
          <w:szCs w:val="24"/>
          <w:lang w:val="es-419" w:eastAsia="es-419"/>
        </w:rPr>
        <w:drawing>
          <wp:inline distT="0" distB="0" distL="0" distR="0" wp14:anchorId="6D4EFEB8" wp14:editId="0A8EC019">
            <wp:extent cx="4819650" cy="300037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FC" w:rsidRPr="004378B0" w:rsidRDefault="00CB25FC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lastRenderedPageBreak/>
        <w:t xml:space="preserve">ID Tipo Identificación: </w:t>
      </w:r>
      <w:r w:rsidRPr="004378B0">
        <w:rPr>
          <w:rFonts w:ascii="Arial" w:hAnsi="Arial" w:cs="Arial"/>
          <w:sz w:val="24"/>
          <w:szCs w:val="24"/>
        </w:rPr>
        <w:t>Se ingresa un número de identificación para el tipo de identificación (Campo Obligatorio).</w:t>
      </w:r>
      <w:r w:rsidRPr="004378B0">
        <w:rPr>
          <w:rStyle w:val="Refdenotaalpie"/>
          <w:rFonts w:ascii="Arial" w:hAnsi="Arial" w:cs="Arial"/>
          <w:sz w:val="24"/>
          <w:szCs w:val="24"/>
        </w:rPr>
        <w:footnoteReference w:id="5"/>
      </w:r>
    </w:p>
    <w:p w:rsidR="00CB25FC" w:rsidRPr="004378B0" w:rsidRDefault="00CB25FC" w:rsidP="004C2355">
      <w:pPr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 xml:space="preserve">Identificación: </w:t>
      </w:r>
      <w:r w:rsidRPr="004378B0">
        <w:rPr>
          <w:rFonts w:ascii="Arial" w:hAnsi="Arial" w:cs="Arial"/>
          <w:sz w:val="24"/>
          <w:szCs w:val="24"/>
        </w:rPr>
        <w:t>Se ingresa el tipo de identificación (Campo Obligatorio).</w:t>
      </w:r>
      <w:r w:rsidRPr="004378B0">
        <w:rPr>
          <w:rStyle w:val="Refdenotaalpie"/>
          <w:rFonts w:ascii="Arial" w:hAnsi="Arial" w:cs="Arial"/>
          <w:sz w:val="24"/>
          <w:szCs w:val="24"/>
        </w:rPr>
        <w:footnoteReference w:id="6"/>
      </w:r>
    </w:p>
    <w:p w:rsidR="00B31B53" w:rsidRPr="004378B0" w:rsidRDefault="00B31B53" w:rsidP="001D286E">
      <w:pPr>
        <w:pStyle w:val="Default"/>
        <w:jc w:val="both"/>
        <w:rPr>
          <w:color w:val="auto"/>
        </w:rPr>
      </w:pPr>
    </w:p>
    <w:p w:rsidR="00F77E64" w:rsidRPr="004378B0" w:rsidRDefault="00F77E64" w:rsidP="00F77E64">
      <w:pPr>
        <w:pStyle w:val="Default"/>
        <w:jc w:val="both"/>
        <w:outlineLvl w:val="1"/>
        <w:rPr>
          <w:color w:val="auto"/>
        </w:rPr>
      </w:pPr>
      <w:r w:rsidRPr="004378B0">
        <w:rPr>
          <w:color w:val="auto"/>
        </w:rPr>
        <w:t>Salir de Parking Lot I.S.</w:t>
      </w:r>
    </w:p>
    <w:p w:rsidR="00F77E64" w:rsidRPr="004378B0" w:rsidRDefault="00F77E64" w:rsidP="001D286E">
      <w:pPr>
        <w:pStyle w:val="Default"/>
        <w:jc w:val="both"/>
        <w:rPr>
          <w:color w:val="auto"/>
        </w:rPr>
      </w:pPr>
    </w:p>
    <w:p w:rsidR="00CB25FC" w:rsidRPr="004378B0" w:rsidRDefault="00CB25FC" w:rsidP="001D286E">
      <w:pPr>
        <w:pStyle w:val="Default"/>
        <w:jc w:val="both"/>
        <w:rPr>
          <w:color w:val="auto"/>
        </w:rPr>
      </w:pPr>
      <w:r w:rsidRPr="004378B0">
        <w:rPr>
          <w:color w:val="auto"/>
        </w:rPr>
        <w:t xml:space="preserve">En la parte superior del menú principal de Parking Lot I.S. </w:t>
      </w:r>
      <w:r w:rsidR="004378B0" w:rsidRPr="004378B0">
        <w:rPr>
          <w:color w:val="auto"/>
        </w:rPr>
        <w:t>encontrará</w:t>
      </w:r>
      <w:r w:rsidRPr="004378B0">
        <w:rPr>
          <w:color w:val="auto"/>
        </w:rPr>
        <w:t xml:space="preserve"> el botón de SALIR, el cual lo dirigirá a la </w:t>
      </w:r>
      <w:r w:rsidR="00F77E64" w:rsidRPr="004378B0">
        <w:rPr>
          <w:color w:val="auto"/>
        </w:rPr>
        <w:t>página</w:t>
      </w:r>
      <w:r w:rsidRPr="004378B0">
        <w:rPr>
          <w:color w:val="auto"/>
        </w:rPr>
        <w:t xml:space="preserve"> principal</w:t>
      </w:r>
      <w:r w:rsidR="00F77E64" w:rsidRPr="004378B0">
        <w:rPr>
          <w:color w:val="auto"/>
        </w:rPr>
        <w:t xml:space="preserve"> de Parking Lot.</w:t>
      </w:r>
    </w:p>
    <w:p w:rsidR="00F77E64" w:rsidRPr="004378B0" w:rsidRDefault="00F77E64" w:rsidP="001D286E">
      <w:pPr>
        <w:pStyle w:val="Default"/>
        <w:jc w:val="both"/>
        <w:rPr>
          <w:color w:val="auto"/>
        </w:rPr>
      </w:pPr>
    </w:p>
    <w:p w:rsidR="004C2355" w:rsidRPr="004378B0" w:rsidRDefault="00F77E64" w:rsidP="001D286E">
      <w:pPr>
        <w:pStyle w:val="Default"/>
        <w:jc w:val="both"/>
        <w:rPr>
          <w:color w:val="auto"/>
        </w:rPr>
      </w:pPr>
      <w:r w:rsidRPr="004378B0">
        <w:rPr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16C3E40" wp14:editId="509CD572">
                <wp:simplePos x="0" y="0"/>
                <wp:positionH relativeFrom="rightMargin">
                  <wp:align>left</wp:align>
                </wp:positionH>
                <wp:positionV relativeFrom="paragraph">
                  <wp:posOffset>26035</wp:posOffset>
                </wp:positionV>
                <wp:extent cx="464820" cy="304800"/>
                <wp:effectExtent l="57150" t="19050" r="0" b="95250"/>
                <wp:wrapNone/>
                <wp:docPr id="90" name="Flecha izquierd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04800"/>
                        </a:xfrm>
                        <a:prstGeom prst="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53345" id="Flecha izquierda 90" o:spid="_x0000_s1026" type="#_x0000_t66" style="position:absolute;margin-left:0;margin-top:2.05pt;width:36.6pt;height:24pt;z-index:25172838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" adj="7082" fillcolor="#1f497d [3215]" strokecolor="#4579b8 [3044]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4C2355" w:rsidRPr="004378B0">
        <w:rPr>
          <w:noProof/>
          <w:color w:val="auto"/>
          <w:lang w:val="es-419" w:eastAsia="es-419"/>
        </w:rPr>
        <w:drawing>
          <wp:inline distT="0" distB="0" distL="0" distR="0" wp14:anchorId="2BB55919" wp14:editId="6727D006">
            <wp:extent cx="5306060" cy="335280"/>
            <wp:effectExtent l="0" t="0" r="889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53" w:rsidRPr="004378B0" w:rsidRDefault="00B31B53" w:rsidP="001D286E">
      <w:pPr>
        <w:pStyle w:val="Default"/>
        <w:jc w:val="both"/>
        <w:rPr>
          <w:color w:val="auto"/>
        </w:rPr>
      </w:pPr>
    </w:p>
    <w:p w:rsidR="00B31B53" w:rsidRPr="004378B0" w:rsidRDefault="00B31B53" w:rsidP="001D286E">
      <w:pPr>
        <w:pStyle w:val="Default"/>
        <w:jc w:val="both"/>
        <w:rPr>
          <w:color w:val="auto"/>
        </w:rPr>
      </w:pPr>
    </w:p>
    <w:p w:rsidR="00F77E64" w:rsidRPr="004378B0" w:rsidRDefault="00F77E64" w:rsidP="00F77E64">
      <w:pPr>
        <w:pStyle w:val="Default"/>
        <w:jc w:val="both"/>
        <w:outlineLvl w:val="1"/>
        <w:rPr>
          <w:color w:val="auto"/>
        </w:rPr>
      </w:pPr>
      <w:r w:rsidRPr="004378B0">
        <w:rPr>
          <w:color w:val="auto"/>
        </w:rPr>
        <w:t>Control de cambios.</w:t>
      </w:r>
    </w:p>
    <w:p w:rsidR="00B31B53" w:rsidRPr="004378B0" w:rsidRDefault="00B31B53" w:rsidP="001D286E">
      <w:pPr>
        <w:pStyle w:val="Default"/>
        <w:jc w:val="both"/>
        <w:rPr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99"/>
        <w:gridCol w:w="1496"/>
        <w:gridCol w:w="1701"/>
        <w:gridCol w:w="1688"/>
      </w:tblGrid>
      <w:tr w:rsidR="0048148A" w:rsidRPr="0048148A" w:rsidTr="0048148A">
        <w:tc>
          <w:tcPr>
            <w:tcW w:w="1662" w:type="dxa"/>
          </w:tcPr>
          <w:p w:rsidR="0048148A" w:rsidRPr="0048148A" w:rsidRDefault="0048148A" w:rsidP="00364CD7">
            <w:pPr>
              <w:pStyle w:val="Ttulo2"/>
              <w:rPr>
                <w:color w:val="auto"/>
              </w:rPr>
            </w:pPr>
            <w:r w:rsidRPr="0048148A">
              <w:rPr>
                <w:color w:val="auto"/>
              </w:rPr>
              <w:t>Versión</w:t>
            </w:r>
          </w:p>
        </w:tc>
        <w:tc>
          <w:tcPr>
            <w:tcW w:w="1799" w:type="dxa"/>
          </w:tcPr>
          <w:p w:rsidR="0048148A" w:rsidRPr="0048148A" w:rsidRDefault="0048148A" w:rsidP="00364CD7">
            <w:pPr>
              <w:pStyle w:val="Ttulo2"/>
              <w:rPr>
                <w:color w:val="auto"/>
              </w:rPr>
            </w:pPr>
            <w:r w:rsidRPr="0048148A">
              <w:rPr>
                <w:color w:val="auto"/>
              </w:rPr>
              <w:t>Fecha</w:t>
            </w:r>
          </w:p>
        </w:tc>
        <w:tc>
          <w:tcPr>
            <w:tcW w:w="1496" w:type="dxa"/>
          </w:tcPr>
          <w:p w:rsidR="0048148A" w:rsidRPr="0048148A" w:rsidRDefault="0048148A" w:rsidP="00364CD7">
            <w:pPr>
              <w:pStyle w:val="Ttulo2"/>
              <w:rPr>
                <w:color w:val="auto"/>
              </w:rPr>
            </w:pPr>
            <w:r w:rsidRPr="0048148A">
              <w:rPr>
                <w:color w:val="auto"/>
              </w:rPr>
              <w:t>Detalle</w:t>
            </w:r>
          </w:p>
        </w:tc>
        <w:tc>
          <w:tcPr>
            <w:tcW w:w="1701" w:type="dxa"/>
          </w:tcPr>
          <w:p w:rsidR="0048148A" w:rsidRPr="0048148A" w:rsidRDefault="0048148A" w:rsidP="00364CD7">
            <w:pPr>
              <w:pStyle w:val="Ttulo2"/>
              <w:rPr>
                <w:color w:val="auto"/>
              </w:rPr>
            </w:pPr>
            <w:r w:rsidRPr="0048148A">
              <w:rPr>
                <w:color w:val="auto"/>
              </w:rPr>
              <w:t>Revisado por</w:t>
            </w:r>
          </w:p>
        </w:tc>
        <w:tc>
          <w:tcPr>
            <w:tcW w:w="1688" w:type="dxa"/>
          </w:tcPr>
          <w:p w:rsidR="0048148A" w:rsidRPr="0048148A" w:rsidRDefault="0048148A" w:rsidP="0048148A">
            <w:pPr>
              <w:pStyle w:val="Ttulo2"/>
              <w:rPr>
                <w:color w:val="auto"/>
              </w:rPr>
            </w:pPr>
            <w:r w:rsidRPr="0048148A">
              <w:rPr>
                <w:color w:val="auto"/>
              </w:rPr>
              <w:t>Realizado por</w:t>
            </w:r>
          </w:p>
        </w:tc>
      </w:tr>
      <w:tr w:rsidR="0048148A" w:rsidRPr="0048148A" w:rsidTr="0048148A">
        <w:tc>
          <w:tcPr>
            <w:tcW w:w="1662" w:type="dxa"/>
          </w:tcPr>
          <w:p w:rsidR="0048148A" w:rsidRPr="0048148A" w:rsidRDefault="0048148A" w:rsidP="00364CD7">
            <w:pPr>
              <w:pStyle w:val="Ttulo2"/>
              <w:rPr>
                <w:b w:val="0"/>
                <w:color w:val="auto"/>
              </w:rPr>
            </w:pPr>
            <w:r w:rsidRPr="0048148A">
              <w:rPr>
                <w:b w:val="0"/>
                <w:color w:val="auto"/>
              </w:rPr>
              <w:t>1.0</w:t>
            </w:r>
          </w:p>
        </w:tc>
        <w:tc>
          <w:tcPr>
            <w:tcW w:w="1799" w:type="dxa"/>
          </w:tcPr>
          <w:p w:rsidR="0048148A" w:rsidRPr="0048148A" w:rsidRDefault="0048148A" w:rsidP="00364CD7">
            <w:pPr>
              <w:pStyle w:val="Ttulo2"/>
              <w:rPr>
                <w:b w:val="0"/>
                <w:color w:val="auto"/>
              </w:rPr>
            </w:pPr>
            <w:r w:rsidRPr="0048148A">
              <w:rPr>
                <w:b w:val="0"/>
                <w:color w:val="auto"/>
              </w:rPr>
              <w:t>15/03/2019</w:t>
            </w:r>
          </w:p>
        </w:tc>
        <w:tc>
          <w:tcPr>
            <w:tcW w:w="1496" w:type="dxa"/>
          </w:tcPr>
          <w:p w:rsidR="0048148A" w:rsidRPr="0048148A" w:rsidRDefault="0048148A" w:rsidP="00364CD7">
            <w:pPr>
              <w:pStyle w:val="Ttulo2"/>
              <w:rPr>
                <w:b w:val="0"/>
                <w:color w:val="auto"/>
              </w:rPr>
            </w:pPr>
            <w:r w:rsidRPr="0048148A">
              <w:rPr>
                <w:b w:val="0"/>
                <w:color w:val="auto"/>
              </w:rPr>
              <w:t>Versión Original</w:t>
            </w:r>
          </w:p>
        </w:tc>
        <w:tc>
          <w:tcPr>
            <w:tcW w:w="1701" w:type="dxa"/>
          </w:tcPr>
          <w:p w:rsidR="0048148A" w:rsidRPr="0048148A" w:rsidRDefault="0048148A" w:rsidP="00364CD7">
            <w:pPr>
              <w:pStyle w:val="Ttulo2"/>
              <w:rPr>
                <w:b w:val="0"/>
                <w:color w:val="auto"/>
              </w:rPr>
            </w:pPr>
            <w:r w:rsidRPr="0048148A">
              <w:rPr>
                <w:b w:val="0"/>
                <w:color w:val="auto"/>
              </w:rPr>
              <w:t>Meyer Ayala</w:t>
            </w:r>
          </w:p>
        </w:tc>
        <w:tc>
          <w:tcPr>
            <w:tcW w:w="1688" w:type="dxa"/>
          </w:tcPr>
          <w:p w:rsidR="0048148A" w:rsidRPr="0048148A" w:rsidRDefault="0048148A" w:rsidP="00364CD7">
            <w:pPr>
              <w:pStyle w:val="Ttulo2"/>
              <w:rPr>
                <w:b w:val="0"/>
                <w:color w:val="auto"/>
              </w:rPr>
            </w:pPr>
            <w:r w:rsidRPr="0048148A">
              <w:rPr>
                <w:b w:val="0"/>
                <w:color w:val="auto"/>
              </w:rPr>
              <w:t>Brayan Ayala</w:t>
            </w:r>
          </w:p>
        </w:tc>
      </w:tr>
    </w:tbl>
    <w:p w:rsidR="00364CD7" w:rsidRPr="004378B0" w:rsidRDefault="00364CD7" w:rsidP="00364CD7">
      <w:pPr>
        <w:pStyle w:val="Ttulo2"/>
        <w:rPr>
          <w:color w:val="auto"/>
        </w:rPr>
      </w:pPr>
      <w:bookmarkStart w:id="26" w:name="_GoBack"/>
      <w:bookmarkEnd w:id="26"/>
    </w:p>
    <w:sectPr w:rsidR="00364CD7" w:rsidRPr="004378B0" w:rsidSect="00CC719E">
      <w:headerReference w:type="even" r:id="rId40"/>
      <w:headerReference w:type="default" r:id="rId41"/>
      <w:footerReference w:type="default" r:id="rId42"/>
      <w:headerReference w:type="first" r:id="rId43"/>
      <w:footerReference w:type="first" r:id="rId44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BE9" w:rsidRDefault="00C07BE9">
      <w:pPr>
        <w:spacing w:after="0" w:line="240" w:lineRule="auto"/>
      </w:pPr>
      <w:r>
        <w:separator/>
      </w:r>
    </w:p>
  </w:endnote>
  <w:endnote w:type="continuationSeparator" w:id="0">
    <w:p w:rsidR="00C07BE9" w:rsidRDefault="00C0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Default="00C73CF5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888" y="3600"/>
                  <wp:lineTo x="888" y="18000"/>
                  <wp:lineTo x="19973" y="18000"/>
                  <wp:lineTo x="19973" y="3600"/>
                  <wp:lineTo x="888" y="3600"/>
                </wp:wrapPolygon>
              </wp:wrapThrough>
              <wp:docPr id="3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CF5" w:rsidRPr="000B2932" w:rsidRDefault="00C73CF5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r w:rsidR="004378B0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="004378B0"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V.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xcrwIAALo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" filled="f" stroked="f">
              <v:textbox inset=",7.2pt,,7.2pt">
                <w:txbxContent>
                  <w:p w:rsidR="00C73CF5" w:rsidRPr="000B2932" w:rsidRDefault="00C73CF5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r w:rsidR="004378B0"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="004378B0"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V.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Default="00C73CF5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419" w:eastAsia="es-419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BE9" w:rsidRDefault="00C07BE9">
      <w:pPr>
        <w:spacing w:after="0" w:line="240" w:lineRule="auto"/>
      </w:pPr>
      <w:r>
        <w:separator/>
      </w:r>
    </w:p>
  </w:footnote>
  <w:footnote w:type="continuationSeparator" w:id="0">
    <w:p w:rsidR="00C07BE9" w:rsidRDefault="00C07BE9">
      <w:pPr>
        <w:spacing w:after="0" w:line="240" w:lineRule="auto"/>
      </w:pPr>
      <w:r>
        <w:continuationSeparator/>
      </w:r>
    </w:p>
  </w:footnote>
  <w:footnote w:id="1">
    <w:p w:rsidR="00C73CF5" w:rsidRPr="00534276" w:rsidRDefault="00C73CF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Se asignará un Usuario Administrador, este se encargará de la creación de nuevos usuarios que desean utilizar Parking Lot I.S.</w:t>
      </w:r>
    </w:p>
  </w:footnote>
  <w:footnote w:id="2">
    <w:p w:rsidR="00C73CF5" w:rsidRPr="001F5F06" w:rsidRDefault="00C73CF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El usuario administrador deberá asignarle un usuario y contraseña para el ingreso a Parking Lot I.S.</w:t>
      </w:r>
    </w:p>
  </w:footnote>
  <w:footnote w:id="3">
    <w:p w:rsidR="00C73CF5" w:rsidRPr="00CF4D0A" w:rsidRDefault="00C73CF5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419"/>
        </w:rPr>
        <w:t>Cada tipo de cliente cuenta con su tarifa especial.</w:t>
      </w:r>
    </w:p>
  </w:footnote>
  <w:footnote w:id="4">
    <w:p w:rsidR="00C73CF5" w:rsidRPr="00CC0CC2" w:rsidRDefault="00C73CF5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En este campo se sugiere agregar como descripción el tipo de vehículo al cual se le aplicara la tarifa.</w:t>
      </w:r>
    </w:p>
  </w:footnote>
  <w:footnote w:id="5">
    <w:p w:rsidR="00CB25FC" w:rsidRPr="00CB25FC" w:rsidRDefault="00CB25FC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Ejemplo: 001, 002, 003, 004, 005. El número de identificación debe ser diferente a los que ya estén registrados.</w:t>
      </w:r>
    </w:p>
  </w:footnote>
  <w:footnote w:id="6">
    <w:p w:rsidR="00CB25FC" w:rsidRPr="00CB25FC" w:rsidRDefault="00CB25FC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Ejemplo: CC, TI, PAS, 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Default="00C07BE9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Pr="00CC719E" w:rsidRDefault="00C73CF5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Parking Lot I.S</w:t>
    </w:r>
  </w:p>
  <w:p w:rsidR="00C73CF5" w:rsidRDefault="00C73CF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val="es-419" w:eastAsia="es-419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Pr="009D3BDB" w:rsidRDefault="00C73CF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888" y="3600"/>
                  <wp:lineTo x="888" y="18000"/>
                  <wp:lineTo x="19973" y="18000"/>
                  <wp:lineTo x="19973" y="3600"/>
                  <wp:lineTo x="888" y="3600"/>
                </wp:wrapPolygon>
              </wp:wrapThrough>
              <wp:docPr id="2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CF5" w:rsidRPr="000B2932" w:rsidRDefault="00C73CF5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r w:rsidR="004378B0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="004378B0"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V.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8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PsgIAAME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" filled="f" stroked="f">
              <v:textbox inset=",7.2pt,,7.2pt">
                <w:txbxContent>
                  <w:p w:rsidR="00C73CF5" w:rsidRPr="000B2932" w:rsidRDefault="00C73CF5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r w:rsidR="004378B0"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="004378B0"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V.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s-419" w:eastAsia="es-419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1B"/>
      </v:shape>
    </w:pict>
  </w:numPicBullet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16B12"/>
    <w:multiLevelType w:val="multilevel"/>
    <w:tmpl w:val="F278A4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6" w:hanging="1800"/>
      </w:pPr>
      <w:rPr>
        <w:rFonts w:hint="default"/>
      </w:rPr>
    </w:lvl>
  </w:abstractNum>
  <w:abstractNum w:abstractNumId="2" w15:restartNumberingAfterBreak="0">
    <w:nsid w:val="02BD49C3"/>
    <w:multiLevelType w:val="hybridMultilevel"/>
    <w:tmpl w:val="E7F2D9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46488"/>
    <w:multiLevelType w:val="hybridMultilevel"/>
    <w:tmpl w:val="0328815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64FD6"/>
    <w:multiLevelType w:val="hybridMultilevel"/>
    <w:tmpl w:val="C3F051CA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9D56C5C"/>
    <w:multiLevelType w:val="hybridMultilevel"/>
    <w:tmpl w:val="5CAA4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E4BF9"/>
    <w:multiLevelType w:val="hybridMultilevel"/>
    <w:tmpl w:val="93DA9FC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43E53C1"/>
    <w:multiLevelType w:val="hybridMultilevel"/>
    <w:tmpl w:val="43CC68C2"/>
    <w:lvl w:ilvl="0" w:tplc="FEC80D7E">
      <w:start w:val="4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B541F"/>
    <w:multiLevelType w:val="hybridMultilevel"/>
    <w:tmpl w:val="97425A60"/>
    <w:lvl w:ilvl="0" w:tplc="21FE6AFA">
      <w:start w:val="1"/>
      <w:numFmt w:val="decimal"/>
      <w:lvlText w:val="%1."/>
      <w:lvlJc w:val="left"/>
      <w:pPr>
        <w:ind w:left="142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B38B5"/>
    <w:multiLevelType w:val="multilevel"/>
    <w:tmpl w:val="931892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16" w:hanging="1800"/>
      </w:pPr>
      <w:rPr>
        <w:rFonts w:hint="default"/>
      </w:rPr>
    </w:lvl>
  </w:abstractNum>
  <w:abstractNum w:abstractNumId="14" w15:restartNumberingAfterBreak="0">
    <w:nsid w:val="1F2B63E1"/>
    <w:multiLevelType w:val="multilevel"/>
    <w:tmpl w:val="F278A4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6" w:hanging="1800"/>
      </w:pPr>
      <w:rPr>
        <w:rFonts w:hint="default"/>
      </w:rPr>
    </w:lvl>
  </w:abstractNum>
  <w:abstractNum w:abstractNumId="15" w15:restartNumberingAfterBreak="0">
    <w:nsid w:val="20481A8C"/>
    <w:multiLevelType w:val="hybridMultilevel"/>
    <w:tmpl w:val="E4D8F88A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B650D"/>
    <w:multiLevelType w:val="hybridMultilevel"/>
    <w:tmpl w:val="EBFCB4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3759"/>
    <w:multiLevelType w:val="hybridMultilevel"/>
    <w:tmpl w:val="3CD66F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36CCA"/>
    <w:multiLevelType w:val="hybridMultilevel"/>
    <w:tmpl w:val="CCBAA624"/>
    <w:lvl w:ilvl="0" w:tplc="FEC80D7E">
      <w:start w:val="4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A4DB7"/>
    <w:multiLevelType w:val="hybridMultilevel"/>
    <w:tmpl w:val="CB0E9122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947D5"/>
    <w:multiLevelType w:val="hybridMultilevel"/>
    <w:tmpl w:val="EEBAE2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D151C"/>
    <w:multiLevelType w:val="hybridMultilevel"/>
    <w:tmpl w:val="C4A8D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A5F1E"/>
    <w:multiLevelType w:val="hybridMultilevel"/>
    <w:tmpl w:val="81D076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C366E"/>
    <w:multiLevelType w:val="hybridMultilevel"/>
    <w:tmpl w:val="2D44120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311FE"/>
    <w:multiLevelType w:val="hybridMultilevel"/>
    <w:tmpl w:val="CD90C392"/>
    <w:lvl w:ilvl="0" w:tplc="FEC80D7E">
      <w:start w:val="4"/>
      <w:numFmt w:val="bullet"/>
      <w:lvlText w:val="•"/>
      <w:lvlJc w:val="left"/>
      <w:pPr>
        <w:ind w:left="785" w:hanging="360"/>
      </w:pPr>
      <w:rPr>
        <w:rFonts w:ascii="Calibri" w:eastAsiaTheme="minorHAnsi" w:hAnsi="Calibri" w:cstheme="minorBid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57A7D58"/>
    <w:multiLevelType w:val="hybridMultilevel"/>
    <w:tmpl w:val="E590858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82D0454"/>
    <w:multiLevelType w:val="hybridMultilevel"/>
    <w:tmpl w:val="2D8E305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315AA"/>
    <w:multiLevelType w:val="hybridMultilevel"/>
    <w:tmpl w:val="93A48F0A"/>
    <w:lvl w:ilvl="0" w:tplc="16C85140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E9F4D86"/>
    <w:multiLevelType w:val="hybridMultilevel"/>
    <w:tmpl w:val="AC5A9D8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64543"/>
    <w:multiLevelType w:val="hybridMultilevel"/>
    <w:tmpl w:val="84B23D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F0A6D"/>
    <w:multiLevelType w:val="hybridMultilevel"/>
    <w:tmpl w:val="7526A3DE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3" w:hanging="360"/>
      </w:pPr>
    </w:lvl>
    <w:lvl w:ilvl="2" w:tplc="580A001B" w:tentative="1">
      <w:start w:val="1"/>
      <w:numFmt w:val="lowerRoman"/>
      <w:lvlText w:val="%3."/>
      <w:lvlJc w:val="right"/>
      <w:pPr>
        <w:ind w:left="2083" w:hanging="180"/>
      </w:pPr>
    </w:lvl>
    <w:lvl w:ilvl="3" w:tplc="580A000F" w:tentative="1">
      <w:start w:val="1"/>
      <w:numFmt w:val="decimal"/>
      <w:lvlText w:val="%4."/>
      <w:lvlJc w:val="left"/>
      <w:pPr>
        <w:ind w:left="2803" w:hanging="360"/>
      </w:pPr>
    </w:lvl>
    <w:lvl w:ilvl="4" w:tplc="580A0019" w:tentative="1">
      <w:start w:val="1"/>
      <w:numFmt w:val="lowerLetter"/>
      <w:lvlText w:val="%5."/>
      <w:lvlJc w:val="left"/>
      <w:pPr>
        <w:ind w:left="3523" w:hanging="360"/>
      </w:pPr>
    </w:lvl>
    <w:lvl w:ilvl="5" w:tplc="580A001B" w:tentative="1">
      <w:start w:val="1"/>
      <w:numFmt w:val="lowerRoman"/>
      <w:lvlText w:val="%6."/>
      <w:lvlJc w:val="right"/>
      <w:pPr>
        <w:ind w:left="4243" w:hanging="180"/>
      </w:pPr>
    </w:lvl>
    <w:lvl w:ilvl="6" w:tplc="580A000F" w:tentative="1">
      <w:start w:val="1"/>
      <w:numFmt w:val="decimal"/>
      <w:lvlText w:val="%7."/>
      <w:lvlJc w:val="left"/>
      <w:pPr>
        <w:ind w:left="4963" w:hanging="360"/>
      </w:pPr>
    </w:lvl>
    <w:lvl w:ilvl="7" w:tplc="580A0019" w:tentative="1">
      <w:start w:val="1"/>
      <w:numFmt w:val="lowerLetter"/>
      <w:lvlText w:val="%8."/>
      <w:lvlJc w:val="left"/>
      <w:pPr>
        <w:ind w:left="5683" w:hanging="360"/>
      </w:pPr>
    </w:lvl>
    <w:lvl w:ilvl="8" w:tplc="5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4DC6E1A"/>
    <w:multiLevelType w:val="multilevel"/>
    <w:tmpl w:val="F278A4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6" w:hanging="1800"/>
      </w:pPr>
      <w:rPr>
        <w:rFonts w:hint="default"/>
      </w:rPr>
    </w:lvl>
  </w:abstractNum>
  <w:abstractNum w:abstractNumId="34" w15:restartNumberingAfterBreak="0">
    <w:nsid w:val="7D24182E"/>
    <w:multiLevelType w:val="hybridMultilevel"/>
    <w:tmpl w:val="6756CA32"/>
    <w:lvl w:ilvl="0" w:tplc="580A000F">
      <w:start w:val="1"/>
      <w:numFmt w:val="decimal"/>
      <w:lvlText w:val="%1."/>
      <w:lvlJc w:val="left"/>
      <w:pPr>
        <w:ind w:left="644" w:hanging="360"/>
      </w:p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4"/>
  </w:num>
  <w:num w:numId="3">
    <w:abstractNumId w:val="7"/>
  </w:num>
  <w:num w:numId="4">
    <w:abstractNumId w:val="3"/>
  </w:num>
  <w:num w:numId="5">
    <w:abstractNumId w:val="31"/>
  </w:num>
  <w:num w:numId="6">
    <w:abstractNumId w:val="0"/>
  </w:num>
  <w:num w:numId="7">
    <w:abstractNumId w:val="12"/>
  </w:num>
  <w:num w:numId="8">
    <w:abstractNumId w:val="6"/>
  </w:num>
  <w:num w:numId="9">
    <w:abstractNumId w:val="32"/>
  </w:num>
  <w:num w:numId="10">
    <w:abstractNumId w:val="15"/>
  </w:num>
  <w:num w:numId="11">
    <w:abstractNumId w:val="26"/>
  </w:num>
  <w:num w:numId="12">
    <w:abstractNumId w:val="21"/>
  </w:num>
  <w:num w:numId="13">
    <w:abstractNumId w:val="19"/>
  </w:num>
  <w:num w:numId="14">
    <w:abstractNumId w:val="5"/>
  </w:num>
  <w:num w:numId="15">
    <w:abstractNumId w:val="8"/>
  </w:num>
  <w:num w:numId="16">
    <w:abstractNumId w:val="23"/>
  </w:num>
  <w:num w:numId="17">
    <w:abstractNumId w:val="18"/>
  </w:num>
  <w:num w:numId="18">
    <w:abstractNumId w:val="25"/>
  </w:num>
  <w:num w:numId="19">
    <w:abstractNumId w:val="9"/>
  </w:num>
  <w:num w:numId="20">
    <w:abstractNumId w:val="28"/>
  </w:num>
  <w:num w:numId="21">
    <w:abstractNumId w:val="10"/>
  </w:num>
  <w:num w:numId="22">
    <w:abstractNumId w:val="13"/>
  </w:num>
  <w:num w:numId="23">
    <w:abstractNumId w:val="14"/>
  </w:num>
  <w:num w:numId="24">
    <w:abstractNumId w:val="1"/>
  </w:num>
  <w:num w:numId="25">
    <w:abstractNumId w:val="33"/>
  </w:num>
  <w:num w:numId="26">
    <w:abstractNumId w:val="34"/>
  </w:num>
  <w:num w:numId="27">
    <w:abstractNumId w:val="20"/>
  </w:num>
  <w:num w:numId="28">
    <w:abstractNumId w:val="29"/>
  </w:num>
  <w:num w:numId="29">
    <w:abstractNumId w:val="4"/>
  </w:num>
  <w:num w:numId="30">
    <w:abstractNumId w:val="2"/>
  </w:num>
  <w:num w:numId="31">
    <w:abstractNumId w:val="17"/>
  </w:num>
  <w:num w:numId="32">
    <w:abstractNumId w:val="22"/>
  </w:num>
  <w:num w:numId="33">
    <w:abstractNumId w:val="16"/>
  </w:num>
  <w:num w:numId="34">
    <w:abstractNumId w:val="30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F6"/>
    <w:rsid w:val="00002E1F"/>
    <w:rsid w:val="00032142"/>
    <w:rsid w:val="00036473"/>
    <w:rsid w:val="0003720D"/>
    <w:rsid w:val="0007223F"/>
    <w:rsid w:val="00080F3F"/>
    <w:rsid w:val="00081DA5"/>
    <w:rsid w:val="00094CA0"/>
    <w:rsid w:val="000C7914"/>
    <w:rsid w:val="000E183B"/>
    <w:rsid w:val="000E25FA"/>
    <w:rsid w:val="00133300"/>
    <w:rsid w:val="001401DE"/>
    <w:rsid w:val="00155FC7"/>
    <w:rsid w:val="00185180"/>
    <w:rsid w:val="00190540"/>
    <w:rsid w:val="00191A32"/>
    <w:rsid w:val="0019451D"/>
    <w:rsid w:val="001A5D3D"/>
    <w:rsid w:val="001C4AFA"/>
    <w:rsid w:val="001C79EA"/>
    <w:rsid w:val="001D286E"/>
    <w:rsid w:val="001D4943"/>
    <w:rsid w:val="001F5F06"/>
    <w:rsid w:val="001F6AFF"/>
    <w:rsid w:val="002243E0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6D19"/>
    <w:rsid w:val="0030771D"/>
    <w:rsid w:val="00321888"/>
    <w:rsid w:val="00331926"/>
    <w:rsid w:val="00332914"/>
    <w:rsid w:val="003643E0"/>
    <w:rsid w:val="00364CD7"/>
    <w:rsid w:val="0037547A"/>
    <w:rsid w:val="00386765"/>
    <w:rsid w:val="003B6371"/>
    <w:rsid w:val="003B6D63"/>
    <w:rsid w:val="003E3815"/>
    <w:rsid w:val="003F46D8"/>
    <w:rsid w:val="00416CBD"/>
    <w:rsid w:val="0042562D"/>
    <w:rsid w:val="00430682"/>
    <w:rsid w:val="004378B0"/>
    <w:rsid w:val="0044427D"/>
    <w:rsid w:val="004466C4"/>
    <w:rsid w:val="00447178"/>
    <w:rsid w:val="004505F3"/>
    <w:rsid w:val="00460D75"/>
    <w:rsid w:val="0048148A"/>
    <w:rsid w:val="00484E8D"/>
    <w:rsid w:val="004B3541"/>
    <w:rsid w:val="004C2355"/>
    <w:rsid w:val="004C2B0E"/>
    <w:rsid w:val="004D2736"/>
    <w:rsid w:val="004D2B04"/>
    <w:rsid w:val="004D4B55"/>
    <w:rsid w:val="004E0924"/>
    <w:rsid w:val="004E5548"/>
    <w:rsid w:val="00500BE7"/>
    <w:rsid w:val="0052390F"/>
    <w:rsid w:val="00524511"/>
    <w:rsid w:val="00534276"/>
    <w:rsid w:val="00535DFF"/>
    <w:rsid w:val="00537028"/>
    <w:rsid w:val="0054142E"/>
    <w:rsid w:val="005435C4"/>
    <w:rsid w:val="005466AB"/>
    <w:rsid w:val="00565A8B"/>
    <w:rsid w:val="005740EB"/>
    <w:rsid w:val="005837AB"/>
    <w:rsid w:val="0058718E"/>
    <w:rsid w:val="00595792"/>
    <w:rsid w:val="005B4EFC"/>
    <w:rsid w:val="005C01F0"/>
    <w:rsid w:val="005C415F"/>
    <w:rsid w:val="005D7979"/>
    <w:rsid w:val="005E0070"/>
    <w:rsid w:val="005E17C6"/>
    <w:rsid w:val="005E45AA"/>
    <w:rsid w:val="005F4103"/>
    <w:rsid w:val="00606545"/>
    <w:rsid w:val="006144A5"/>
    <w:rsid w:val="00615903"/>
    <w:rsid w:val="00640D1C"/>
    <w:rsid w:val="0067070E"/>
    <w:rsid w:val="00671B1F"/>
    <w:rsid w:val="00680448"/>
    <w:rsid w:val="00690DE8"/>
    <w:rsid w:val="00694CD1"/>
    <w:rsid w:val="006A78A7"/>
    <w:rsid w:val="006B1F24"/>
    <w:rsid w:val="006B5510"/>
    <w:rsid w:val="006B5EB9"/>
    <w:rsid w:val="006D38A5"/>
    <w:rsid w:val="0072004D"/>
    <w:rsid w:val="007368B2"/>
    <w:rsid w:val="007452B1"/>
    <w:rsid w:val="0074541B"/>
    <w:rsid w:val="007606C3"/>
    <w:rsid w:val="00762C33"/>
    <w:rsid w:val="007679C8"/>
    <w:rsid w:val="00777C02"/>
    <w:rsid w:val="00777D3B"/>
    <w:rsid w:val="00785F1E"/>
    <w:rsid w:val="007874D9"/>
    <w:rsid w:val="007D5D12"/>
    <w:rsid w:val="007D6B9A"/>
    <w:rsid w:val="008115EB"/>
    <w:rsid w:val="00832462"/>
    <w:rsid w:val="008335F4"/>
    <w:rsid w:val="0083477C"/>
    <w:rsid w:val="00840C48"/>
    <w:rsid w:val="0084352B"/>
    <w:rsid w:val="0087598A"/>
    <w:rsid w:val="0089774F"/>
    <w:rsid w:val="008B4EA4"/>
    <w:rsid w:val="008E00F6"/>
    <w:rsid w:val="00907301"/>
    <w:rsid w:val="00910C66"/>
    <w:rsid w:val="0091662A"/>
    <w:rsid w:val="009227B2"/>
    <w:rsid w:val="009229A4"/>
    <w:rsid w:val="00926767"/>
    <w:rsid w:val="0094168A"/>
    <w:rsid w:val="00962F2D"/>
    <w:rsid w:val="00985E26"/>
    <w:rsid w:val="009A3C2B"/>
    <w:rsid w:val="009B32DF"/>
    <w:rsid w:val="009C28C2"/>
    <w:rsid w:val="009D3BDB"/>
    <w:rsid w:val="009E469E"/>
    <w:rsid w:val="00A0063F"/>
    <w:rsid w:val="00A00E82"/>
    <w:rsid w:val="00A13264"/>
    <w:rsid w:val="00A57FB3"/>
    <w:rsid w:val="00A64859"/>
    <w:rsid w:val="00A83EEB"/>
    <w:rsid w:val="00AA075F"/>
    <w:rsid w:val="00AA3954"/>
    <w:rsid w:val="00AB286B"/>
    <w:rsid w:val="00AF3046"/>
    <w:rsid w:val="00AF799E"/>
    <w:rsid w:val="00B1254D"/>
    <w:rsid w:val="00B31B53"/>
    <w:rsid w:val="00B41168"/>
    <w:rsid w:val="00B5313D"/>
    <w:rsid w:val="00B70841"/>
    <w:rsid w:val="00B76D36"/>
    <w:rsid w:val="00B81E54"/>
    <w:rsid w:val="00B94F38"/>
    <w:rsid w:val="00BA1C6F"/>
    <w:rsid w:val="00BA7686"/>
    <w:rsid w:val="00BB3A79"/>
    <w:rsid w:val="00BB3BE2"/>
    <w:rsid w:val="00BB7388"/>
    <w:rsid w:val="00C07BE9"/>
    <w:rsid w:val="00C14DB0"/>
    <w:rsid w:val="00C42128"/>
    <w:rsid w:val="00C50FA4"/>
    <w:rsid w:val="00C52920"/>
    <w:rsid w:val="00C61E35"/>
    <w:rsid w:val="00C668D8"/>
    <w:rsid w:val="00C73CF5"/>
    <w:rsid w:val="00C814EF"/>
    <w:rsid w:val="00C83F40"/>
    <w:rsid w:val="00CA6A41"/>
    <w:rsid w:val="00CB25FC"/>
    <w:rsid w:val="00CC0CC2"/>
    <w:rsid w:val="00CC719E"/>
    <w:rsid w:val="00CD3528"/>
    <w:rsid w:val="00CD7B22"/>
    <w:rsid w:val="00CF4D0A"/>
    <w:rsid w:val="00D4003A"/>
    <w:rsid w:val="00D916B6"/>
    <w:rsid w:val="00D955DD"/>
    <w:rsid w:val="00DB5B28"/>
    <w:rsid w:val="00DC2D71"/>
    <w:rsid w:val="00DD53B6"/>
    <w:rsid w:val="00DE43F0"/>
    <w:rsid w:val="00DE7417"/>
    <w:rsid w:val="00DF2599"/>
    <w:rsid w:val="00E053FE"/>
    <w:rsid w:val="00E21021"/>
    <w:rsid w:val="00E26163"/>
    <w:rsid w:val="00E40559"/>
    <w:rsid w:val="00E4794D"/>
    <w:rsid w:val="00E664E1"/>
    <w:rsid w:val="00E66CB5"/>
    <w:rsid w:val="00E877A0"/>
    <w:rsid w:val="00E94005"/>
    <w:rsid w:val="00EA6A21"/>
    <w:rsid w:val="00EB3D21"/>
    <w:rsid w:val="00EB633B"/>
    <w:rsid w:val="00EC3E78"/>
    <w:rsid w:val="00ED3896"/>
    <w:rsid w:val="00ED542B"/>
    <w:rsid w:val="00EE4F7C"/>
    <w:rsid w:val="00EF1983"/>
    <w:rsid w:val="00EF1E9B"/>
    <w:rsid w:val="00F003C0"/>
    <w:rsid w:val="00F0296E"/>
    <w:rsid w:val="00F078F6"/>
    <w:rsid w:val="00F14A42"/>
    <w:rsid w:val="00F278D1"/>
    <w:rsid w:val="00F57A4C"/>
    <w:rsid w:val="00F63A8A"/>
    <w:rsid w:val="00F7057D"/>
    <w:rsid w:val="00F77E64"/>
    <w:rsid w:val="00F8193E"/>
    <w:rsid w:val="00F833CD"/>
    <w:rsid w:val="00F919F3"/>
    <w:rsid w:val="00F95363"/>
    <w:rsid w:val="00FB011A"/>
    <w:rsid w:val="00FB4452"/>
    <w:rsid w:val="00FB7FE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;"/>
  <w14:docId w14:val="5CDA21DE"/>
  <w15:docId w15:val="{08C68E4A-22FB-4301-A6DA-74DC911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A7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914"/>
    <w:pPr>
      <w:spacing w:line="240" w:lineRule="auto"/>
      <w:jc w:val="center"/>
      <w:outlineLvl w:val="1"/>
    </w:pPr>
    <w:rPr>
      <w:rFonts w:ascii="Arial" w:hAnsi="Arial" w:cs="Arial"/>
      <w:b/>
      <w:color w:val="262626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332914"/>
    <w:rPr>
      <w:rFonts w:ascii="Arial" w:hAnsi="Arial" w:cs="Arial"/>
      <w:b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qFormat/>
    <w:rsid w:val="007D5D12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7D5D12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7D5D12"/>
    <w:rPr>
      <w:sz w:val="22"/>
      <w:szCs w:val="22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7D5D12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4168A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416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16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4168A"/>
    <w:rPr>
      <w:color w:val="0000FF" w:themeColor="hyperlink"/>
      <w:u w:val="single"/>
    </w:rPr>
  </w:style>
  <w:style w:type="table" w:customStyle="1" w:styleId="Tabladecuadrcula1clara-nfasis31">
    <w:name w:val="Tabla de cuadrícula 1 clara - Énfasis 31"/>
    <w:basedOn w:val="Tablanormal"/>
    <w:uiPriority w:val="46"/>
    <w:rsid w:val="00E2616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aliases w:val="EL titu"/>
    <w:basedOn w:val="Encabezado"/>
    <w:link w:val="TextoindependienteCar"/>
    <w:autoRedefine/>
    <w:uiPriority w:val="1"/>
    <w:qFormat/>
    <w:rsid w:val="00F95363"/>
    <w:pPr>
      <w:widowControl w:val="0"/>
      <w:autoSpaceDE w:val="0"/>
      <w:autoSpaceDN w:val="0"/>
      <w:spacing w:before="120" w:after="120"/>
      <w:jc w:val="both"/>
    </w:pPr>
    <w:rPr>
      <w:rFonts w:ascii="Arial" w:eastAsia="Arial" w:hAnsi="Arial" w:cs="Arial"/>
      <w:b/>
      <w:sz w:val="24"/>
      <w:szCs w:val="24"/>
      <w:lang w:val="en-US"/>
    </w:rPr>
  </w:style>
  <w:style w:type="character" w:customStyle="1" w:styleId="TextoindependienteCar">
    <w:name w:val="Texto independiente Car"/>
    <w:aliases w:val="EL titu Car"/>
    <w:basedOn w:val="Fuentedeprrafopredeter"/>
    <w:link w:val="Textoindependiente"/>
    <w:uiPriority w:val="1"/>
    <w:rsid w:val="00F95363"/>
    <w:rPr>
      <w:rFonts w:ascii="Arial" w:eastAsia="Arial" w:hAnsi="Arial" w:cs="Arial"/>
      <w:b/>
      <w:sz w:val="24"/>
      <w:szCs w:val="24"/>
      <w:lang w:val="en-US" w:eastAsia="en-US"/>
    </w:rPr>
  </w:style>
  <w:style w:type="character" w:styleId="Ttulodellibro">
    <w:name w:val="Book Title"/>
    <w:basedOn w:val="Fuentedeprrafopredeter"/>
    <w:uiPriority w:val="33"/>
    <w:qFormat/>
    <w:rsid w:val="00F95363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F95363"/>
    <w:rPr>
      <w:b/>
      <w:bCs/>
      <w:smallCaps/>
      <w:color w:val="4F81BD" w:themeColor="accent1"/>
      <w:spacing w:val="5"/>
    </w:rPr>
  </w:style>
  <w:style w:type="paragraph" w:customStyle="1" w:styleId="PRUEBAENCABEZADO">
    <w:name w:val="PRUEBA ENCABEZADO"/>
    <w:basedOn w:val="Normal"/>
    <w:link w:val="PRUEBAENCABEZADOCar"/>
    <w:qFormat/>
    <w:rsid w:val="00F95363"/>
    <w:pPr>
      <w:jc w:val="both"/>
    </w:pPr>
  </w:style>
  <w:style w:type="paragraph" w:customStyle="1" w:styleId="Default">
    <w:name w:val="Default"/>
    <w:rsid w:val="003329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RUEBAENCABEZADOCar">
    <w:name w:val="PRUEBA ENCABEZADO Car"/>
    <w:basedOn w:val="Fuentedeprrafopredeter"/>
    <w:link w:val="PRUEBAENCABEZADO"/>
    <w:rsid w:val="00F95363"/>
    <w:rPr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B3BE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B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BB3BE2"/>
    <w:pPr>
      <w:spacing w:after="100" w:line="259" w:lineRule="auto"/>
      <w:ind w:left="440"/>
    </w:pPr>
    <w:rPr>
      <w:rFonts w:asciiTheme="minorHAnsi" w:eastAsiaTheme="minorEastAsia" w:hAnsiTheme="minorHAnsi"/>
      <w:lang w:val="es-419" w:eastAsia="es-419"/>
    </w:rPr>
  </w:style>
  <w:style w:type="paragraph" w:styleId="ndice1">
    <w:name w:val="index 1"/>
    <w:basedOn w:val="Normal"/>
    <w:next w:val="Normal"/>
    <w:autoRedefine/>
    <w:uiPriority w:val="99"/>
    <w:unhideWhenUsed/>
    <w:rsid w:val="00447178"/>
    <w:pPr>
      <w:spacing w:after="0"/>
      <w:ind w:left="220" w:hanging="220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447178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447178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447178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447178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447178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447178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447178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447178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447178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42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4276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534276"/>
    <w:rPr>
      <w:vertAlign w:val="superscript"/>
    </w:rPr>
  </w:style>
  <w:style w:type="table" w:styleId="Tablaconcuadrcula">
    <w:name w:val="Table Grid"/>
    <w:basedOn w:val="Tablanormal"/>
    <w:uiPriority w:val="59"/>
    <w:rsid w:val="003E3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F5F0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F5F06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1F5F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hyperlink" Target="http://localhost:8080/PARKING_LOT/PaginaPrincipal.jsp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5167B-6771-46AF-8588-8B218D182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15</TotalTime>
  <Pages>22</Pages>
  <Words>2495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16190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APRENDIZ</cp:lastModifiedBy>
  <cp:revision>7</cp:revision>
  <cp:lastPrinted>2015-07-23T21:07:00Z</cp:lastPrinted>
  <dcterms:created xsi:type="dcterms:W3CDTF">2019-03-15T14:42:00Z</dcterms:created>
  <dcterms:modified xsi:type="dcterms:W3CDTF">2019-03-17T01:22:00Z</dcterms:modified>
</cp:coreProperties>
</file>