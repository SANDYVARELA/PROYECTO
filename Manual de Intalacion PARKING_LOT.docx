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F80" w:rsidRPr="00124C6D" w:rsidRDefault="009C7F80" w:rsidP="00E903AC">
      <w:pPr>
        <w:jc w:val="center"/>
        <w:rPr>
          <w:rFonts w:ascii="Arial" w:hAnsi="Arial" w:cs="Arial"/>
          <w:b/>
        </w:rPr>
      </w:pPr>
      <w:bookmarkStart w:id="0" w:name="_Toc2947053"/>
      <w:r w:rsidRPr="00124C6D">
        <w:rPr>
          <w:rFonts w:ascii="Arial" w:hAnsi="Arial" w:cs="Arial"/>
          <w:b/>
        </w:rPr>
        <w:t>PARKING LOT I.S</w:t>
      </w: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  <w:b/>
        </w:rPr>
      </w:pP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BRAYAN FELIPE AYALA COLMENARES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MEYER ALBERTO AYALA CUERVO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BEVERLY TORRES DOMINGUEZ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DAVID ESTEBAN VALENCIA PINZON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SANDY JULIETH VARELA TORRES</w:t>
      </w: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spacing w:line="240" w:lineRule="auto"/>
        <w:jc w:val="center"/>
        <w:rPr>
          <w:rFonts w:ascii="Arial" w:hAnsi="Arial" w:cs="Arial"/>
        </w:rPr>
      </w:pP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SENA SEDE BARRIO COLOMBIA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DIRECCIÓN GENERAL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SERVICIO NACIONAL DE APRENDIZAJE SENA</w:t>
      </w:r>
    </w:p>
    <w:p w:rsidR="009C7F80" w:rsidRPr="00124C6D" w:rsidRDefault="009C7F80" w:rsidP="00E903AC">
      <w:pPr>
        <w:jc w:val="center"/>
        <w:rPr>
          <w:rFonts w:ascii="Arial" w:hAnsi="Arial" w:cs="Arial"/>
        </w:rPr>
      </w:pPr>
      <w:r w:rsidRPr="00124C6D">
        <w:rPr>
          <w:rFonts w:ascii="Arial" w:hAnsi="Arial" w:cs="Arial"/>
        </w:rPr>
        <w:t>BOGOTA</w:t>
      </w:r>
    </w:p>
    <w:p w:rsidR="009C7F80" w:rsidRPr="00E41B05" w:rsidRDefault="00E41B05" w:rsidP="00E41B05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2019</w:t>
      </w:r>
    </w:p>
    <w:bookmarkEnd w:id="0" w:displacedByCustomXml="next"/>
    <w:sdt>
      <w:sdtPr>
        <w:rPr>
          <w:rFonts w:ascii="Calibri" w:eastAsia="Calibri" w:hAnsi="Calibri" w:cs="Times New Roman"/>
          <w:color w:val="auto"/>
          <w:sz w:val="22"/>
          <w:szCs w:val="22"/>
          <w:lang w:val="es-ES" w:eastAsia="en-US"/>
        </w:rPr>
        <w:id w:val="-14812190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E2A09" w:rsidRDefault="0091726D" w:rsidP="0091726D">
          <w:pPr>
            <w:pStyle w:val="TtuloTDC"/>
            <w:jc w:val="center"/>
            <w:rPr>
              <w:b/>
              <w:color w:val="auto"/>
              <w:sz w:val="44"/>
              <w:lang w:val="es-ES"/>
            </w:rPr>
          </w:pPr>
          <w:r w:rsidRPr="00124C6D">
            <w:rPr>
              <w:b/>
              <w:color w:val="auto"/>
              <w:sz w:val="44"/>
              <w:lang w:val="es-ES"/>
            </w:rPr>
            <w:t>CONTENIDO</w:t>
          </w:r>
        </w:p>
        <w:p w:rsidR="0091726D" w:rsidRDefault="0091726D" w:rsidP="0091726D">
          <w:pPr>
            <w:rPr>
              <w:lang w:val="es-ES" w:eastAsia="es-419"/>
            </w:rPr>
          </w:pPr>
        </w:p>
        <w:p w:rsidR="0091726D" w:rsidRPr="0091726D" w:rsidRDefault="0091726D" w:rsidP="0091726D">
          <w:pPr>
            <w:rPr>
              <w:lang w:val="es-ES" w:eastAsia="es-419"/>
            </w:rPr>
          </w:pPr>
        </w:p>
        <w:p w:rsidR="00E41B05" w:rsidRPr="00E41B05" w:rsidRDefault="00C90ECF">
          <w:pPr>
            <w:pStyle w:val="TDC2"/>
            <w:tabs>
              <w:tab w:val="right" w:leader="dot" w:pos="8346"/>
            </w:tabs>
            <w:rPr>
              <w:rFonts w:eastAsiaTheme="minorEastAsia"/>
              <w:noProof/>
              <w:lang w:eastAsia="es-419"/>
            </w:rPr>
          </w:pPr>
          <w:r w:rsidRPr="00E41B05">
            <w:fldChar w:fldCharType="begin"/>
          </w:r>
          <w:r w:rsidRPr="00E41B05">
            <w:instrText xml:space="preserve"> TOC \o "1-3" \h \z \u </w:instrText>
          </w:r>
          <w:r w:rsidRPr="00E41B05">
            <w:fldChar w:fldCharType="separate"/>
          </w:r>
          <w:hyperlink w:anchor="_Toc3488505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MANUAL DE INSTALACION PARKING_LOT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_Toc3488505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2"/>
            <w:tabs>
              <w:tab w:val="right" w:leader="dot" w:pos="8346"/>
            </w:tabs>
            <w:rPr>
              <w:rFonts w:eastAsiaTheme="minorEastAsia"/>
              <w:noProof/>
              <w:lang w:eastAsia="es-419"/>
            </w:rPr>
          </w:pPr>
          <w:hyperlink w:anchor="_Toc3488506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INSTALACION DE MYSQL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_Toc3488506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07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INSTALACION DE PRERREQUISITOS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_Toc3488507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08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DESCARGAR E INSTALACION MYSQL SERVER 5.7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_Toc3488508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9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09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INSTALAR MYSQL SERVER 5.7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_Toc3488509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10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0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DESCARGAR MYSQL WORKBENCH 6.3.10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_Toc3488510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12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1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INSTALAR MYSQL WORKBENCH 6.3.10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_Toc3488511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12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2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CREAR UNA CONEXION EN MYSQL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_Toc3488512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13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3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PROBAR CONEXION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_Toc3488513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15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4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INSTALACION DE BASES DE DATOS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_Toc3488514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16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2"/>
            <w:tabs>
              <w:tab w:val="right" w:leader="dot" w:pos="8346"/>
            </w:tabs>
            <w:rPr>
              <w:rFonts w:eastAsiaTheme="minorEastAsia"/>
              <w:noProof/>
              <w:lang w:eastAsia="es-419"/>
            </w:rPr>
          </w:pPr>
          <w:hyperlink w:anchor="_Toc3488515" w:history="1">
            <w:r w:rsidR="00E41B05" w:rsidRPr="00E41B05">
              <w:rPr>
                <w:rStyle w:val="Hipervnculo"/>
                <w:rFonts w:ascii="Arial" w:eastAsia="Times New Roman" w:hAnsi="Arial" w:cs="Arial"/>
                <w:bCs/>
                <w:caps/>
                <w:noProof/>
                <w:lang w:eastAsia="es-419"/>
              </w:rPr>
              <w:t>INSTALACION DE JDK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_Toc3488515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20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2"/>
            <w:tabs>
              <w:tab w:val="right" w:leader="dot" w:pos="8346"/>
            </w:tabs>
            <w:rPr>
              <w:rFonts w:eastAsiaTheme="minorEastAsia"/>
              <w:noProof/>
              <w:lang w:eastAsia="es-419"/>
            </w:rPr>
          </w:pPr>
          <w:hyperlink w:anchor="_Toc3488516" w:history="1">
            <w:r w:rsidR="00E41B05" w:rsidRPr="00E41B05">
              <w:rPr>
                <w:rStyle w:val="Hipervnculo"/>
                <w:rFonts w:ascii="Arial" w:eastAsia="Times New Roman" w:hAnsi="Arial" w:cs="Arial"/>
                <w:bCs/>
                <w:caps/>
                <w:noProof/>
                <w:lang w:eastAsia="es-419"/>
              </w:rPr>
              <w:t>INSTALACION DE APACHE TOMCAT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_Toc3488516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22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7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NUEVA REGLA ENTRANTE PARA EL PUERTO 8080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_Toc3488517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24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8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PRUEBA EN LOCAL Y DESDE EL CLIENTE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_Toc3488518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30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19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USUARIO Y CONTRASEÑA MANAGER APP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_Toc3488519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31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20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AJUSTE JVM OPTIONS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_Toc3488520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35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2"/>
            <w:tabs>
              <w:tab w:val="right" w:leader="dot" w:pos="8346"/>
            </w:tabs>
            <w:rPr>
              <w:rFonts w:eastAsiaTheme="minorEastAsia"/>
              <w:noProof/>
              <w:lang w:eastAsia="es-419"/>
            </w:rPr>
          </w:pPr>
          <w:hyperlink w:anchor="_Toc3488521" w:history="1">
            <w:r w:rsidR="00E41B05" w:rsidRPr="00E41B05">
              <w:rPr>
                <w:rStyle w:val="Hipervnculo"/>
                <w:rFonts w:ascii="Arial" w:eastAsia="Times New Roman" w:hAnsi="Arial" w:cs="Arial"/>
                <w:bCs/>
                <w:caps/>
                <w:noProof/>
                <w:lang w:eastAsia="es-419"/>
              </w:rPr>
              <w:t>INICIAR LA APLICACION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_Toc3488521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37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E41B05" w:rsidRPr="00E41B05" w:rsidRDefault="00820FD5">
          <w:pPr>
            <w:pStyle w:val="TDC3"/>
            <w:tabs>
              <w:tab w:val="right" w:leader="dot" w:pos="8346"/>
            </w:tabs>
            <w:rPr>
              <w:rFonts w:asciiTheme="minorHAnsi" w:eastAsiaTheme="minorEastAsia" w:hAnsiTheme="minorHAnsi" w:cstheme="minorBidi"/>
              <w:noProof/>
              <w:lang w:val="es-419" w:eastAsia="es-419"/>
            </w:rPr>
          </w:pPr>
          <w:hyperlink w:anchor="_Toc3488522" w:history="1">
            <w:r w:rsidR="00E41B05" w:rsidRPr="00E41B05">
              <w:rPr>
                <w:rStyle w:val="Hipervnculo"/>
                <w:rFonts w:ascii="Arial" w:hAnsi="Arial"/>
                <w:caps/>
                <w:noProof/>
              </w:rPr>
              <w:t>CONFIGURACION DE ICONO DE INICIO</w:t>
            </w:r>
            <w:r w:rsidR="00E41B05" w:rsidRPr="00E41B05">
              <w:rPr>
                <w:noProof/>
                <w:webHidden/>
              </w:rPr>
              <w:tab/>
            </w:r>
            <w:r w:rsidR="00E41B05" w:rsidRPr="00E41B05">
              <w:rPr>
                <w:noProof/>
                <w:webHidden/>
              </w:rPr>
              <w:fldChar w:fldCharType="begin"/>
            </w:r>
            <w:r w:rsidR="00E41B05" w:rsidRPr="00E41B05">
              <w:rPr>
                <w:noProof/>
                <w:webHidden/>
              </w:rPr>
              <w:instrText xml:space="preserve"> PAGEREF _Toc3488522 \h </w:instrText>
            </w:r>
            <w:r w:rsidR="00E41B05" w:rsidRPr="00E41B05">
              <w:rPr>
                <w:noProof/>
                <w:webHidden/>
              </w:rPr>
            </w:r>
            <w:r w:rsidR="00E41B05" w:rsidRPr="00E41B05">
              <w:rPr>
                <w:noProof/>
                <w:webHidden/>
              </w:rPr>
              <w:fldChar w:fldCharType="separate"/>
            </w:r>
            <w:r w:rsidR="00E41B05" w:rsidRPr="00E41B05">
              <w:rPr>
                <w:noProof/>
                <w:webHidden/>
              </w:rPr>
              <w:t>38</w:t>
            </w:r>
            <w:r w:rsidR="00E41B05" w:rsidRPr="00E41B05">
              <w:rPr>
                <w:noProof/>
                <w:webHidden/>
              </w:rPr>
              <w:fldChar w:fldCharType="end"/>
            </w:r>
          </w:hyperlink>
        </w:p>
        <w:p w:rsidR="00C90ECF" w:rsidRPr="00124C6D" w:rsidRDefault="00C90ECF" w:rsidP="00124C6D">
          <w:pPr>
            <w:jc w:val="both"/>
          </w:pPr>
          <w:r w:rsidRPr="00E41B05">
            <w:rPr>
              <w:bCs/>
              <w:lang w:val="es-ES"/>
            </w:rPr>
            <w:fldChar w:fldCharType="end"/>
          </w:r>
        </w:p>
      </w:sdtContent>
    </w:sdt>
    <w:p w:rsidR="00C90ECF" w:rsidRPr="00124C6D" w:rsidRDefault="00C90ECF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C90ECF" w:rsidRPr="00124C6D" w:rsidRDefault="00C90ECF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C90ECF" w:rsidRPr="00124C6D" w:rsidRDefault="00C90ECF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8A11CB" w:rsidRPr="00124C6D" w:rsidRDefault="008A11CB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565FB6" w:rsidRPr="00124C6D" w:rsidRDefault="00565FB6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9E2A09" w:rsidRPr="00124C6D" w:rsidRDefault="009E2A09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987EC2" w:rsidRDefault="00987EC2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E903AC" w:rsidRPr="00124C6D" w:rsidRDefault="00E903AC" w:rsidP="00124C6D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</w:p>
    <w:p w:rsidR="00987EC2" w:rsidRPr="00124C6D" w:rsidRDefault="00584B5C" w:rsidP="00E903AC">
      <w:pPr>
        <w:pStyle w:val="Ttulo2"/>
        <w:shd w:val="clear" w:color="auto" w:fill="FFFFFF"/>
        <w:spacing w:before="300" w:after="150"/>
        <w:rPr>
          <w:rFonts w:ascii="Arial" w:hAnsi="Arial"/>
          <w:b/>
          <w:caps/>
          <w:color w:val="auto"/>
          <w:sz w:val="24"/>
        </w:rPr>
      </w:pPr>
      <w:bookmarkStart w:id="1" w:name="_Toc3488505"/>
      <w:r>
        <w:rPr>
          <w:rFonts w:ascii="Arial" w:hAnsi="Arial"/>
          <w:b/>
          <w:caps/>
          <w:color w:val="auto"/>
          <w:sz w:val="24"/>
        </w:rPr>
        <w:t>MANUAL DE INSTALACION PARKING_LOT</w:t>
      </w:r>
      <w:bookmarkEnd w:id="1"/>
      <w:r>
        <w:rPr>
          <w:rFonts w:ascii="Arial" w:hAnsi="Arial"/>
          <w:b/>
          <w:caps/>
          <w:color w:val="auto"/>
          <w:sz w:val="24"/>
        </w:rPr>
        <w:t xml:space="preserve"> </w:t>
      </w:r>
    </w:p>
    <w:p w:rsidR="00987EC2" w:rsidRPr="00124C6D" w:rsidRDefault="00987EC2" w:rsidP="00124C6D">
      <w:pPr>
        <w:jc w:val="both"/>
      </w:pPr>
    </w:p>
    <w:p w:rsidR="00987EC2" w:rsidRPr="00124C6D" w:rsidRDefault="00987EC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Para la correcta ejecución del programa, se deben tener en cuenta las siguientes pautas.</w:t>
      </w:r>
    </w:p>
    <w:p w:rsidR="00B61DD5" w:rsidRPr="00124C6D" w:rsidRDefault="00B61DD5" w:rsidP="00124C6D">
      <w:pPr>
        <w:pStyle w:val="Ttulo2"/>
        <w:shd w:val="clear" w:color="auto" w:fill="FFFFFF"/>
        <w:spacing w:before="300" w:after="150"/>
        <w:jc w:val="both"/>
        <w:rPr>
          <w:rFonts w:ascii="Arial" w:hAnsi="Arial"/>
          <w:b/>
          <w:caps/>
          <w:color w:val="auto"/>
          <w:sz w:val="24"/>
        </w:rPr>
      </w:pPr>
      <w:bookmarkStart w:id="2" w:name="_Toc3488506"/>
      <w:r w:rsidRPr="00124C6D">
        <w:rPr>
          <w:rFonts w:ascii="Arial" w:hAnsi="Arial"/>
          <w:b/>
          <w:caps/>
          <w:color w:val="auto"/>
          <w:sz w:val="24"/>
        </w:rPr>
        <w:t xml:space="preserve">INSTALACION DE </w:t>
      </w:r>
      <w:r w:rsidR="0038502E">
        <w:rPr>
          <w:rFonts w:ascii="Arial" w:hAnsi="Arial"/>
          <w:b/>
          <w:caps/>
          <w:color w:val="auto"/>
          <w:sz w:val="24"/>
        </w:rPr>
        <w:t>MYSQL</w:t>
      </w:r>
      <w:bookmarkEnd w:id="2"/>
    </w:p>
    <w:p w:rsidR="00B61DD5" w:rsidRPr="00124C6D" w:rsidRDefault="00B61DD5" w:rsidP="00124C6D">
      <w:pPr>
        <w:jc w:val="both"/>
      </w:pPr>
    </w:p>
    <w:p w:rsidR="00987EC2" w:rsidRPr="00124C6D" w:rsidRDefault="00987EC2" w:rsidP="00124C6D">
      <w:pPr>
        <w:pStyle w:val="Prrafodelista"/>
        <w:numPr>
          <w:ilvl w:val="0"/>
          <w:numId w:val="10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Instalación de la base de datos en el servidor teniendo en cuenta mo</w:t>
      </w:r>
      <w:r w:rsidR="00494B12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tor de base de datos </w:t>
      </w:r>
      <w:r w:rsidR="00494B12" w:rsidRPr="00124C6D">
        <w:rPr>
          <w:rFonts w:ascii="Arial" w:eastAsia="Times New Roman" w:hAnsi="Arial" w:cs="Arial"/>
          <w:b/>
          <w:i/>
          <w:sz w:val="24"/>
          <w:szCs w:val="24"/>
          <w:lang w:eastAsia="es-419"/>
        </w:rPr>
        <w:t>recomendada</w:t>
      </w:r>
      <w:r w:rsidR="00494B12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(MySQL Workbench 6.3.10)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494B12" w:rsidRPr="00124C6D" w:rsidRDefault="00494B12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61DD5" w:rsidRPr="00124C6D" w:rsidRDefault="00B61DD5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Enlace de descarga:</w:t>
      </w:r>
    </w:p>
    <w:p w:rsidR="00B61DD5" w:rsidRPr="00124C6D" w:rsidRDefault="00B61DD5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987EC2" w:rsidRPr="00124C6D" w:rsidRDefault="00820FD5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  <w:hyperlink r:id="rId8" w:history="1">
        <w:r w:rsidR="00B61DD5" w:rsidRPr="00124C6D">
          <w:rPr>
            <w:rStyle w:val="Hipervnculo"/>
            <w:rFonts w:ascii="Arial" w:eastAsia="Times New Roman" w:hAnsi="Arial" w:cs="Arial"/>
            <w:b/>
            <w:i/>
            <w:color w:val="auto"/>
            <w:sz w:val="24"/>
            <w:szCs w:val="24"/>
            <w:lang w:eastAsia="es-419"/>
          </w:rPr>
          <w:t>https://downloads.mysql.com/archives/workbench/</w:t>
        </w:r>
      </w:hyperlink>
    </w:p>
    <w:p w:rsidR="00B61DD5" w:rsidRPr="00124C6D" w:rsidRDefault="00B61DD5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</w:p>
    <w:p w:rsidR="00494B12" w:rsidRPr="00124C6D" w:rsidRDefault="00494B12" w:rsidP="00124C6D">
      <w:pPr>
        <w:shd w:val="clear" w:color="auto" w:fill="FFFFFF"/>
        <w:spacing w:after="150" w:line="240" w:lineRule="auto"/>
        <w:ind w:left="705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/>
          <w:i/>
          <w:sz w:val="24"/>
          <w:szCs w:val="24"/>
          <w:lang w:eastAsia="es-419"/>
        </w:rPr>
        <w:t>NOTA: Tener en cuenta al realizar la instalación los prerrequisitos que solicita MySQL Workbench 6.3.10 para su instalación.</w:t>
      </w:r>
    </w:p>
    <w:p w:rsidR="00494B12" w:rsidRPr="00124C6D" w:rsidRDefault="00494B12" w:rsidP="00124C6D">
      <w:pPr>
        <w:pStyle w:val="Prrafodelista"/>
        <w:numPr>
          <w:ilvl w:val="0"/>
          <w:numId w:val="11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Microsoft .NET Framework 4.5</w:t>
      </w:r>
    </w:p>
    <w:p w:rsidR="00B61DD5" w:rsidRPr="005C19A6" w:rsidRDefault="00494B12" w:rsidP="005C19A6">
      <w:pPr>
        <w:pStyle w:val="Prrafodelista"/>
        <w:numPr>
          <w:ilvl w:val="0"/>
          <w:numId w:val="11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Visual C++ Redistributable for Visual Studio 2015</w:t>
      </w:r>
    </w:p>
    <w:p w:rsidR="00B61DD5" w:rsidRPr="00124C6D" w:rsidRDefault="00B61DD5" w:rsidP="00124C6D">
      <w:pPr>
        <w:pStyle w:val="Ttulo3"/>
        <w:jc w:val="both"/>
        <w:rPr>
          <w:rFonts w:ascii="Arial" w:hAnsi="Arial"/>
          <w:b/>
          <w:caps/>
          <w:color w:val="auto"/>
        </w:rPr>
      </w:pPr>
      <w:bookmarkStart w:id="3" w:name="_Toc3488507"/>
      <w:r w:rsidRPr="00124C6D">
        <w:rPr>
          <w:rFonts w:ascii="Arial" w:hAnsi="Arial"/>
          <w:b/>
          <w:caps/>
          <w:color w:val="auto"/>
        </w:rPr>
        <w:t>INSTALACION DE PRERREQUISITOS</w:t>
      </w:r>
      <w:bookmarkEnd w:id="3"/>
    </w:p>
    <w:p w:rsidR="00B61DD5" w:rsidRPr="00124C6D" w:rsidRDefault="00B61D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61DD5" w:rsidRPr="00124C6D" w:rsidRDefault="00B61D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Microsoft .NET Framework 4.5</w:t>
      </w:r>
    </w:p>
    <w:p w:rsidR="00494B12" w:rsidRPr="00124C6D" w:rsidRDefault="00573DA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Link de descarga:</w:t>
      </w:r>
    </w:p>
    <w:p w:rsidR="00573DA4" w:rsidRPr="00124C6D" w:rsidRDefault="00820F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  <w:hyperlink r:id="rId9" w:history="1">
        <w:r w:rsidR="00573DA4" w:rsidRPr="00124C6D">
          <w:rPr>
            <w:rStyle w:val="Hipervnculo"/>
            <w:rFonts w:ascii="Arial" w:eastAsia="Times New Roman" w:hAnsi="Arial" w:cs="Arial"/>
            <w:b/>
            <w:i/>
            <w:color w:val="auto"/>
            <w:sz w:val="24"/>
            <w:szCs w:val="24"/>
            <w:lang w:eastAsia="es-419"/>
          </w:rPr>
          <w:t>https://www.microsoft.com/es-co/download/details.aspx?id=30653</w:t>
        </w:r>
      </w:hyperlink>
    </w:p>
    <w:p w:rsidR="00573DA4" w:rsidRPr="00124C6D" w:rsidRDefault="00573DA4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Ingresar a link de descarga, selecciona el idioma en el cual se desea descargar el instalador y dar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descarga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573DA4" w:rsidRPr="00124C6D" w:rsidRDefault="00573DA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73DA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2DC3096B" wp14:editId="2E4D0F6F">
                <wp:simplePos x="0" y="0"/>
                <wp:positionH relativeFrom="column">
                  <wp:posOffset>14246</wp:posOffset>
                </wp:positionH>
                <wp:positionV relativeFrom="paragraph">
                  <wp:posOffset>17145</wp:posOffset>
                </wp:positionV>
                <wp:extent cx="5306060" cy="2489200"/>
                <wp:effectExtent l="0" t="0" r="8890" b="6350"/>
                <wp:wrapNone/>
                <wp:docPr id="122" name="Grupo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2489200"/>
                          <a:chOff x="0" y="0"/>
                          <a:chExt cx="5306060" cy="2489200"/>
                        </a:xfrm>
                      </wpg:grpSpPr>
                      <pic:pic xmlns:pic="http://schemas.openxmlformats.org/drawingml/2006/picture">
                        <pic:nvPicPr>
                          <pic:cNvPr id="88" name="Imagen 8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248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Flecha derecha 111"/>
                        <wps:cNvSpPr/>
                        <wps:spPr>
                          <a:xfrm>
                            <a:off x="475013" y="1425039"/>
                            <a:ext cx="37147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Flecha abajo 113"/>
                        <wps:cNvSpPr/>
                        <wps:spPr>
                          <a:xfrm>
                            <a:off x="3871356" y="831273"/>
                            <a:ext cx="342900" cy="41910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9EF3C" id="Grupo 122" o:spid="_x0000_s1026" style="position:absolute;margin-left:1.1pt;margin-top:1.35pt;width:417.8pt;height:196pt;z-index:251727872" coordsize="53060,24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8" o:spid="_x0000_s1027" type="#_x0000_t75" style="position:absolute;width:53060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">
                  <v:imagedata r:id="rId11" o:title="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echa derecha 111" o:spid="_x0000_s1028" type="#_x0000_t13" style="position:absolute;left:4750;top:14250;width:371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" adj="13015" fillcolor="red" strokecolor="red">
                  <v:shadow on="t" color="black" opacity="22937f" origin=",.5" offset="0,.63889mm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Flecha abajo 113" o:spid="_x0000_s1029" type="#_x0000_t67" style="position:absolute;left:38713;top:8312;width:3429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" adj="12764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61DD5" w:rsidRPr="00124C6D" w:rsidRDefault="00A41464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Ingresar al directorio donde se encuentre el instalador y ejecutar con doble clic.</w:t>
      </w: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D55ECB0" wp14:editId="44661433">
                <wp:simplePos x="0" y="0"/>
                <wp:positionH relativeFrom="column">
                  <wp:posOffset>367472</wp:posOffset>
                </wp:positionH>
                <wp:positionV relativeFrom="paragraph">
                  <wp:posOffset>140915</wp:posOffset>
                </wp:positionV>
                <wp:extent cx="4572000" cy="1981835"/>
                <wp:effectExtent l="0" t="0" r="0" b="0"/>
                <wp:wrapNone/>
                <wp:docPr id="124" name="Gru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1981835"/>
                          <a:chOff x="0" y="0"/>
                          <a:chExt cx="4572000" cy="1981835"/>
                        </a:xfrm>
                      </wpg:grpSpPr>
                      <pic:pic xmlns:pic="http://schemas.openxmlformats.org/drawingml/2006/picture">
                        <pic:nvPicPr>
                          <pic:cNvPr id="96" name="Imagen 9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981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Flecha derecha 123"/>
                        <wps:cNvSpPr/>
                        <wps:spPr>
                          <a:xfrm>
                            <a:off x="516835" y="1073426"/>
                            <a:ext cx="37147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F81E8" id="Grupo 124" o:spid="_x0000_s1026" style="position:absolute;margin-left:28.95pt;margin-top:11.1pt;width:5in;height:156.05pt;z-index:251730944" coordsize="45720,19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">
                <v:shape id="Imagen 96" o:spid="_x0000_s1027" type="#_x0000_t75" style="position:absolute;width:45720;height:19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">
                  <v:imagedata r:id="rId13" o:title=""/>
                  <v:path arrowok="t"/>
                </v:shape>
                <v:shape id="Flecha derecha 123" o:spid="_x0000_s1028" type="#_x0000_t13" style="position:absolute;left:5168;top:10734;width:371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" adj="13015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B61DD5" w:rsidRPr="00124C6D" w:rsidRDefault="00B61D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61DD5" w:rsidRPr="00124C6D" w:rsidRDefault="00B61D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Si el programa se encuentra dentro del sistema, nos mostrara mensaje informativo mostrando que ya se encuentra instalado.</w:t>
      </w: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noProof/>
          <w:lang w:val="es-419" w:eastAsia="es-419"/>
        </w:rPr>
        <w:drawing>
          <wp:anchor distT="0" distB="0" distL="114300" distR="114300" simplePos="0" relativeHeight="251731968" behindDoc="1" locked="0" layoutInCell="1" allowOverlap="1" wp14:anchorId="1B21B076" wp14:editId="767B60BA">
            <wp:simplePos x="0" y="0"/>
            <wp:positionH relativeFrom="column">
              <wp:posOffset>1035050</wp:posOffset>
            </wp:positionH>
            <wp:positionV relativeFrom="paragraph">
              <wp:posOffset>10160</wp:posOffset>
            </wp:positionV>
            <wp:extent cx="3108960" cy="2746375"/>
            <wp:effectExtent l="0" t="0" r="0" b="0"/>
            <wp:wrapTight wrapText="bothSides">
              <wp:wrapPolygon edited="0">
                <wp:start x="0" y="0"/>
                <wp:lineTo x="0" y="21425"/>
                <wp:lineTo x="21441" y="21425"/>
                <wp:lineTo x="21441" y="0"/>
                <wp:lineTo x="0" y="0"/>
              </wp:wrapPolygon>
            </wp:wrapTight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Pr="00124C6D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427A5E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Si el programa no se encuentra dentro del sistema, nos mostrara mensaje informativo de aceptación de licencias, aceptamos los términos de las licencias y damos clic en instalar.</w: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63AB2CF" wp14:editId="44EA9720">
                <wp:simplePos x="0" y="0"/>
                <wp:positionH relativeFrom="column">
                  <wp:posOffset>932014</wp:posOffset>
                </wp:positionH>
                <wp:positionV relativeFrom="paragraph">
                  <wp:posOffset>12866</wp:posOffset>
                </wp:positionV>
                <wp:extent cx="3204293" cy="2788285"/>
                <wp:effectExtent l="57150" t="0" r="0" b="107315"/>
                <wp:wrapNone/>
                <wp:docPr id="130" name="Grupo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4293" cy="2788285"/>
                          <a:chOff x="0" y="0"/>
                          <a:chExt cx="3204293" cy="2788285"/>
                        </a:xfrm>
                      </wpg:grpSpPr>
                      <pic:pic xmlns:pic="http://schemas.openxmlformats.org/drawingml/2006/picture">
                        <pic:nvPicPr>
                          <pic:cNvPr id="126" name="Imagen 12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588" y="0"/>
                            <a:ext cx="2973705" cy="2788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Flecha derecha 127"/>
                        <wps:cNvSpPr/>
                        <wps:spPr>
                          <a:xfrm>
                            <a:off x="0" y="954156"/>
                            <a:ext cx="37147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Flecha derecha 128"/>
                        <wps:cNvSpPr/>
                        <wps:spPr>
                          <a:xfrm>
                            <a:off x="1741336" y="2480807"/>
                            <a:ext cx="37147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6B3F7" id="Grupo 130" o:spid="_x0000_s1026" style="position:absolute;margin-left:73.4pt;margin-top:1pt;width:252.3pt;height:219.55pt;z-index:251738112" coordsize="32042,27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">
                <v:shape id="Imagen 126" o:spid="_x0000_s1027" type="#_x0000_t75" style="position:absolute;left:2305;width:29737;height:2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">
                  <v:imagedata r:id="rId16" o:title=""/>
                  <v:path arrowok="t"/>
                </v:shape>
                <v:shape id="Flecha derecha 127" o:spid="_x0000_s1028" type="#_x0000_t13" style="position:absolute;top:9541;width:371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" adj="13015" fillcolor="red" strokecolor="red">
                  <v:shadow on="t" color="black" opacity="22937f" origin=",.5" offset="0,.63889mm"/>
                </v:shape>
                <v:shape id="Flecha derecha 128" o:spid="_x0000_s1029" type="#_x0000_t13" style="position:absolute;left:17413;top:24808;width:371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" adj="13015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Esperamos el tiempo de instalación.</w:t>
      </w: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noProof/>
          <w:lang w:val="es-419" w:eastAsia="es-419"/>
        </w:rPr>
        <w:drawing>
          <wp:anchor distT="0" distB="0" distL="114300" distR="114300" simplePos="0" relativeHeight="251739136" behindDoc="1" locked="0" layoutInCell="1" allowOverlap="1" wp14:anchorId="76B47E10" wp14:editId="05552B0B">
            <wp:simplePos x="0" y="0"/>
            <wp:positionH relativeFrom="page">
              <wp:align>center</wp:align>
            </wp:positionH>
            <wp:positionV relativeFrom="paragraph">
              <wp:posOffset>11126</wp:posOffset>
            </wp:positionV>
            <wp:extent cx="3111500" cy="2901950"/>
            <wp:effectExtent l="0" t="0" r="0" b="0"/>
            <wp:wrapTight wrapText="bothSides">
              <wp:wrapPolygon edited="0">
                <wp:start x="0" y="0"/>
                <wp:lineTo x="0" y="21411"/>
                <wp:lineTo x="21424" y="21411"/>
                <wp:lineTo x="21424" y="0"/>
                <wp:lineTo x="0" y="0"/>
              </wp:wrapPolygon>
            </wp:wrapTight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464" w:rsidRPr="00124C6D" w:rsidRDefault="00A41464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Pr="00124C6D" w:rsidRDefault="00E903AC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numPr>
          <w:ilvl w:val="0"/>
          <w:numId w:val="12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Completamos la instalación dando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Finalizar.</w: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F6108F5" wp14:editId="38A16F2E">
                <wp:simplePos x="0" y="0"/>
                <wp:positionH relativeFrom="column">
                  <wp:posOffset>1059235</wp:posOffset>
                </wp:positionH>
                <wp:positionV relativeFrom="paragraph">
                  <wp:posOffset>156348</wp:posOffset>
                </wp:positionV>
                <wp:extent cx="2949575" cy="2784033"/>
                <wp:effectExtent l="0" t="0" r="3175" b="9271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9575" cy="2784033"/>
                          <a:chOff x="0" y="0"/>
                          <a:chExt cx="2949575" cy="2784033"/>
                        </a:xfrm>
                      </wpg:grpSpPr>
                      <pic:pic xmlns:pic="http://schemas.openxmlformats.org/drawingml/2006/picture">
                        <pic:nvPicPr>
                          <pic:cNvPr id="132" name="Imagen 13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575" cy="2780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Flecha derecha 133"/>
                        <wps:cNvSpPr/>
                        <wps:spPr>
                          <a:xfrm>
                            <a:off x="1948070" y="2488758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3CD05" id="Grupo 134" o:spid="_x0000_s1026" style="position:absolute;margin-left:83.4pt;margin-top:12.3pt;width:232.25pt;height:219.2pt;z-index:251743232" coordsize="29495,27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">
                <v:shape id="Imagen 132" o:spid="_x0000_s1027" type="#_x0000_t75" style="position:absolute;width:29495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">
                  <v:imagedata r:id="rId19" o:title=""/>
                  <v:path arrowok="t"/>
                </v:shape>
                <v:shape id="Flecha derecha 133" o:spid="_x0000_s1028" type="#_x0000_t13" style="position:absolute;left:19480;top:24887;width:371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" adj="13015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C5F60" w:rsidRPr="00124C6D" w:rsidRDefault="007C5F60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Visual C++ Redistributable for Visual Studio 2015</w:t>
      </w:r>
    </w:p>
    <w:p w:rsidR="00427A5E" w:rsidRPr="00124C6D" w:rsidRDefault="00427A5E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Ingresar a link de descarga, selecciona el idioma en el cual se desea descargar el instalador y dar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descarga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427A5E" w:rsidRPr="00124C6D" w:rsidRDefault="007C5F60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432F8D3" wp14:editId="52808A92">
                <wp:simplePos x="0" y="0"/>
                <wp:positionH relativeFrom="column">
                  <wp:posOffset>1712</wp:posOffset>
                </wp:positionH>
                <wp:positionV relativeFrom="paragraph">
                  <wp:posOffset>274127</wp:posOffset>
                </wp:positionV>
                <wp:extent cx="5306060" cy="2637790"/>
                <wp:effectExtent l="0" t="0" r="8890" b="0"/>
                <wp:wrapNone/>
                <wp:docPr id="142" name="Grupo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2637790"/>
                          <a:chOff x="0" y="0"/>
                          <a:chExt cx="5306060" cy="2637790"/>
                        </a:xfrm>
                      </wpg:grpSpPr>
                      <pic:pic xmlns:pic="http://schemas.openxmlformats.org/drawingml/2006/picture">
                        <pic:nvPicPr>
                          <pic:cNvPr id="139" name="Imagen 13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2637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Flecha derecha 140"/>
                        <wps:cNvSpPr/>
                        <wps:spPr>
                          <a:xfrm>
                            <a:off x="508883" y="1550504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Flecha abajo 141"/>
                        <wps:cNvSpPr/>
                        <wps:spPr>
                          <a:xfrm>
                            <a:off x="4182386" y="954156"/>
                            <a:ext cx="333955" cy="413468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4B8A2" id="Grupo 142" o:spid="_x0000_s1026" style="position:absolute;margin-left:.15pt;margin-top:21.6pt;width:417.8pt;height:207.7pt;z-index:251748352;mso-height-relative:margin" coordsize="53060,26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">
                <v:shape id="Imagen 139" o:spid="_x0000_s1027" type="#_x0000_t75" style="position:absolute;width:53060;height:2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">
                  <v:imagedata r:id="rId21" o:title=""/>
                  <v:path arrowok="t"/>
                </v:shape>
                <v:shape id="Flecha derecha 140" o:spid="_x0000_s1028" type="#_x0000_t13" style="position:absolute;left:5088;top:15505;width:371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" adj="13015" fillcolor="red" strokecolor="red">
                  <v:shadow on="t" color="black" opacity="22937f" origin=",.5" offset="0,.63889mm"/>
                </v:shape>
                <v:shape id="Flecha abajo 141" o:spid="_x0000_s1029" type="#_x0000_t67" style="position:absolute;left:41823;top:9541;width:3340;height:4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" adj="12877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C5F60" w:rsidRDefault="007C5F60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Pr="00124C6D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DE6F85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Se selecciona el instalador con la arquitectura de sistema operativo con el que se cuente en el computador y damos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NEXT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DE6F85" w:rsidRPr="00124C6D" w:rsidRDefault="00DE6F85" w:rsidP="00124C6D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850EDAA" wp14:editId="43BA5871">
                <wp:simplePos x="0" y="0"/>
                <wp:positionH relativeFrom="margin">
                  <wp:posOffset>-635</wp:posOffset>
                </wp:positionH>
                <wp:positionV relativeFrom="paragraph">
                  <wp:posOffset>51170</wp:posOffset>
                </wp:positionV>
                <wp:extent cx="5306060" cy="2781300"/>
                <wp:effectExtent l="0" t="0" r="8890" b="95250"/>
                <wp:wrapNone/>
                <wp:docPr id="153" name="Grupo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2781300"/>
                          <a:chOff x="0" y="0"/>
                          <a:chExt cx="5306060" cy="2781300"/>
                        </a:xfrm>
                      </wpg:grpSpPr>
                      <pic:pic xmlns:pic="http://schemas.openxmlformats.org/drawingml/2006/picture">
                        <pic:nvPicPr>
                          <pic:cNvPr id="143" name="Imagen 14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Flecha derecha 151"/>
                        <wps:cNvSpPr/>
                        <wps:spPr>
                          <a:xfrm>
                            <a:off x="95693" y="1158949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Flecha derecha 152"/>
                        <wps:cNvSpPr/>
                        <wps:spPr>
                          <a:xfrm>
                            <a:off x="4423144" y="2466754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B84C7" id="Grupo 153" o:spid="_x0000_s1026" style="position:absolute;margin-left:-.05pt;margin-top:4.05pt;width:417.8pt;height:219pt;z-index:251758592;mso-position-horizontal-relative:margin" coordsize="53060,27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">
                <v:shape id="Imagen 143" o:spid="_x0000_s1027" type="#_x0000_t75" style="position:absolute;width:53060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">
                  <v:imagedata r:id="rId23" o:title=""/>
                  <v:path arrowok="t"/>
                </v:shape>
                <v:shape id="Flecha derecha 151" o:spid="_x0000_s1028" type="#_x0000_t13" style="position:absolute;left:956;top:11589;width:371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" adj="13015" fillcolor="red" strokecolor="red">
                  <v:shadow on="t" color="black" opacity="22937f" origin=",.5" offset="0,.63889mm"/>
                </v:shape>
                <v:shape id="Flecha derecha 152" o:spid="_x0000_s1029" type="#_x0000_t13" style="position:absolute;left:44231;top:24667;width:371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" adj="13015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Ingresar al directorio donde se encuentre el instalador y ejecutar con doble clic.</w:t>
      </w:r>
    </w:p>
    <w:p w:rsidR="00427A5E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EDFBE0A" wp14:editId="488A816A">
                <wp:simplePos x="0" y="0"/>
                <wp:positionH relativeFrom="margin">
                  <wp:align>left</wp:align>
                </wp:positionH>
                <wp:positionV relativeFrom="paragraph">
                  <wp:posOffset>101290</wp:posOffset>
                </wp:positionV>
                <wp:extent cx="4933507" cy="1765005"/>
                <wp:effectExtent l="0" t="0" r="635" b="6985"/>
                <wp:wrapNone/>
                <wp:docPr id="156" name="Grupo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507" cy="1765005"/>
                          <a:chOff x="0" y="0"/>
                          <a:chExt cx="5306060" cy="2013585"/>
                        </a:xfrm>
                      </wpg:grpSpPr>
                      <pic:pic xmlns:pic="http://schemas.openxmlformats.org/drawingml/2006/picture">
                        <pic:nvPicPr>
                          <pic:cNvPr id="154" name="Imagen 15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201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Flecha derecha 155"/>
                        <wps:cNvSpPr/>
                        <wps:spPr>
                          <a:xfrm>
                            <a:off x="584791" y="1307805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3BDC5B" id="Grupo 156" o:spid="_x0000_s1026" style="position:absolute;margin-left:0;margin-top:8pt;width:388.45pt;height:139pt;z-index:251762688;mso-position-horizontal:left;mso-position-horizontal-relative:margin;mso-width-relative:margin;mso-height-relative:margin" coordsize="53060,20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">
                <v:shape id="Imagen 154" o:spid="_x0000_s1027" type="#_x0000_t75" style="position:absolute;width:53060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">
                  <v:imagedata r:id="rId25" o:title=""/>
                  <v:path arrowok="t"/>
                </v:shape>
                <v:shape id="Flecha derecha 155" o:spid="_x0000_s1028" type="#_x0000_t13" style="position:absolute;left:5847;top:13078;width:3715;height:2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" adj="13015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  <w:r w:rsidR="00DE6F85" w:rsidRPr="00124C6D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4939C0C" wp14:editId="2DD63859">
                <wp:simplePos x="0" y="0"/>
                <wp:positionH relativeFrom="column">
                  <wp:posOffset>9016292</wp:posOffset>
                </wp:positionH>
                <wp:positionV relativeFrom="paragraph">
                  <wp:posOffset>422659</wp:posOffset>
                </wp:positionV>
                <wp:extent cx="371465" cy="295275"/>
                <wp:effectExtent l="0" t="0" r="0" b="0"/>
                <wp:wrapNone/>
                <wp:docPr id="147" name="Flecha derech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65" cy="2952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6AD49" id="Flecha derecha 147" o:spid="_x0000_s1026" type="#_x0000_t13" style="position:absolute;margin-left:709.95pt;margin-top:33.3pt;width:29.25pt;height:23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" adj="13015" fillcolor="red" strokecolor="red">
                <v:shadow on="t" color="black" opacity="22937f" origin=",.5" offset="0,.63889mm"/>
              </v:shape>
            </w:pict>
          </mc:Fallback>
        </mc:AlternateContent>
      </w: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27A5E" w:rsidRPr="00124C6D" w:rsidRDefault="00427A5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Pr="00124C6D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0FBF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En la ventana emergente aceptamos los términos de la licencia y damos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Instalar.</w:t>
      </w: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E3C8CD2" wp14:editId="43F309A3">
                <wp:simplePos x="0" y="0"/>
                <wp:positionH relativeFrom="page">
                  <wp:align>center</wp:align>
                </wp:positionH>
                <wp:positionV relativeFrom="paragraph">
                  <wp:posOffset>6350</wp:posOffset>
                </wp:positionV>
                <wp:extent cx="3593805" cy="1828800"/>
                <wp:effectExtent l="57150" t="0" r="6985" b="57150"/>
                <wp:wrapNone/>
                <wp:docPr id="160" name="Grupo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3805" cy="1828800"/>
                          <a:chOff x="0" y="0"/>
                          <a:chExt cx="4932400" cy="2819400"/>
                        </a:xfrm>
                      </wpg:grpSpPr>
                      <pic:pic xmlns:pic="http://schemas.openxmlformats.org/drawingml/2006/picture">
                        <pic:nvPicPr>
                          <pic:cNvPr id="157" name="Imagen 15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0875" y="0"/>
                            <a:ext cx="4581525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Flecha derecha 158"/>
                        <wps:cNvSpPr/>
                        <wps:spPr>
                          <a:xfrm>
                            <a:off x="0" y="2169042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Flecha derecha 159"/>
                        <wps:cNvSpPr/>
                        <wps:spPr>
                          <a:xfrm>
                            <a:off x="2870791" y="2445488"/>
                            <a:ext cx="371465" cy="29527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22324A" id="Grupo 160" o:spid="_x0000_s1026" style="position:absolute;margin-left:0;margin-top:.5pt;width:283pt;height:2in;z-index:251768832;mso-position-horizontal:center;mso-position-horizontal-relative:page;mso-width-relative:margin;mso-height-relative:margin" coordsize="49324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">
                <v:shape id="Imagen 157" o:spid="_x0000_s1027" type="#_x0000_t75" style="position:absolute;left:3508;width:45816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">
                  <v:imagedata r:id="rId27" o:title=""/>
                  <v:path arrowok="t"/>
                </v:shape>
                <v:shape id="Flecha derecha 158" o:spid="_x0000_s1028" type="#_x0000_t13" style="position:absolute;top:21690;width:3714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" adj="13015" fillcolor="red" strokecolor="red">
                  <v:shadow on="t" color="black" opacity="22937f" origin=",.5" offset="0,.63889mm"/>
                </v:shape>
                <v:shape id="Flecha derecha 159" o:spid="_x0000_s1029" type="#_x0000_t13" style="position:absolute;left:28707;top:24454;width:3715;height:2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" adj="13015" fillcolor="red" strokecolor="red">
                  <v:shadow on="t" color="black" opacity="22937f" origin=",.5" offset="0,.63889mm"/>
                </v:shape>
                <w10:wrap anchorx="page"/>
              </v:group>
            </w:pict>
          </mc:Fallback>
        </mc:AlternateContent>
      </w: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Esperamos el tiempo de instalación.</w:t>
      </w: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noProof/>
          <w:lang w:val="es-419" w:eastAsia="es-419"/>
        </w:rPr>
        <w:drawing>
          <wp:anchor distT="0" distB="0" distL="114300" distR="114300" simplePos="0" relativeHeight="251769856" behindDoc="1" locked="0" layoutInCell="1" allowOverlap="1" wp14:anchorId="5DC598A4" wp14:editId="007DB109">
            <wp:simplePos x="0" y="0"/>
            <wp:positionH relativeFrom="page">
              <wp:align>center</wp:align>
            </wp:positionH>
            <wp:positionV relativeFrom="paragraph">
              <wp:posOffset>76835</wp:posOffset>
            </wp:positionV>
            <wp:extent cx="3221355" cy="2049145"/>
            <wp:effectExtent l="0" t="0" r="0" b="8255"/>
            <wp:wrapTight wrapText="bothSides">
              <wp:wrapPolygon edited="0">
                <wp:start x="0" y="0"/>
                <wp:lineTo x="0" y="21486"/>
                <wp:lineTo x="21459" y="21486"/>
                <wp:lineTo x="21459" y="0"/>
                <wp:lineTo x="0" y="0"/>
              </wp:wrapPolygon>
            </wp:wrapTight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723F84" w:rsidP="00124C6D">
      <w:pPr>
        <w:pStyle w:val="Prrafodelista"/>
        <w:numPr>
          <w:ilvl w:val="0"/>
          <w:numId w:val="14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Terminamos la instalación del programa dando clic en el botón </w:t>
      </w:r>
      <w:r w:rsidR="00124C6D"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Cerrar</w:t>
      </w:r>
      <w:r w:rsidR="00124C6D"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0FD577F" wp14:editId="421289F1">
                <wp:simplePos x="0" y="0"/>
                <wp:positionH relativeFrom="column">
                  <wp:posOffset>808399</wp:posOffset>
                </wp:positionH>
                <wp:positionV relativeFrom="paragraph">
                  <wp:posOffset>85164</wp:posOffset>
                </wp:positionV>
                <wp:extent cx="3689350" cy="2294890"/>
                <wp:effectExtent l="0" t="0" r="6350" b="0"/>
                <wp:wrapNone/>
                <wp:docPr id="164" name="Grupo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350" cy="2294890"/>
                          <a:chOff x="0" y="0"/>
                          <a:chExt cx="3689350" cy="2294890"/>
                        </a:xfrm>
                      </wpg:grpSpPr>
                      <pic:pic xmlns:pic="http://schemas.openxmlformats.org/drawingml/2006/picture">
                        <pic:nvPicPr>
                          <pic:cNvPr id="162" name="Imagen 16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50" cy="2294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Flecha derecha 163"/>
                        <wps:cNvSpPr/>
                        <wps:spPr>
                          <a:xfrm>
                            <a:off x="2679405" y="1967023"/>
                            <a:ext cx="270628" cy="19153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C92ED" id="Grupo 164" o:spid="_x0000_s1026" style="position:absolute;margin-left:63.65pt;margin-top:6.7pt;width:290.5pt;height:180.7pt;z-index:251773952" coordsize="36893,22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">
                <v:shape id="Imagen 162" o:spid="_x0000_s1027" type="#_x0000_t75" style="position:absolute;width:36893;height:2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">
                  <v:imagedata r:id="rId30" o:title=""/>
                  <v:path arrowok="t"/>
                </v:shape>
                <v:shape id="Flecha derecha 163" o:spid="_x0000_s1028" type="#_x0000_t13" style="position:absolute;left:26794;top:19670;width:2706;height:1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" adj="13957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0FBF" w:rsidRPr="00124C6D" w:rsidRDefault="00DE0FB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5C19A6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4" w:name="_Toc3488508"/>
      <w:r w:rsidRPr="00124C6D">
        <w:rPr>
          <w:rFonts w:ascii="Arial" w:hAnsi="Arial"/>
          <w:b/>
          <w:caps/>
          <w:color w:val="auto"/>
        </w:rPr>
        <w:t xml:space="preserve">DESCARGAR </w:t>
      </w:r>
      <w:r w:rsidR="0038502E">
        <w:rPr>
          <w:rFonts w:ascii="Arial" w:hAnsi="Arial"/>
          <w:b/>
          <w:caps/>
          <w:color w:val="auto"/>
        </w:rPr>
        <w:t>E INSTALACION</w:t>
      </w:r>
      <w:r w:rsidR="00124C6D" w:rsidRPr="00124C6D">
        <w:rPr>
          <w:rFonts w:ascii="Arial" w:hAnsi="Arial"/>
          <w:b/>
          <w:caps/>
          <w:color w:val="auto"/>
        </w:rPr>
        <w:t xml:space="preserve"> </w:t>
      </w:r>
      <w:r w:rsidRPr="00124C6D">
        <w:rPr>
          <w:rFonts w:ascii="Arial" w:hAnsi="Arial"/>
          <w:b/>
          <w:caps/>
          <w:color w:val="auto"/>
        </w:rPr>
        <w:t>MYSQL</w:t>
      </w:r>
      <w:r w:rsidR="00794B88">
        <w:rPr>
          <w:rFonts w:ascii="Arial" w:hAnsi="Arial"/>
          <w:b/>
          <w:caps/>
          <w:color w:val="auto"/>
        </w:rPr>
        <w:t xml:space="preserve"> SERVER</w:t>
      </w:r>
      <w:r w:rsidRPr="00124C6D">
        <w:rPr>
          <w:rFonts w:ascii="Arial" w:hAnsi="Arial"/>
          <w:b/>
          <w:caps/>
          <w:color w:val="auto"/>
        </w:rPr>
        <w:t xml:space="preserve"> </w:t>
      </w:r>
      <w:r w:rsidR="00794B88">
        <w:rPr>
          <w:rFonts w:ascii="Arial" w:hAnsi="Arial"/>
          <w:b/>
          <w:caps/>
          <w:color w:val="auto"/>
        </w:rPr>
        <w:t>5.7</w:t>
      </w:r>
      <w:bookmarkEnd w:id="4"/>
    </w:p>
    <w:p w:rsidR="00C90ECF" w:rsidRPr="00124C6D" w:rsidRDefault="00494B1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>escarga desde la página oficial </w:t>
      </w:r>
      <w:hyperlink r:id="rId31" w:tgtFrame="_blank" w:history="1">
        <w:r w:rsidR="00C90ECF" w:rsidRPr="00124C6D">
          <w:rPr>
            <w:rFonts w:ascii="Arial" w:eastAsia="Times New Roman" w:hAnsi="Arial" w:cs="Arial"/>
            <w:sz w:val="24"/>
            <w:szCs w:val="24"/>
            <w:lang w:eastAsia="es-419"/>
          </w:rPr>
          <w:t xml:space="preserve">MySQL </w:t>
        </w:r>
      </w:hyperlink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Link de descarga:</w:t>
      </w:r>
    </w:p>
    <w:p w:rsidR="00124C6D" w:rsidRPr="00124C6D" w:rsidRDefault="00820FD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  <w:hyperlink r:id="rId32" w:history="1">
        <w:r w:rsidR="00124C6D" w:rsidRPr="00124C6D">
          <w:rPr>
            <w:rStyle w:val="Hipervnculo"/>
            <w:rFonts w:ascii="Arial" w:eastAsia="Times New Roman" w:hAnsi="Arial" w:cs="Arial"/>
            <w:b/>
            <w:i/>
            <w:color w:val="auto"/>
            <w:sz w:val="24"/>
            <w:szCs w:val="24"/>
            <w:lang w:eastAsia="es-419"/>
          </w:rPr>
          <w:t>https://downloads.mysql.com/archives/workbench/</w:t>
        </w:r>
      </w:hyperlink>
    </w:p>
    <w:p w:rsidR="00494B12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Ingresar a link de descarga, selecciona el idioma en el cual se desea descargar el instalador y dar clic en el botón </w:t>
      </w:r>
      <w:r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t>descarga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C42A9A8" wp14:editId="04737A56">
                <wp:simplePos x="0" y="0"/>
                <wp:positionH relativeFrom="page">
                  <wp:align>center</wp:align>
                </wp:positionH>
                <wp:positionV relativeFrom="paragraph">
                  <wp:posOffset>100862</wp:posOffset>
                </wp:positionV>
                <wp:extent cx="4837430" cy="2474595"/>
                <wp:effectExtent l="0" t="0" r="1270" b="1905"/>
                <wp:wrapNone/>
                <wp:docPr id="167" name="Grupo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7430" cy="2474595"/>
                          <a:chOff x="0" y="0"/>
                          <a:chExt cx="4837430" cy="2474595"/>
                        </a:xfrm>
                      </wpg:grpSpPr>
                      <pic:pic xmlns:pic="http://schemas.openxmlformats.org/drawingml/2006/picture">
                        <pic:nvPicPr>
                          <pic:cNvPr id="42" name="Imagen 42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7430" cy="247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" name="Flecha izquierda 165"/>
                        <wps:cNvSpPr/>
                        <wps:spPr>
                          <a:xfrm>
                            <a:off x="2115879" y="861237"/>
                            <a:ext cx="552893" cy="287079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Flecha izquierda 166"/>
                        <wps:cNvSpPr/>
                        <wps:spPr>
                          <a:xfrm>
                            <a:off x="3487479" y="1839433"/>
                            <a:ext cx="552893" cy="287079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0D61A" id="Grupo 167" o:spid="_x0000_s1026" style="position:absolute;margin-left:0;margin-top:7.95pt;width:380.9pt;height:194.85pt;z-index:251779072;mso-position-horizontal:center;mso-position-horizontal-relative:page" coordsize="48374,24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">
                <v:shape id="Imagen 42" o:spid="_x0000_s1027" type="#_x0000_t75" alt="instalar mysql" style="position:absolute;width:48374;height:2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">
                  <v:imagedata r:id="rId34" o:title="instalar mysql"/>
                  <v:path arrowok="t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Flecha izquierda 165" o:spid="_x0000_s1028" type="#_x0000_t66" style="position:absolute;left:21158;top:8612;width:5529;height:28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" adj="5608" fillcolor="red" strokecolor="red">
                  <v:shadow on="t" color="black" opacity="22937f" origin=",.5" offset="0,.63889mm"/>
                </v:shape>
                <v:shape id="Flecha izquierda 166" o:spid="_x0000_s1029" type="#_x0000_t66" style="position:absolute;left:34874;top:18394;width:5529;height:28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" adj="5608" fillcolor="red" strokecolor="red">
                  <v:shadow on="t" color="black" opacity="22937f" origin=",.5" offset="0,.63889mm"/>
                </v:shape>
                <w10:wrap anchorx="page"/>
              </v:group>
            </w:pict>
          </mc:Fallback>
        </mc:AlternateContent>
      </w: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E6F85" w:rsidRPr="00124C6D" w:rsidRDefault="00DE6F8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5D28E2B9" wp14:editId="048EB6DE">
                <wp:simplePos x="0" y="0"/>
                <wp:positionH relativeFrom="column">
                  <wp:posOffset>3777</wp:posOffset>
                </wp:positionH>
                <wp:positionV relativeFrom="paragraph">
                  <wp:posOffset>615826</wp:posOffset>
                </wp:positionV>
                <wp:extent cx="5124450" cy="2790190"/>
                <wp:effectExtent l="0" t="0" r="0" b="0"/>
                <wp:wrapNone/>
                <wp:docPr id="169" name="Grupo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4450" cy="2790190"/>
                          <a:chOff x="0" y="0"/>
                          <a:chExt cx="5124450" cy="2790190"/>
                        </a:xfrm>
                      </wpg:grpSpPr>
                      <pic:pic xmlns:pic="http://schemas.openxmlformats.org/drawingml/2006/picture">
                        <pic:nvPicPr>
                          <pic:cNvPr id="41" name="Imagen 41" descr="instalar mysql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84"/>
                          <a:stretch/>
                        </pic:blipFill>
                        <pic:spPr bwMode="auto">
                          <a:xfrm>
                            <a:off x="0" y="0"/>
                            <a:ext cx="512445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Flecha derecha 168"/>
                        <wps:cNvSpPr/>
                        <wps:spPr>
                          <a:xfrm>
                            <a:off x="4203865" y="1626920"/>
                            <a:ext cx="496141" cy="21375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CC7F5C" id="Grupo 169" o:spid="_x0000_s1026" style="position:absolute;margin-left:.3pt;margin-top:48.5pt;width:403.5pt;height:219.7pt;z-index:251783168" coordsize="51244,27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jVv8AB9qjKTW/wfaoyAiIgsk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Rq3+D7VGUmt/g+1RkBERBZ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">
                <v:shape id="Imagen 41" o:spid="_x0000_s1027" type="#_x0000_t75" alt="instalar mysql" style="position:absolute;width:51244;height:27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">
                  <v:imagedata r:id="rId36" o:title="instalar mysql" cropright="3987f"/>
                  <v:path arrowok="t"/>
                </v:shape>
                <v:shape id="Flecha derecha 168" o:spid="_x0000_s1028" type="#_x0000_t13" style="position:absolute;left:42038;top:16269;width:4962;height:2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" adj="16947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  <w:r w:rsidR="005C6263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20A0616" wp14:editId="059876FA">
                <wp:simplePos x="0" y="0"/>
                <wp:positionH relativeFrom="column">
                  <wp:posOffset>4098290</wp:posOffset>
                </wp:positionH>
                <wp:positionV relativeFrom="paragraph">
                  <wp:posOffset>2101850</wp:posOffset>
                </wp:positionV>
                <wp:extent cx="581025" cy="476250"/>
                <wp:effectExtent l="0" t="0" r="28575" b="1905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76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2E18E" id="Rectángulo 70" o:spid="_x0000_s1026" style="position:absolute;margin-left:322.7pt;margin-top:165.5pt;width:45.75pt;height:37.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" fillcolor="white [3212]" strokecolor="white [3212]"/>
            </w:pict>
          </mc:Fallback>
        </mc:AlternateConten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>E</w:t>
      </w:r>
      <w:r w:rsidR="000770FE" w:rsidRPr="00124C6D">
        <w:rPr>
          <w:rFonts w:ascii="Arial" w:eastAsia="Times New Roman" w:hAnsi="Arial" w:cs="Arial"/>
          <w:sz w:val="24"/>
          <w:szCs w:val="24"/>
          <w:lang w:eastAsia="es-419"/>
        </w:rPr>
        <w:t>liges la segunda opción dependiendo de la versión del sistema operativo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>, puesto que con esto descargas todo el software, mientras que en el primer caso para instalar debes estar conectado a Internet.</w:t>
      </w: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24C6D" w:rsidRPr="00124C6D" w:rsidRDefault="00124C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91726D" w:rsidRDefault="00E6679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9172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Finalmente</w:t>
      </w:r>
      <w:r w:rsidR="00C90ECF"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mostrar</w:t>
      </w:r>
      <w:r w:rsidRPr="0091726D">
        <w:rPr>
          <w:rFonts w:ascii="Arial" w:eastAsia="Times New Roman" w:hAnsi="Arial" w:cs="Arial"/>
          <w:sz w:val="24"/>
          <w:szCs w:val="24"/>
          <w:lang w:eastAsia="es-419"/>
        </w:rPr>
        <w:t>a</w:t>
      </w:r>
      <w:r w:rsidR="00C90ECF"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la opción de descargar a través de una cuenta de oracle o a su vez si no</w:t>
      </w:r>
      <w:r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se</w:t>
      </w:r>
      <w:r w:rsidR="00C90ECF"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tienes</w:t>
      </w:r>
      <w:r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una cuenta </w:t>
      </w:r>
      <w:r w:rsidR="00C90ECF" w:rsidRPr="0091726D">
        <w:rPr>
          <w:rFonts w:ascii="Arial" w:eastAsia="Times New Roman" w:hAnsi="Arial" w:cs="Arial"/>
          <w:sz w:val="24"/>
          <w:szCs w:val="24"/>
          <w:lang w:eastAsia="es-419"/>
        </w:rPr>
        <w:t>va</w:t>
      </w:r>
      <w:r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a pedir que la cree, pero también ofrece</w:t>
      </w:r>
      <w:r w:rsidR="00C90ECF" w:rsidRPr="0091726D">
        <w:rPr>
          <w:rFonts w:ascii="Arial" w:eastAsia="Times New Roman" w:hAnsi="Arial" w:cs="Arial"/>
          <w:sz w:val="24"/>
          <w:szCs w:val="24"/>
          <w:lang w:eastAsia="es-419"/>
        </w:rPr>
        <w:t xml:space="preserve"> una última opción de empezar la descarga sin crear ni utilizar una cuenta oracle, eliges la última opción.</w:t>
      </w:r>
    </w:p>
    <w:p w:rsidR="001619AC" w:rsidRDefault="009172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9172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45190766" wp14:editId="6C3D9ED5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4514850" cy="2305050"/>
                <wp:effectExtent l="0" t="0" r="0" b="0"/>
                <wp:wrapNone/>
                <wp:docPr id="171" name="Grupo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2305050"/>
                          <a:chOff x="0" y="0"/>
                          <a:chExt cx="5481320" cy="2819400"/>
                        </a:xfrm>
                      </wpg:grpSpPr>
                      <pic:pic xmlns:pic="http://schemas.openxmlformats.org/drawingml/2006/picture">
                        <pic:nvPicPr>
                          <pic:cNvPr id="40" name="Imagen 40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132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Flecha derecha 170"/>
                        <wps:cNvSpPr/>
                        <wps:spPr>
                          <a:xfrm rot="10800000">
                            <a:off x="2067339" y="2282025"/>
                            <a:ext cx="620202" cy="284563"/>
                          </a:xfrm>
                          <a:prstGeom prst="rightArrow">
                            <a:avLst>
                              <a:gd name="adj1" fmla="val 62733"/>
                              <a:gd name="adj2" fmla="val 5000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962AC6" id="Grupo 171" o:spid="_x0000_s1026" style="position:absolute;margin-left:0;margin-top:.8pt;width:355.5pt;height:181.5pt;z-index:251788288;mso-position-horizontal:center;mso-position-horizontal-relative:margin;mso-width-relative:margin;mso-height-relative:margin" coordsize="54813,28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CDU/tnfd/BY1kqf2zvu/gsaAiIgsk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Qan9s77v4LGslT+2d938FjQEREFk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">
                <v:shape id="Imagen 40" o:spid="_x0000_s1027" type="#_x0000_t75" alt="instalar mysql" style="position:absolute;width:54813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">
                  <v:imagedata r:id="rId38" o:title="instalar mysql"/>
                  <v:path arrowok="t"/>
                </v:shape>
                <v:shape id="Flecha derecha 170" o:spid="_x0000_s1028" type="#_x0000_t13" style="position:absolute;left:20673;top:22820;width:6202;height:284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" adj="16645,4025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38502E" w:rsidRPr="00124C6D" w:rsidRDefault="0038502E" w:rsidP="0038502E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5" w:name="_Toc3488509"/>
      <w:r>
        <w:rPr>
          <w:rFonts w:ascii="Arial" w:hAnsi="Arial"/>
          <w:b/>
          <w:caps/>
          <w:color w:val="auto"/>
        </w:rPr>
        <w:t>INSTALAR</w:t>
      </w:r>
      <w:r w:rsidRPr="00124C6D">
        <w:rPr>
          <w:rFonts w:ascii="Arial" w:hAnsi="Arial"/>
          <w:b/>
          <w:caps/>
          <w:color w:val="auto"/>
        </w:rPr>
        <w:t xml:space="preserve"> MYSQL</w:t>
      </w:r>
      <w:r>
        <w:rPr>
          <w:rFonts w:ascii="Arial" w:hAnsi="Arial"/>
          <w:b/>
          <w:caps/>
          <w:color w:val="auto"/>
        </w:rPr>
        <w:t xml:space="preserve"> SERVER</w:t>
      </w:r>
      <w:r w:rsidRPr="00124C6D">
        <w:rPr>
          <w:rFonts w:ascii="Arial" w:hAnsi="Arial"/>
          <w:b/>
          <w:caps/>
          <w:color w:val="auto"/>
        </w:rPr>
        <w:t xml:space="preserve"> </w:t>
      </w:r>
      <w:r>
        <w:rPr>
          <w:rFonts w:ascii="Arial" w:hAnsi="Arial"/>
          <w:b/>
          <w:caps/>
          <w:color w:val="auto"/>
        </w:rPr>
        <w:t>5.7</w:t>
      </w:r>
      <w:bookmarkEnd w:id="5"/>
    </w:p>
    <w:p w:rsidR="001619AC" w:rsidRDefault="001619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619AC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Para la instalación debes ejecutar el archivo con nombre </w:t>
      </w:r>
      <w:r w:rsidR="001619AC" w:rsidRPr="001619AC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mysql-installer-community-5.7.21.0.msi.</w:t>
      </w:r>
    </w:p>
    <w:p w:rsidR="00C90ECF" w:rsidRPr="001619AC" w:rsidRDefault="001619AC" w:rsidP="001619AC">
      <w:pPr>
        <w:pStyle w:val="Prrafodelista"/>
        <w:numPr>
          <w:ilvl w:val="0"/>
          <w:numId w:val="15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Se elige</w:t>
      </w:r>
      <w:r w:rsidR="00C90ECF" w:rsidRPr="001619AC">
        <w:rPr>
          <w:rFonts w:ascii="Arial" w:eastAsia="Times New Roman" w:hAnsi="Arial" w:cs="Arial"/>
          <w:sz w:val="24"/>
          <w:szCs w:val="24"/>
          <w:lang w:eastAsia="es-419"/>
        </w:rPr>
        <w:t xml:space="preserve"> la opción </w:t>
      </w:r>
      <w:r w:rsidR="00C90ECF" w:rsidRPr="001619AC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Server Only</w:t>
      </w:r>
      <w:r w:rsidR="00C90ECF" w:rsidRPr="001619AC">
        <w:rPr>
          <w:rFonts w:ascii="Arial" w:eastAsia="Times New Roman" w:hAnsi="Arial" w:cs="Arial"/>
          <w:bCs/>
          <w:sz w:val="24"/>
          <w:szCs w:val="24"/>
          <w:lang w:eastAsia="es-419"/>
        </w:rPr>
        <w:t> </w:t>
      </w:r>
      <w:r w:rsidR="00C90ECF" w:rsidRPr="001619AC">
        <w:rPr>
          <w:rFonts w:ascii="Arial" w:eastAsia="Times New Roman" w:hAnsi="Arial" w:cs="Arial"/>
          <w:sz w:val="24"/>
          <w:szCs w:val="24"/>
          <w:lang w:eastAsia="es-419"/>
        </w:rPr>
        <w:t xml:space="preserve">que es sólo instalar el servidor, </w: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se puede realizar la instalación completa </w:t>
      </w:r>
      <w:r w:rsidR="00C90ECF" w:rsidRPr="001619AC">
        <w:rPr>
          <w:rFonts w:ascii="Arial" w:eastAsia="Times New Roman" w:hAnsi="Arial" w:cs="Arial"/>
          <w:sz w:val="24"/>
          <w:szCs w:val="24"/>
          <w:lang w:eastAsia="es-419"/>
        </w:rPr>
        <w:t>con la opción </w:t>
      </w:r>
      <w:r w:rsidR="00C90ECF" w:rsidRPr="001619AC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Developer Default</w:t>
      </w:r>
      <w:r w:rsidR="00C90ECF" w:rsidRPr="001619AC">
        <w:rPr>
          <w:rFonts w:ascii="Arial" w:eastAsia="Times New Roman" w:hAnsi="Arial" w:cs="Arial"/>
          <w:sz w:val="24"/>
          <w:szCs w:val="24"/>
          <w:lang w:eastAsia="es-419"/>
        </w:rPr>
        <w:t xml:space="preserve">, pero para tener un poco más claras las cosas, </w: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se realiza </w:t>
      </w:r>
      <w:r w:rsidR="00C90ECF" w:rsidRPr="001619AC">
        <w:rPr>
          <w:rFonts w:ascii="Arial" w:eastAsia="Times New Roman" w:hAnsi="Arial" w:cs="Arial"/>
          <w:sz w:val="24"/>
          <w:szCs w:val="24"/>
          <w:lang w:eastAsia="es-419"/>
        </w:rPr>
        <w:t>la instalación por separado, primero el motor de base datos MySQL y luego el entorno de administración MySQL Workbench.</w:t>
      </w:r>
    </w:p>
    <w:p w:rsidR="00C90ECF" w:rsidRPr="00124C6D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130335DC" wp14:editId="7D3602B9">
                <wp:simplePos x="0" y="0"/>
                <wp:positionH relativeFrom="margin">
                  <wp:posOffset>440691</wp:posOffset>
                </wp:positionH>
                <wp:positionV relativeFrom="paragraph">
                  <wp:posOffset>146050</wp:posOffset>
                </wp:positionV>
                <wp:extent cx="3924300" cy="2066925"/>
                <wp:effectExtent l="0" t="0" r="0" b="9525"/>
                <wp:wrapNone/>
                <wp:docPr id="173" name="Grupo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2066925"/>
                          <a:chOff x="0" y="0"/>
                          <a:chExt cx="5169535" cy="2914650"/>
                        </a:xfrm>
                      </wpg:grpSpPr>
                      <pic:pic xmlns:pic="http://schemas.openxmlformats.org/drawingml/2006/picture">
                        <pic:nvPicPr>
                          <pic:cNvPr id="39" name="Imagen 39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9535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" name="Flecha abajo 172"/>
                        <wps:cNvSpPr/>
                        <wps:spPr>
                          <a:xfrm>
                            <a:off x="3987209" y="2158409"/>
                            <a:ext cx="404038" cy="59532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A10A5D" id="Grupo 173" o:spid="_x0000_s1026" style="position:absolute;margin-left:34.7pt;margin-top:11.5pt;width:309pt;height:162.75pt;z-index:251792384;mso-position-horizontal-relative:margin;mso-width-relative:margin;mso-height-relative:margin" coordsize="51695,29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">
                <v:shape id="Imagen 39" o:spid="_x0000_s1027" type="#_x0000_t75" alt="instalar mysql" style="position:absolute;width:51695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">
                  <v:imagedata r:id="rId40" o:title="instalar mysql"/>
                  <v:path arrowok="t"/>
                </v:shape>
                <v:shape id="Flecha abajo 172" o:spid="_x0000_s1028" type="#_x0000_t67" style="position:absolute;left:39872;top:21584;width:4040;height:5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" adj="14270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C03F62" w:rsidRPr="00124C6D" w:rsidRDefault="00C03F6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Default="00C03F6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91726D" w:rsidRPr="00124C6D" w:rsidRDefault="009172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794B88" w:rsidRDefault="00C03F6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</w:pPr>
    </w:p>
    <w:p w:rsidR="00C90ECF" w:rsidRPr="00794B88" w:rsidRDefault="00C03F62" w:rsidP="00794B88">
      <w:pPr>
        <w:pStyle w:val="Prrafodelista"/>
        <w:numPr>
          <w:ilvl w:val="0"/>
          <w:numId w:val="15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794B88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lastRenderedPageBreak/>
        <w:t xml:space="preserve">En </w:t>
      </w:r>
      <w:r w:rsidR="0091726D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 xml:space="preserve">la </w:t>
      </w:r>
      <w:r w:rsidRPr="00794B88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 xml:space="preserve">imagen </w:t>
      </w:r>
      <w:r w:rsidR="0091726D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 xml:space="preserve">a continuación </w:t>
      </w:r>
      <w:r w:rsidRPr="00794B88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>se</w:t>
      </w:r>
      <w:r w:rsidR="00C90ECF" w:rsidRPr="00794B88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 xml:space="preserve"> muestra algunas configuraciones </w:t>
      </w:r>
      <w:r w:rsidR="0091726D">
        <w:rPr>
          <w:rFonts w:ascii="Arial" w:eastAsia="Times New Roman" w:hAnsi="Arial" w:cs="Arial"/>
          <w:color w:val="000000" w:themeColor="text1"/>
          <w:sz w:val="24"/>
          <w:szCs w:val="24"/>
          <w:lang w:eastAsia="es-419"/>
        </w:rPr>
        <w:t>que se deben realizar para el óptimo funcionamiento de la herramienta, por eje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>mplo</w:t>
      </w:r>
      <w:r w:rsidR="0091726D">
        <w:rPr>
          <w:rFonts w:ascii="Arial" w:eastAsia="Times New Roman" w:hAnsi="Arial" w:cs="Arial"/>
          <w:sz w:val="24"/>
          <w:szCs w:val="24"/>
          <w:lang w:eastAsia="es-419"/>
        </w:rPr>
        <w:t>,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 el tipo de máquina en la que se va instalar y </w:t>
      </w:r>
      <w:r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el puerto por el que va </w:t>
      </w:r>
      <w:r w:rsidR="00794B88" w:rsidRPr="00794B88">
        <w:rPr>
          <w:rFonts w:ascii="Arial" w:eastAsia="Times New Roman" w:hAnsi="Arial" w:cs="Arial"/>
          <w:sz w:val="24"/>
          <w:szCs w:val="24"/>
          <w:lang w:eastAsia="es-419"/>
        </w:rPr>
        <w:t>(3307) MySQL.</w:t>
      </w:r>
    </w:p>
    <w:p w:rsidR="00C90ECF" w:rsidRPr="00124C6D" w:rsidRDefault="0091726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1C137031" wp14:editId="30C3BA61">
                <wp:simplePos x="0" y="0"/>
                <wp:positionH relativeFrom="column">
                  <wp:posOffset>812422</wp:posOffset>
                </wp:positionH>
                <wp:positionV relativeFrom="paragraph">
                  <wp:posOffset>2900</wp:posOffset>
                </wp:positionV>
                <wp:extent cx="3472146" cy="2372264"/>
                <wp:effectExtent l="0" t="0" r="71755" b="9525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2146" cy="2372264"/>
                          <a:chOff x="0" y="0"/>
                          <a:chExt cx="3472146" cy="2372264"/>
                        </a:xfrm>
                      </wpg:grpSpPr>
                      <wpg:grpSp>
                        <wpg:cNvPr id="175" name="Grupo 175"/>
                        <wpg:cNvGrpSpPr/>
                        <wpg:grpSpPr>
                          <a:xfrm>
                            <a:off x="0" y="0"/>
                            <a:ext cx="3450566" cy="2372264"/>
                            <a:chOff x="0" y="0"/>
                            <a:chExt cx="3869690" cy="2896235"/>
                          </a:xfrm>
                        </wpg:grpSpPr>
                        <pic:pic xmlns:pic="http://schemas.openxmlformats.org/drawingml/2006/picture">
                          <pic:nvPicPr>
                            <pic:cNvPr id="38" name="Imagen 38" descr="instalar mysq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69690" cy="2896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" name="Flecha abajo 174"/>
                          <wps:cNvSpPr/>
                          <wps:spPr>
                            <a:xfrm>
                              <a:off x="2979645" y="2237493"/>
                              <a:ext cx="345673" cy="488578"/>
                            </a:xfrm>
                            <a:prstGeom prst="down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" name="Llamada de flecha a la izquierda 31"/>
                        <wps:cNvSpPr/>
                        <wps:spPr>
                          <a:xfrm>
                            <a:off x="2607276" y="809368"/>
                            <a:ext cx="864870" cy="364490"/>
                          </a:xfrm>
                          <a:prstGeom prst="leftArrowCallou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uadro de texto 43"/>
                        <wps:cNvSpPr txBox="1"/>
                        <wps:spPr>
                          <a:xfrm>
                            <a:off x="2934730" y="883509"/>
                            <a:ext cx="515225" cy="2347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52722" w:rsidRPr="0091726D" w:rsidRDefault="00152722">
                              <w:pPr>
                                <w:rPr>
                                  <w:b/>
                                  <w:color w:val="FF0000"/>
                                  <w:sz w:val="24"/>
                                  <w:lang w:val="es-MX"/>
                                </w:rPr>
                              </w:pPr>
                              <w:r w:rsidRPr="0091726D">
                                <w:rPr>
                                  <w:b/>
                                  <w:color w:val="FF0000"/>
                                  <w:sz w:val="24"/>
                                  <w:lang w:val="es-MX"/>
                                </w:rPr>
                                <w:t>3307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37031" id="Grupo 53" o:spid="_x0000_s1026" style="position:absolute;left:0;text-align:left;margin-left:63.95pt;margin-top:.25pt;width:273.4pt;height:186.8pt;z-index:251896832" coordsize="34721,237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">
                <v:group id="Grupo 175" o:spid="_x0000_s1027" style="position:absolute;width:34505;height:23722" coordsize="38696,2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38" o:spid="_x0000_s1028" type="#_x0000_t75" alt="instalar mysql" style="position:absolute;width:38696;height:28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">
                    <v:imagedata r:id="rId42" o:title="instalar mysql"/>
                    <v:path arrowok="t"/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Flecha abajo 174" o:spid="_x0000_s1029" type="#_x0000_t67" style="position:absolute;left:29796;top:22374;width:3457;height:4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" adj="13959" fillcolor="red" strokecolor="red">
                    <v:shadow on="t" color="black" opacity="22937f" origin=",.5" offset="0,.63889mm"/>
                  </v:shape>
                </v:group>
                <v:shapetype id="_x0000_t77" coordsize="21600,21600" o:spt="77" adj="7200,5400,3600,8100" path="m@0,l@0@3@2@3@2@1,,10800@2@4@2@5@0@5@0,21600,21600,21600,2160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sum #0 21600 0"/>
                    <v:f eqn="prod @6 1 2"/>
                  </v:formulas>
                  <v:path o:connecttype="custom" o:connectlocs="@7,0;0,10800;@7,21600;21600,10800" o:connectangles="270,180,90,0" textboxrect="@0,0,21600,21600"/>
                  <v:handles>
                    <v:h position="#0,topLeft" xrange="@2,21600"/>
                    <v:h position="topLeft,#1" yrange="0,@3"/>
                    <v:h position="#2,#3" xrange="0,@0" yrange="@1,10800"/>
                  </v:handles>
                </v:shapetype>
                <v:shape id="Llamada de flecha a la izquierda 31" o:spid="_x0000_s1030" type="#_x0000_t77" style="position:absolute;left:26072;top:8093;width:8649;height:3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" adj="7565,,2276" filled="f" strokecolor="red" strokeweight="2.25pt">
                  <v:shadow on="t" color="black" opacity="22937f" origin=",.5" offset="0,.63889mm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43" o:spid="_x0000_s1031" type="#_x0000_t202" style="position:absolute;left:29347;top:8835;width:5152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:rsidR="00152722" w:rsidRPr="0091726D" w:rsidRDefault="00152722">
                        <w:pPr>
                          <w:rPr>
                            <w:b/>
                            <w:color w:val="FF0000"/>
                            <w:sz w:val="24"/>
                            <w:lang w:val="es-MX"/>
                          </w:rPr>
                        </w:pPr>
                        <w:r w:rsidRPr="0091726D">
                          <w:rPr>
                            <w:b/>
                            <w:color w:val="FF0000"/>
                            <w:sz w:val="24"/>
                            <w:lang w:val="es-MX"/>
                          </w:rPr>
                          <w:t>3307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5D76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FD1E604" wp14:editId="12720BEF">
                <wp:simplePos x="0" y="0"/>
                <wp:positionH relativeFrom="column">
                  <wp:posOffset>4057650</wp:posOffset>
                </wp:positionH>
                <wp:positionV relativeFrom="paragraph">
                  <wp:posOffset>3266440</wp:posOffset>
                </wp:positionV>
                <wp:extent cx="581025" cy="476250"/>
                <wp:effectExtent l="0" t="0" r="28575" b="1905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476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70F39" id="Rectángulo 77" o:spid="_x0000_s1026" style="position:absolute;margin-left:319.5pt;margin-top:257.2pt;width:45.75pt;height:37.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" fillcolor="white [3212]" strokecolor="white [3212]"/>
            </w:pict>
          </mc:Fallback>
        </mc:AlternateContent>
      </w:r>
    </w:p>
    <w:p w:rsidR="00565FB6" w:rsidRPr="00124C6D" w:rsidRDefault="00565FB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65FB6" w:rsidRDefault="00565FB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794B88" w:rsidRDefault="00C03F62" w:rsidP="00794B88">
      <w:pPr>
        <w:pStyle w:val="Prrafodelista"/>
        <w:numPr>
          <w:ilvl w:val="0"/>
          <w:numId w:val="15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794B88">
        <w:rPr>
          <w:rFonts w:ascii="Arial" w:eastAsia="Times New Roman" w:hAnsi="Arial" w:cs="Arial"/>
          <w:sz w:val="24"/>
          <w:szCs w:val="24"/>
          <w:lang w:eastAsia="es-419"/>
        </w:rPr>
        <w:t>P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ide la contraseña para el usuario </w:t>
      </w:r>
      <w:r w:rsidR="00C90ECF" w:rsidRPr="0091726D">
        <w:rPr>
          <w:rFonts w:ascii="Arial" w:eastAsia="Times New Roman" w:hAnsi="Arial" w:cs="Arial"/>
          <w:b/>
          <w:i/>
          <w:sz w:val="24"/>
          <w:szCs w:val="24"/>
          <w:lang w:eastAsia="es-419"/>
        </w:rPr>
        <w:t>root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 que se usará p</w:t>
      </w:r>
      <w:r w:rsidRPr="00794B88">
        <w:rPr>
          <w:rFonts w:ascii="Arial" w:eastAsia="Times New Roman" w:hAnsi="Arial" w:cs="Arial"/>
          <w:sz w:val="24"/>
          <w:szCs w:val="24"/>
          <w:lang w:eastAsia="es-419"/>
        </w:rPr>
        <w:t>ara la conexión, por lo general es 12345</w:t>
      </w:r>
      <w:r w:rsidR="00794B88" w:rsidRPr="00794B88">
        <w:rPr>
          <w:rFonts w:ascii="Arial" w:eastAsia="Times New Roman" w:hAnsi="Arial" w:cs="Arial"/>
          <w:sz w:val="24"/>
          <w:szCs w:val="24"/>
          <w:lang w:eastAsia="es-419"/>
        </w:rPr>
        <w:t>6</w:t>
      </w:r>
      <w:r w:rsidR="0091726D">
        <w:rPr>
          <w:rFonts w:ascii="Arial" w:eastAsia="Times New Roman" w:hAnsi="Arial" w:cs="Arial"/>
          <w:sz w:val="24"/>
          <w:szCs w:val="24"/>
          <w:lang w:eastAsia="es-419"/>
        </w:rPr>
        <w:t xml:space="preserve"> (Recomendada).</w:t>
      </w:r>
    </w:p>
    <w:p w:rsidR="00C90ECF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3C40998E" wp14:editId="154FAC3D">
                <wp:simplePos x="0" y="0"/>
                <wp:positionH relativeFrom="column">
                  <wp:posOffset>521922</wp:posOffset>
                </wp:positionH>
                <wp:positionV relativeFrom="paragraph">
                  <wp:posOffset>10412</wp:posOffset>
                </wp:positionV>
                <wp:extent cx="4263390" cy="2604770"/>
                <wp:effectExtent l="0" t="0" r="3810" b="5080"/>
                <wp:wrapNone/>
                <wp:docPr id="177" name="Grupo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3390" cy="2604770"/>
                          <a:chOff x="0" y="0"/>
                          <a:chExt cx="4263390" cy="2604770"/>
                        </a:xfrm>
                      </wpg:grpSpPr>
                      <pic:pic xmlns:pic="http://schemas.openxmlformats.org/drawingml/2006/picture">
                        <pic:nvPicPr>
                          <pic:cNvPr id="37" name="Imagen 37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3390" cy="260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" name="Flecha abajo 176"/>
                        <wps:cNvSpPr/>
                        <wps:spPr>
                          <a:xfrm>
                            <a:off x="3278038" y="2035834"/>
                            <a:ext cx="308178" cy="400096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17B84" id="Grupo 177" o:spid="_x0000_s1026" style="position:absolute;margin-left:41.1pt;margin-top:.8pt;width:335.7pt;height:205.1pt;z-index:251800576" coordsize="42633,260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">
                <v:shape id="Imagen 37" o:spid="_x0000_s1027" type="#_x0000_t75" alt="instalar mysql" style="position:absolute;width:42633;height:26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">
                  <v:imagedata r:id="rId44" o:title="instalar mysql"/>
                  <v:path arrowok="t"/>
                </v:shape>
                <v:shape id="Flecha abajo 176" o:spid="_x0000_s1028" type="#_x0000_t67" style="position:absolute;left:32780;top:20358;width:3082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" adj="13281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903AC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Default="00C03F62" w:rsidP="00794B88">
      <w:pPr>
        <w:pStyle w:val="Prrafodelista"/>
        <w:numPr>
          <w:ilvl w:val="0"/>
          <w:numId w:val="15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794B88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A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>ntes de finaliz</w:t>
      </w:r>
      <w:r w:rsidR="00794B88">
        <w:rPr>
          <w:rFonts w:ascii="Arial" w:eastAsia="Times New Roman" w:hAnsi="Arial" w:cs="Arial"/>
          <w:sz w:val="24"/>
          <w:szCs w:val="24"/>
          <w:lang w:eastAsia="es-419"/>
        </w:rPr>
        <w:t>ar la instalación debe mostrar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 una imagen con todas las características en verde</w:t>
      </w:r>
      <w:r w:rsidR="00794B88">
        <w:rPr>
          <w:rFonts w:ascii="Arial" w:eastAsia="Times New Roman" w:hAnsi="Arial" w:cs="Arial"/>
          <w:sz w:val="24"/>
          <w:szCs w:val="24"/>
          <w:lang w:eastAsia="es-419"/>
        </w:rPr>
        <w:t>,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 lo </w:t>
      </w:r>
      <w:r w:rsidR="00794B88">
        <w:rPr>
          <w:rFonts w:ascii="Arial" w:eastAsia="Times New Roman" w:hAnsi="Arial" w:cs="Arial"/>
          <w:sz w:val="24"/>
          <w:szCs w:val="24"/>
          <w:lang w:eastAsia="es-419"/>
        </w:rPr>
        <w:t xml:space="preserve">cual </w:t>
      </w:r>
      <w:r w:rsidR="00C90ECF" w:rsidRPr="00794B88">
        <w:rPr>
          <w:rFonts w:ascii="Arial" w:eastAsia="Times New Roman" w:hAnsi="Arial" w:cs="Arial"/>
          <w:sz w:val="24"/>
          <w:szCs w:val="24"/>
          <w:lang w:eastAsia="es-419"/>
        </w:rPr>
        <w:t xml:space="preserve">indica que </w:t>
      </w:r>
      <w:r w:rsidR="00794B88">
        <w:rPr>
          <w:rFonts w:ascii="Arial" w:eastAsia="Times New Roman" w:hAnsi="Arial" w:cs="Arial"/>
          <w:sz w:val="24"/>
          <w:szCs w:val="24"/>
          <w:lang w:eastAsia="es-419"/>
        </w:rPr>
        <w:t xml:space="preserve">la instalación se </w:t>
      </w:r>
      <w:r w:rsidR="00D6634D">
        <w:rPr>
          <w:rFonts w:ascii="Arial" w:eastAsia="Times New Roman" w:hAnsi="Arial" w:cs="Arial"/>
          <w:sz w:val="24"/>
          <w:szCs w:val="24"/>
          <w:lang w:eastAsia="es-419"/>
        </w:rPr>
        <w:t>ha</w:t>
      </w:r>
      <w:r w:rsidR="00794B88">
        <w:rPr>
          <w:rFonts w:ascii="Arial" w:eastAsia="Times New Roman" w:hAnsi="Arial" w:cs="Arial"/>
          <w:sz w:val="24"/>
          <w:szCs w:val="24"/>
          <w:lang w:eastAsia="es-419"/>
        </w:rPr>
        <w:t xml:space="preserve"> realizado correctamente.</w:t>
      </w: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2C8F56DC" wp14:editId="12040054">
                <wp:simplePos x="0" y="0"/>
                <wp:positionH relativeFrom="column">
                  <wp:posOffset>565287</wp:posOffset>
                </wp:positionH>
                <wp:positionV relativeFrom="paragraph">
                  <wp:posOffset>9388</wp:posOffset>
                </wp:positionV>
                <wp:extent cx="4347210" cy="2136775"/>
                <wp:effectExtent l="0" t="0" r="0" b="0"/>
                <wp:wrapNone/>
                <wp:docPr id="179" name="Grupo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210" cy="2136775"/>
                          <a:chOff x="0" y="0"/>
                          <a:chExt cx="4347210" cy="2136775"/>
                        </a:xfrm>
                      </wpg:grpSpPr>
                      <pic:pic xmlns:pic="http://schemas.openxmlformats.org/drawingml/2006/picture">
                        <pic:nvPicPr>
                          <pic:cNvPr id="36" name="Imagen 36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7210" cy="213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" name="Flecha abajo 178"/>
                        <wps:cNvSpPr/>
                        <wps:spPr>
                          <a:xfrm>
                            <a:off x="3820335" y="1592157"/>
                            <a:ext cx="308178" cy="400096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B3884" id="Grupo 179" o:spid="_x0000_s1026" style="position:absolute;margin-left:44.5pt;margin-top:.75pt;width:342.3pt;height:168.25pt;z-index:251804672" coordsize="43472,213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">
                <v:shape id="Imagen 36" o:spid="_x0000_s1027" type="#_x0000_t75" alt="instalar mysql" style="position:absolute;width:43472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">
                  <v:imagedata r:id="rId46" o:title="instalar mysql"/>
                  <v:path arrowok="t"/>
                </v:shape>
                <v:shape id="Flecha abajo 178" o:spid="_x0000_s1028" type="#_x0000_t67" style="position:absolute;left:38203;top:15921;width:3082;height:4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" adj="13281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Default="00794B88" w:rsidP="00794B88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794B88" w:rsidRPr="005C19A6" w:rsidRDefault="00794B88" w:rsidP="005C19A6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38502E" w:rsidRPr="0038502E" w:rsidRDefault="0038502E" w:rsidP="0038502E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6" w:name="_Toc3488510"/>
      <w:r w:rsidRPr="00124C6D">
        <w:rPr>
          <w:rFonts w:ascii="Arial" w:hAnsi="Arial"/>
          <w:b/>
          <w:caps/>
          <w:color w:val="auto"/>
        </w:rPr>
        <w:t>DESCARGAR MYSQL</w:t>
      </w:r>
      <w:r>
        <w:rPr>
          <w:rFonts w:ascii="Arial" w:hAnsi="Arial"/>
          <w:b/>
          <w:caps/>
          <w:color w:val="auto"/>
        </w:rPr>
        <w:t xml:space="preserve"> WORKBENCH 6.3.10</w:t>
      </w:r>
      <w:bookmarkEnd w:id="6"/>
    </w:p>
    <w:p w:rsidR="0038502E" w:rsidRDefault="0038502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La descarga la debes hacer del siguiente enlace  </w:t>
      </w:r>
      <w:hyperlink r:id="rId47" w:tgtFrame="_blank" w:history="1">
        <w:r w:rsidRPr="00124C6D">
          <w:rPr>
            <w:rFonts w:ascii="Arial" w:eastAsia="Times New Roman" w:hAnsi="Arial" w:cs="Arial"/>
            <w:sz w:val="24"/>
            <w:szCs w:val="24"/>
            <w:lang w:eastAsia="es-419"/>
          </w:rPr>
          <w:t>MySQL Workbench 6.3</w:t>
        </w:r>
      </w:hyperlink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5C19A6" w:rsidRPr="00124C6D" w:rsidRDefault="005C19A6" w:rsidP="005C19A6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Link de descarga:</w:t>
      </w:r>
    </w:p>
    <w:p w:rsidR="005C19A6" w:rsidRDefault="00820FD5" w:rsidP="005C19A6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b/>
          <w:i/>
          <w:sz w:val="24"/>
          <w:szCs w:val="24"/>
          <w:lang w:eastAsia="es-419"/>
        </w:rPr>
      </w:pPr>
      <w:hyperlink r:id="rId48" w:history="1">
        <w:r w:rsidR="005C19A6" w:rsidRPr="00124C6D">
          <w:rPr>
            <w:rStyle w:val="Hipervnculo"/>
            <w:rFonts w:ascii="Arial" w:eastAsia="Times New Roman" w:hAnsi="Arial" w:cs="Arial"/>
            <w:b/>
            <w:i/>
            <w:color w:val="auto"/>
            <w:sz w:val="24"/>
            <w:szCs w:val="24"/>
            <w:lang w:eastAsia="es-419"/>
          </w:rPr>
          <w:t>https://downloads.mysql.com/archives/workbench/</w:t>
        </w:r>
      </w:hyperlink>
    </w:p>
    <w:p w:rsidR="005C19A6" w:rsidRPr="005C19A6" w:rsidRDefault="005C19A6" w:rsidP="005C19A6">
      <w:pPr>
        <w:pStyle w:val="Prrafodelista"/>
        <w:numPr>
          <w:ilvl w:val="0"/>
          <w:numId w:val="16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 xml:space="preserve">Se selecciona la versión del producto, el sistema operativo y clic en el botón </w:t>
      </w:r>
      <w:r w:rsidRPr="005C19A6">
        <w:rPr>
          <w:rFonts w:ascii="Arial" w:eastAsia="Times New Roman" w:hAnsi="Arial" w:cs="Arial"/>
          <w:b/>
          <w:i/>
          <w:sz w:val="24"/>
          <w:szCs w:val="24"/>
          <w:lang w:eastAsia="es-419"/>
        </w:rPr>
        <w:t>Descargar.</w:t>
      </w:r>
    </w:p>
    <w:p w:rsidR="00C90ECF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38502E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b/>
          <w:i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E8D5827" wp14:editId="4F7BAE81">
                <wp:simplePos x="0" y="0"/>
                <wp:positionH relativeFrom="margin">
                  <wp:align>right</wp:align>
                </wp:positionH>
                <wp:positionV relativeFrom="paragraph">
                  <wp:posOffset>7956</wp:posOffset>
                </wp:positionV>
                <wp:extent cx="5287993" cy="2656936"/>
                <wp:effectExtent l="0" t="0" r="8255" b="0"/>
                <wp:wrapNone/>
                <wp:docPr id="182" name="Grupo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993" cy="2656936"/>
                          <a:chOff x="0" y="0"/>
                          <a:chExt cx="5718810" cy="2995930"/>
                        </a:xfrm>
                      </wpg:grpSpPr>
                      <pic:pic xmlns:pic="http://schemas.openxmlformats.org/drawingml/2006/picture">
                        <pic:nvPicPr>
                          <pic:cNvPr id="30" name="Imagen 30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810" cy="2995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Flecha izquierda 180"/>
                        <wps:cNvSpPr/>
                        <wps:spPr>
                          <a:xfrm>
                            <a:off x="3847381" y="1966823"/>
                            <a:ext cx="672860" cy="30192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Flecha derecha 181"/>
                        <wps:cNvSpPr/>
                        <wps:spPr>
                          <a:xfrm>
                            <a:off x="4873925" y="2380891"/>
                            <a:ext cx="414068" cy="250166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E3555" id="Grupo 182" o:spid="_x0000_s1026" style="position:absolute;margin-left:365.2pt;margin-top:.65pt;width:416.4pt;height:209.2pt;z-index:251808768;mso-position-horizontal:right;mso-position-horizontal-relative:margin;mso-width-relative:margin;mso-height-relative:margin" coordsize="57188,29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">
                <v:shape id="Imagen 30" o:spid="_x0000_s1027" type="#_x0000_t75" style="position:absolute;width:57188;height:29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">
                  <v:imagedata r:id="rId50" o:title=""/>
                  <v:path arrowok="t"/>
                </v:shape>
                <v:shape id="Flecha izquierda 180" o:spid="_x0000_s1028" type="#_x0000_t66" style="position:absolute;left:38473;top:19668;width:6729;height:3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" adj="4846" fillcolor="red" strokecolor="red">
                  <v:shadow on="t" color="black" opacity="22937f" origin=",.5" offset="0,.63889mm"/>
                </v:shape>
                <v:shape id="Flecha derecha 181" o:spid="_x0000_s1029" type="#_x0000_t13" style="position:absolute;left:48739;top:23808;width:4140;height:2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" adj="15075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C90ECF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C19A6" w:rsidRDefault="005C19A6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38502E" w:rsidRDefault="0038502E" w:rsidP="0038502E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7" w:name="_Toc3488511"/>
      <w:r>
        <w:rPr>
          <w:rFonts w:ascii="Arial" w:hAnsi="Arial"/>
          <w:b/>
          <w:caps/>
          <w:color w:val="auto"/>
        </w:rPr>
        <w:lastRenderedPageBreak/>
        <w:t>INSTALAR MYSQL WORKBENCH 6.3.10</w:t>
      </w:r>
      <w:bookmarkEnd w:id="7"/>
    </w:p>
    <w:p w:rsidR="0038502E" w:rsidRPr="0038502E" w:rsidRDefault="0038502E" w:rsidP="0038502E"/>
    <w:p w:rsidR="00C90ECF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Al igual que la instalación de MySQL, es sumamente sencilla</w:t>
      </w:r>
      <w:r w:rsidR="00C03F62"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6E1625" w:rsidRPr="00124C6D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6E258A3" wp14:editId="446F53E2">
                <wp:simplePos x="0" y="0"/>
                <wp:positionH relativeFrom="column">
                  <wp:posOffset>704568</wp:posOffset>
                </wp:positionH>
                <wp:positionV relativeFrom="paragraph">
                  <wp:posOffset>22084</wp:posOffset>
                </wp:positionV>
                <wp:extent cx="3601155" cy="2777067"/>
                <wp:effectExtent l="0" t="0" r="0" b="4445"/>
                <wp:wrapNone/>
                <wp:docPr id="101" name="Gru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1155" cy="2777067"/>
                          <a:chOff x="0" y="0"/>
                          <a:chExt cx="3939540" cy="3009900"/>
                        </a:xfrm>
                      </wpg:grpSpPr>
                      <pic:pic xmlns:pic="http://schemas.openxmlformats.org/drawingml/2006/picture">
                        <pic:nvPicPr>
                          <pic:cNvPr id="32" name="Imagen 32" descr="instalar mysql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" name="Flecha izquierda 191"/>
                        <wps:cNvSpPr/>
                        <wps:spPr>
                          <a:xfrm rot="16200000">
                            <a:off x="2472267" y="2246488"/>
                            <a:ext cx="622130" cy="396491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F44B3" id="Grupo 101" o:spid="_x0000_s1026" style="position:absolute;margin-left:55.5pt;margin-top:1.75pt;width:283.55pt;height:218.65pt;z-index:251912192;mso-width-relative:margin;mso-height-relative:margin" coordsize="39395,30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">
                <v:shape id="Imagen 32" o:spid="_x0000_s1027" type="#_x0000_t75" alt="instalar mysql" style="position:absolute;width:3939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">
                  <v:imagedata r:id="rId52" o:title="instalar mysql"/>
                  <v:path arrowok="t"/>
                </v:shape>
                <v:shape id="Flecha izquierda 191" o:spid="_x0000_s1028" type="#_x0000_t66" style="position:absolute;left:24722;top:22464;width:6221;height:396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" adj="6883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6036E2" w:rsidP="006E1625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8" w:name="_Toc3488512"/>
      <w:r>
        <w:rPr>
          <w:rFonts w:ascii="Arial" w:hAnsi="Arial"/>
          <w:b/>
          <w:caps/>
          <w:color w:val="auto"/>
        </w:rPr>
        <w:t>CREAR UNA CONEXION EN MYSQL</w:t>
      </w:r>
      <w:bookmarkEnd w:id="8"/>
    </w:p>
    <w:p w:rsidR="006E1625" w:rsidRPr="006E1625" w:rsidRDefault="006E1625" w:rsidP="006E1625"/>
    <w:p w:rsidR="00D6634D" w:rsidRPr="006E1625" w:rsidRDefault="00D6634D" w:rsidP="00D6634D">
      <w:pPr>
        <w:pStyle w:val="Prrafodelista"/>
        <w:numPr>
          <w:ilvl w:val="0"/>
          <w:numId w:val="17"/>
        </w:numPr>
        <w:rPr>
          <w:rFonts w:ascii="Arial" w:hAnsi="Arial" w:cs="Arial"/>
          <w:sz w:val="24"/>
        </w:rPr>
      </w:pPr>
      <w:r w:rsidRPr="006E1625">
        <w:rPr>
          <w:rFonts w:ascii="Arial" w:hAnsi="Arial" w:cs="Arial"/>
          <w:sz w:val="24"/>
        </w:rPr>
        <w:t xml:space="preserve">En </w:t>
      </w:r>
      <w:r w:rsidRPr="006E1625">
        <w:rPr>
          <w:rFonts w:ascii="Arial" w:eastAsia="Times New Roman" w:hAnsi="Arial" w:cs="Arial"/>
          <w:sz w:val="24"/>
          <w:lang w:eastAsia="es-419"/>
        </w:rPr>
        <w:t xml:space="preserve">el bloque </w:t>
      </w:r>
      <w:r w:rsidRPr="006E1625">
        <w:rPr>
          <w:rFonts w:ascii="Arial" w:eastAsia="Times New Roman" w:hAnsi="Arial" w:cs="Arial"/>
          <w:b/>
          <w:i/>
          <w:sz w:val="24"/>
          <w:lang w:eastAsia="es-419"/>
        </w:rPr>
        <w:t xml:space="preserve">MySQL Connections </w:t>
      </w:r>
      <w:r w:rsidRPr="006E1625">
        <w:rPr>
          <w:rFonts w:ascii="Arial" w:eastAsia="Times New Roman" w:hAnsi="Arial" w:cs="Arial"/>
          <w:sz w:val="24"/>
          <w:lang w:eastAsia="es-419"/>
        </w:rPr>
        <w:t xml:space="preserve">añadir una nueva conexión en el icono </w:t>
      </w:r>
      <w:r w:rsidR="006E1625" w:rsidRPr="006E1625">
        <w:rPr>
          <w:rFonts w:ascii="Arial" w:eastAsia="Times New Roman" w:hAnsi="Arial" w:cs="Arial"/>
          <w:sz w:val="24"/>
          <w:lang w:eastAsia="es-419"/>
        </w:rPr>
        <w:t>(</w:t>
      </w:r>
      <w:r w:rsidRPr="006E1625">
        <w:rPr>
          <w:rFonts w:ascii="Arial" w:eastAsia="Times New Roman" w:hAnsi="Arial" w:cs="Arial"/>
          <w:sz w:val="24"/>
          <w:lang w:eastAsia="es-419"/>
        </w:rPr>
        <w:t>+).</w:t>
      </w:r>
    </w:p>
    <w:p w:rsidR="00D6634D" w:rsidRDefault="00D6634D" w:rsidP="00D6634D">
      <w:r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7DF1E9CD" wp14:editId="44A36278">
                <wp:simplePos x="0" y="0"/>
                <wp:positionH relativeFrom="page">
                  <wp:posOffset>2286000</wp:posOffset>
                </wp:positionH>
                <wp:positionV relativeFrom="paragraph">
                  <wp:posOffset>38877</wp:posOffset>
                </wp:positionV>
                <wp:extent cx="3194755" cy="2607733"/>
                <wp:effectExtent l="0" t="0" r="5715" b="2540"/>
                <wp:wrapNone/>
                <wp:docPr id="68" name="Grupo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4755" cy="2607733"/>
                          <a:chOff x="0" y="0"/>
                          <a:chExt cx="3883025" cy="3547745"/>
                        </a:xfrm>
                      </wpg:grpSpPr>
                      <pic:pic xmlns:pic="http://schemas.openxmlformats.org/drawingml/2006/picture">
                        <pic:nvPicPr>
                          <pic:cNvPr id="54" name="Imagen 54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025" cy="3547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Flecha izquierda 55"/>
                        <wps:cNvSpPr/>
                        <wps:spPr>
                          <a:xfrm rot="16200000">
                            <a:off x="1885244" y="2540000"/>
                            <a:ext cx="622130" cy="396491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3153F2" id="Grupo 68" o:spid="_x0000_s1026" style="position:absolute;margin-left:180pt;margin-top:3.05pt;width:251.55pt;height:205.35pt;z-index:251900928;mso-position-horizontal-relative:page;mso-width-relative:margin;mso-height-relative:margin" coordsize="38830,3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">
                <v:shape id="Imagen 54" o:spid="_x0000_s1027" type="#_x0000_t75" style="position:absolute;width:38830;height:35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">
                  <v:imagedata r:id="rId54" o:title=""/>
                  <v:path arrowok="t"/>
                </v:shape>
                <v:shape id="Flecha izquierda 55" o:spid="_x0000_s1028" type="#_x0000_t66" style="position:absolute;left:18852;top:25399;width:6222;height:3965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" adj="6883" fillcolor="red" strokecolor="red">
                  <v:shadow on="t" color="black" opacity="22937f" origin=",.5" offset="0,.63889mm"/>
                </v:shape>
                <w10:wrap anchorx="page"/>
              </v:group>
            </w:pict>
          </mc:Fallback>
        </mc:AlternateContent>
      </w:r>
    </w:p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/>
    <w:p w:rsidR="00D6634D" w:rsidRDefault="00D6634D" w:rsidP="00D6634D">
      <w:pPr>
        <w:pStyle w:val="Prrafodelista"/>
        <w:numPr>
          <w:ilvl w:val="0"/>
          <w:numId w:val="17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lastRenderedPageBreak/>
        <w:t>Se agrega el nombre de la conexión y el puerto que va a manejar la base de datos</w:t>
      </w:r>
      <w:r w:rsidR="006E1625">
        <w:rPr>
          <w:rFonts w:ascii="Arial" w:eastAsia="Times New Roman" w:hAnsi="Arial" w:cs="Arial"/>
          <w:sz w:val="24"/>
          <w:szCs w:val="24"/>
          <w:lang w:eastAsia="es-419"/>
        </w:rPr>
        <w:t xml:space="preserve">, luego se da clic en el botón </w:t>
      </w:r>
      <w:r w:rsidR="006E1625" w:rsidRPr="006E1625">
        <w:rPr>
          <w:rFonts w:ascii="Arial" w:eastAsia="Times New Roman" w:hAnsi="Arial" w:cs="Arial"/>
          <w:b/>
          <w:i/>
          <w:sz w:val="24"/>
          <w:szCs w:val="24"/>
          <w:lang w:eastAsia="es-419"/>
        </w:rPr>
        <w:t>Test Conection</w:t>
      </w:r>
      <w:r w:rsidR="006E1625">
        <w:rPr>
          <w:rFonts w:ascii="Arial" w:eastAsia="Times New Roman" w:hAnsi="Arial" w:cs="Arial"/>
          <w:sz w:val="24"/>
          <w:szCs w:val="24"/>
          <w:lang w:eastAsia="es-419"/>
        </w:rPr>
        <w:t xml:space="preserve"> para confirmar la contraseña de la conexión</w: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. </w:t>
      </w:r>
    </w:p>
    <w:p w:rsidR="00D6634D" w:rsidRDefault="006E1625" w:rsidP="00D6634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4B057F51" wp14:editId="2CF22B95">
                <wp:simplePos x="0" y="0"/>
                <wp:positionH relativeFrom="margin">
                  <wp:align>center</wp:align>
                </wp:positionH>
                <wp:positionV relativeFrom="paragraph">
                  <wp:posOffset>33867</wp:posOffset>
                </wp:positionV>
                <wp:extent cx="4556125" cy="3067910"/>
                <wp:effectExtent l="0" t="19050" r="0" b="0"/>
                <wp:wrapNone/>
                <wp:docPr id="100" name="Gru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125" cy="3067910"/>
                          <a:chOff x="0" y="0"/>
                          <a:chExt cx="4556125" cy="3067910"/>
                        </a:xfrm>
                      </wpg:grpSpPr>
                      <pic:pic xmlns:pic="http://schemas.openxmlformats.org/drawingml/2006/picture">
                        <pic:nvPicPr>
                          <pic:cNvPr id="95" name="Imagen 95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315"/>
                            <a:ext cx="4556125" cy="2855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Flecha izquierda 97"/>
                        <wps:cNvSpPr/>
                        <wps:spPr>
                          <a:xfrm rot="16200000">
                            <a:off x="632177" y="65560"/>
                            <a:ext cx="457280" cy="32616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Flecha izquierda 98"/>
                        <wps:cNvSpPr/>
                        <wps:spPr>
                          <a:xfrm rot="16200000">
                            <a:off x="1975555" y="573560"/>
                            <a:ext cx="457200" cy="32575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Flecha izquierda 99"/>
                        <wps:cNvSpPr/>
                        <wps:spPr>
                          <a:xfrm rot="16200000">
                            <a:off x="3002844" y="2424938"/>
                            <a:ext cx="457200" cy="32575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B11EF" id="Grupo 100" o:spid="_x0000_s1026" style="position:absolute;margin-left:0;margin-top:2.65pt;width:358.75pt;height:241.55pt;z-index:251909120;mso-position-horizontal:center;mso-position-horizontal-relative:margin" coordsize="45561,30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">
                <v:shape id="Imagen 95" o:spid="_x0000_s1027" type="#_x0000_t75" style="position:absolute;top:2123;width:45561;height:28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">
                  <v:imagedata r:id="rId56" o:title=""/>
                  <v:path arrowok="t"/>
                </v:shape>
                <v:shape id="Flecha izquierda 97" o:spid="_x0000_s1028" type="#_x0000_t66" style="position:absolute;left:6322;top:655;width:4572;height:3261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" adj="7703" fillcolor="red" strokecolor="red">
                  <v:shadow on="t" color="black" opacity="22937f" origin=",.5" offset="0,.63889mm"/>
                </v:shape>
                <v:shape id="Flecha izquierda 98" o:spid="_x0000_s1029" type="#_x0000_t66" style="position:absolute;left:19755;top:5735;width:4572;height:325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" adj="7695" fillcolor="red" strokecolor="red">
                  <v:shadow on="t" color="black" opacity="22937f" origin=",.5" offset="0,.63889mm"/>
                </v:shape>
                <v:shape id="Flecha izquierda 99" o:spid="_x0000_s1030" type="#_x0000_t66" style="position:absolute;left:30028;top:24249;width:4572;height:325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" adj="7695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D6634D" w:rsidRDefault="00D6634D" w:rsidP="00D6634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D6634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D6634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Pr="00D6634D" w:rsidRDefault="00D6634D" w:rsidP="00D6634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6E1625" w:rsidP="006E1625">
      <w:pPr>
        <w:pStyle w:val="Prrafodelista"/>
        <w:numPr>
          <w:ilvl w:val="0"/>
          <w:numId w:val="17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17EAED8" wp14:editId="54068BC1">
                <wp:simplePos x="0" y="0"/>
                <wp:positionH relativeFrom="column">
                  <wp:posOffset>286879</wp:posOffset>
                </wp:positionH>
                <wp:positionV relativeFrom="paragraph">
                  <wp:posOffset>584553</wp:posOffset>
                </wp:positionV>
                <wp:extent cx="4737100" cy="2980055"/>
                <wp:effectExtent l="0" t="0" r="6350" b="0"/>
                <wp:wrapNone/>
                <wp:docPr id="103" name="Gru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100" cy="2980055"/>
                          <a:chOff x="0" y="0"/>
                          <a:chExt cx="4737100" cy="2980055"/>
                        </a:xfrm>
                      </wpg:grpSpPr>
                      <pic:pic xmlns:pic="http://schemas.openxmlformats.org/drawingml/2006/picture">
                        <pic:nvPicPr>
                          <pic:cNvPr id="183" name="Imagen 183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2980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Flecha izquierda 102"/>
                        <wps:cNvSpPr/>
                        <wps:spPr>
                          <a:xfrm rot="16200000">
                            <a:off x="3522134" y="2020711"/>
                            <a:ext cx="457200" cy="325731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F7805" id="Grupo 103" o:spid="_x0000_s1026" style="position:absolute;margin-left:22.6pt;margin-top:46.05pt;width:373pt;height:234.65pt;z-index:251916288" coordsize="47371,29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">
                <v:shape id="Imagen 183" o:spid="_x0000_s1027" type="#_x0000_t75" style="position:absolute;width:47371;height:2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">
                  <v:imagedata r:id="rId58" o:title=""/>
                  <v:path arrowok="t"/>
                </v:shape>
                <v:shape id="Flecha izquierda 102" o:spid="_x0000_s1028" type="#_x0000_t66" style="position:absolute;left:35221;top:20206;width:4572;height:325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" adj="7694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Se agrega el password (123456), el cual se configuro en </w:t>
      </w:r>
      <w:r w:rsidR="00085E93">
        <w:rPr>
          <w:rFonts w:ascii="Arial" w:eastAsia="Times New Roman" w:hAnsi="Arial" w:cs="Arial"/>
          <w:sz w:val="24"/>
          <w:szCs w:val="24"/>
          <w:lang w:eastAsia="es-419"/>
        </w:rPr>
        <w:t>la configuración</w: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 del Server de la base de datos, luego se da clic en el botón </w:t>
      </w:r>
      <w:r w:rsidRPr="006E1625">
        <w:rPr>
          <w:rFonts w:ascii="Arial" w:eastAsia="Times New Roman" w:hAnsi="Arial" w:cs="Arial"/>
          <w:b/>
          <w:i/>
          <w:sz w:val="24"/>
          <w:szCs w:val="24"/>
          <w:lang w:eastAsia="es-419"/>
        </w:rPr>
        <w:t>OK</w:t>
      </w:r>
      <w:r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6E1625" w:rsidRPr="006E1625" w:rsidRDefault="006E1625" w:rsidP="006E1625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6634D" w:rsidRDefault="00D6634D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E1625" w:rsidRDefault="006E1625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Default="004401B2" w:rsidP="006E1625">
      <w:pPr>
        <w:pStyle w:val="Prrafodelista"/>
        <w:numPr>
          <w:ilvl w:val="0"/>
          <w:numId w:val="17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6E1625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Finalmente,</w:t>
      </w:r>
      <w:r w:rsidR="00C90ECF" w:rsidRPr="006E1625">
        <w:rPr>
          <w:rFonts w:ascii="Arial" w:eastAsia="Times New Roman" w:hAnsi="Arial" w:cs="Arial"/>
          <w:sz w:val="24"/>
          <w:szCs w:val="24"/>
          <w:lang w:eastAsia="es-419"/>
        </w:rPr>
        <w:t xml:space="preserve"> </w:t>
      </w:r>
      <w:r w:rsidR="006E1625">
        <w:rPr>
          <w:rFonts w:ascii="Arial" w:eastAsia="Times New Roman" w:hAnsi="Arial" w:cs="Arial"/>
          <w:sz w:val="24"/>
          <w:szCs w:val="24"/>
          <w:lang w:eastAsia="es-419"/>
        </w:rPr>
        <w:t>mostrara un cuadro de dialogo confirmando la configuración de la conexión a la base de datos.</w:t>
      </w:r>
    </w:p>
    <w:p w:rsidR="006E1625" w:rsidRPr="006E1625" w:rsidRDefault="006E1625" w:rsidP="006E1625">
      <w:pPr>
        <w:pStyle w:val="Prrafodelista"/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B3537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820032" behindDoc="1" locked="0" layoutInCell="1" allowOverlap="1" wp14:anchorId="1A2C4B8C" wp14:editId="305B0AEF">
            <wp:simplePos x="0" y="0"/>
            <wp:positionH relativeFrom="column">
              <wp:posOffset>862612</wp:posOffset>
            </wp:positionH>
            <wp:positionV relativeFrom="paragraph">
              <wp:posOffset>26317</wp:posOffset>
            </wp:positionV>
            <wp:extent cx="3629025" cy="2600325"/>
            <wp:effectExtent l="0" t="0" r="9525" b="9525"/>
            <wp:wrapTight wrapText="bothSides">
              <wp:wrapPolygon edited="0">
                <wp:start x="0" y="0"/>
                <wp:lineTo x="0" y="21521"/>
                <wp:lineTo x="21543" y="21521"/>
                <wp:lineTo x="21543" y="0"/>
                <wp:lineTo x="0" y="0"/>
              </wp:wrapPolygon>
            </wp:wrapTight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DA9" w:rsidRPr="00BE1DA9">
        <w:rPr>
          <w:noProof/>
          <w:lang w:val="es-419" w:eastAsia="es-419"/>
        </w:rPr>
        <w:t xml:space="preserve"> </w:t>
      </w: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D5010A" w:rsidRPr="00124C6D" w:rsidRDefault="00D5010A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361818" w:rsidRPr="00124C6D" w:rsidRDefault="00361818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9" w:name="_Toc3488513"/>
      <w:r>
        <w:rPr>
          <w:rFonts w:ascii="Arial" w:hAnsi="Arial"/>
          <w:b/>
          <w:caps/>
          <w:color w:val="auto"/>
        </w:rPr>
        <w:lastRenderedPageBreak/>
        <w:t xml:space="preserve">PROBAR </w:t>
      </w:r>
      <w:r w:rsidR="00B35372">
        <w:rPr>
          <w:rFonts w:ascii="Arial" w:hAnsi="Arial"/>
          <w:b/>
          <w:caps/>
          <w:color w:val="auto"/>
        </w:rPr>
        <w:t>CONEXION</w:t>
      </w:r>
      <w:bookmarkEnd w:id="9"/>
    </w:p>
    <w:p w:rsidR="00B35372" w:rsidRPr="00B35372" w:rsidRDefault="00B35372" w:rsidP="00B35372"/>
    <w:p w:rsidR="00C90ECF" w:rsidRDefault="001B35C1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Se procede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probar la co</w:t>
      </w:r>
      <w:r>
        <w:rPr>
          <w:rFonts w:ascii="Arial" w:eastAsia="Times New Roman" w:hAnsi="Arial" w:cs="Arial"/>
          <w:sz w:val="24"/>
          <w:szCs w:val="24"/>
          <w:lang w:eastAsia="es-419"/>
        </w:rPr>
        <w:t>nexión creada para lo cual debe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seguir las imágenes </w:t>
      </w:r>
      <w:r>
        <w:rPr>
          <w:rFonts w:ascii="Arial" w:eastAsia="Times New Roman" w:hAnsi="Arial" w:cs="Arial"/>
          <w:sz w:val="24"/>
          <w:szCs w:val="24"/>
          <w:lang w:eastAsia="es-419"/>
        </w:rPr>
        <w:t>que se muestran a continuación.</w:t>
      </w:r>
    </w:p>
    <w:p w:rsidR="00152722" w:rsidRPr="00152722" w:rsidRDefault="00152722" w:rsidP="00152722">
      <w:pPr>
        <w:pStyle w:val="Prrafodelista"/>
        <w:numPr>
          <w:ilvl w:val="0"/>
          <w:numId w:val="18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Dar doble clic en la instancia de la base de datos.</w:t>
      </w:r>
    </w:p>
    <w:p w:rsidR="00BE1DA9" w:rsidRDefault="0015272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814912" behindDoc="1" locked="0" layoutInCell="1" allowOverlap="1" wp14:anchorId="2FBF3AD5" wp14:editId="5640C635">
            <wp:simplePos x="0" y="0"/>
            <wp:positionH relativeFrom="margin">
              <wp:posOffset>1446319</wp:posOffset>
            </wp:positionH>
            <wp:positionV relativeFrom="paragraph">
              <wp:posOffset>71896</wp:posOffset>
            </wp:positionV>
            <wp:extent cx="2346005" cy="914400"/>
            <wp:effectExtent l="0" t="0" r="0" b="0"/>
            <wp:wrapTight wrapText="bothSides">
              <wp:wrapPolygon edited="0">
                <wp:start x="0" y="0"/>
                <wp:lineTo x="0" y="21150"/>
                <wp:lineTo x="21401" y="21150"/>
                <wp:lineTo x="21401" y="0"/>
                <wp:lineTo x="0" y="0"/>
              </wp:wrapPolygon>
            </wp:wrapTight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26"/>
                    <a:stretch/>
                  </pic:blipFill>
                  <pic:spPr bwMode="auto">
                    <a:xfrm>
                      <a:off x="0" y="0"/>
                      <a:ext cx="234600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E1DA9" w:rsidRDefault="00BE1DA9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B35C1" w:rsidRDefault="001B35C1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52722" w:rsidRDefault="001B35C1" w:rsidP="00152722">
      <w:pPr>
        <w:pStyle w:val="Prrafodelista"/>
        <w:numPr>
          <w:ilvl w:val="0"/>
          <w:numId w:val="18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52722">
        <w:rPr>
          <w:rFonts w:ascii="Arial" w:eastAsia="Times New Roman" w:hAnsi="Arial" w:cs="Arial"/>
          <w:sz w:val="24"/>
          <w:szCs w:val="24"/>
          <w:lang w:eastAsia="es-419"/>
        </w:rPr>
        <w:t xml:space="preserve">Por motivos de </w:t>
      </w:r>
      <w:r w:rsidR="00660C07" w:rsidRPr="00152722">
        <w:rPr>
          <w:rFonts w:ascii="Arial" w:eastAsia="Times New Roman" w:hAnsi="Arial" w:cs="Arial"/>
          <w:sz w:val="24"/>
          <w:szCs w:val="24"/>
          <w:lang w:eastAsia="es-419"/>
        </w:rPr>
        <w:t>seguridad pedirá</w:t>
      </w:r>
      <w:r w:rsidR="00152722">
        <w:rPr>
          <w:rFonts w:ascii="Arial" w:eastAsia="Times New Roman" w:hAnsi="Arial" w:cs="Arial"/>
          <w:sz w:val="24"/>
          <w:szCs w:val="24"/>
          <w:lang w:eastAsia="es-419"/>
        </w:rPr>
        <w:t xml:space="preserve"> la contraseña nuevamente y se da clic en el botón </w:t>
      </w:r>
      <w:r w:rsidR="00152722" w:rsidRPr="00152722">
        <w:rPr>
          <w:rFonts w:ascii="Arial" w:eastAsia="Times New Roman" w:hAnsi="Arial" w:cs="Arial"/>
          <w:b/>
          <w:i/>
          <w:sz w:val="24"/>
          <w:szCs w:val="24"/>
          <w:lang w:eastAsia="es-419"/>
        </w:rPr>
        <w:t>OK</w:t>
      </w:r>
      <w:r w:rsidR="00152722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1B35C1" w:rsidRPr="00124C6D" w:rsidRDefault="0015272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917312" behindDoc="1" locked="0" layoutInCell="1" allowOverlap="1" wp14:anchorId="0E00CE60" wp14:editId="4FF9FAA9">
            <wp:simplePos x="0" y="0"/>
            <wp:positionH relativeFrom="page">
              <wp:align>center</wp:align>
            </wp:positionH>
            <wp:positionV relativeFrom="paragraph">
              <wp:posOffset>35278</wp:posOffset>
            </wp:positionV>
            <wp:extent cx="2991485" cy="1564005"/>
            <wp:effectExtent l="0" t="0" r="0" b="0"/>
            <wp:wrapTight wrapText="bothSides">
              <wp:wrapPolygon edited="0">
                <wp:start x="0" y="0"/>
                <wp:lineTo x="0" y="21311"/>
                <wp:lineTo x="21458" y="21311"/>
                <wp:lineTo x="21458" y="0"/>
                <wp:lineTo x="0" y="0"/>
              </wp:wrapPolygon>
            </wp:wrapTight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03AC" w:rsidRPr="00124C6D" w:rsidRDefault="00E903AC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Default="00C90ECF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52722" w:rsidRDefault="0015272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52722" w:rsidRDefault="0015272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52722" w:rsidRDefault="0015272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0A44E2" w:rsidRDefault="001B35C1" w:rsidP="000A44E2">
      <w:pPr>
        <w:pStyle w:val="Prrafodelista"/>
        <w:numPr>
          <w:ilvl w:val="0"/>
          <w:numId w:val="18"/>
        </w:num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0A44E2">
        <w:rPr>
          <w:rFonts w:ascii="Arial" w:eastAsia="Times New Roman" w:hAnsi="Arial" w:cs="Arial"/>
          <w:sz w:val="24"/>
          <w:szCs w:val="24"/>
          <w:lang w:eastAsia="es-419"/>
        </w:rPr>
        <w:t xml:space="preserve">Por </w:t>
      </w:r>
      <w:r w:rsidR="00660C07" w:rsidRPr="000A44E2">
        <w:rPr>
          <w:rFonts w:ascii="Arial" w:eastAsia="Times New Roman" w:hAnsi="Arial" w:cs="Arial"/>
          <w:sz w:val="24"/>
          <w:szCs w:val="24"/>
          <w:lang w:eastAsia="es-419"/>
        </w:rPr>
        <w:t>último, mostrará</w:t>
      </w:r>
      <w:r w:rsidR="00C90ECF" w:rsidRPr="000A44E2">
        <w:rPr>
          <w:rFonts w:ascii="Arial" w:eastAsia="Times New Roman" w:hAnsi="Arial" w:cs="Arial"/>
          <w:sz w:val="24"/>
          <w:szCs w:val="24"/>
          <w:lang w:eastAsia="es-419"/>
        </w:rPr>
        <w:t xml:space="preserve"> la siguiente interfaz:</w:t>
      </w:r>
    </w:p>
    <w:p w:rsidR="00C90ECF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918336" behindDoc="1" locked="0" layoutInCell="1" allowOverlap="1" wp14:anchorId="441211AA" wp14:editId="043C92A9">
            <wp:simplePos x="0" y="0"/>
            <wp:positionH relativeFrom="page">
              <wp:align>center</wp:align>
            </wp:positionH>
            <wp:positionV relativeFrom="paragraph">
              <wp:posOffset>105763</wp:posOffset>
            </wp:positionV>
            <wp:extent cx="4759960" cy="2540000"/>
            <wp:effectExtent l="0" t="0" r="2540" b="0"/>
            <wp:wrapTight wrapText="bothSides">
              <wp:wrapPolygon edited="0">
                <wp:start x="0" y="0"/>
                <wp:lineTo x="0" y="21384"/>
                <wp:lineTo x="21525" y="21384"/>
                <wp:lineTo x="21525" y="0"/>
                <wp:lineTo x="0" y="0"/>
              </wp:wrapPolygon>
            </wp:wrapTight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noProof/>
          <w:sz w:val="24"/>
          <w:szCs w:val="24"/>
          <w:lang w:val="es-419" w:eastAsia="es-419"/>
        </w:rPr>
      </w:pPr>
    </w:p>
    <w:p w:rsidR="000A44E2" w:rsidRPr="00124C6D" w:rsidRDefault="000A44E2" w:rsidP="00124C6D">
      <w:pPr>
        <w:shd w:val="clear" w:color="auto" w:fill="FFFFFF"/>
        <w:spacing w:after="15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10" w:name="_Toc3488514"/>
      <w:r>
        <w:rPr>
          <w:rFonts w:ascii="Arial" w:hAnsi="Arial"/>
          <w:b/>
          <w:caps/>
          <w:color w:val="auto"/>
        </w:rPr>
        <w:lastRenderedPageBreak/>
        <w:t>INSTALACION DE BASES DE DATOS</w:t>
      </w:r>
      <w:bookmarkEnd w:id="10"/>
    </w:p>
    <w:p w:rsidR="000A44E2" w:rsidRPr="000A44E2" w:rsidRDefault="000A44E2" w:rsidP="000A44E2"/>
    <w:p w:rsidR="00C90ECF" w:rsidRPr="00434ED2" w:rsidRDefault="00434ED2" w:rsidP="00434ED2">
      <w:pPr>
        <w:pStyle w:val="Prrafodelista"/>
        <w:numPr>
          <w:ilvl w:val="0"/>
          <w:numId w:val="19"/>
        </w:num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En la consola de 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>M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>Y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>SQ</w:t>
      </w:r>
      <w:r w:rsidR="00817FFD"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L 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WORKBEANCH seleccionamos la </w:t>
      </w:r>
      <w:r w:rsidR="00085E93" w:rsidRPr="00434ED2">
        <w:rPr>
          <w:rFonts w:ascii="Arial" w:eastAsia="Times New Roman" w:hAnsi="Arial" w:cs="Arial"/>
          <w:sz w:val="24"/>
          <w:szCs w:val="24"/>
          <w:lang w:eastAsia="es-419"/>
        </w:rPr>
        <w:t>opción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 O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pen 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a SQL script file 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>tal como se muestra en la imagen.</w:t>
      </w: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22D30017" wp14:editId="13B729A8">
                <wp:simplePos x="0" y="0"/>
                <wp:positionH relativeFrom="margin">
                  <wp:align>center</wp:align>
                </wp:positionH>
                <wp:positionV relativeFrom="paragraph">
                  <wp:posOffset>88970</wp:posOffset>
                </wp:positionV>
                <wp:extent cx="3556000" cy="1806222"/>
                <wp:effectExtent l="0" t="0" r="6350" b="3810"/>
                <wp:wrapNone/>
                <wp:docPr id="107" name="Grupo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00" cy="1806222"/>
                          <a:chOff x="0" y="0"/>
                          <a:chExt cx="4962525" cy="3133725"/>
                        </a:xfrm>
                      </wpg:grpSpPr>
                      <pic:pic xmlns:pic="http://schemas.openxmlformats.org/drawingml/2006/picture">
                        <pic:nvPicPr>
                          <pic:cNvPr id="105" name="Imagen 10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313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Flecha izquierda 106"/>
                        <wps:cNvSpPr/>
                        <wps:spPr>
                          <a:xfrm rot="16200000">
                            <a:off x="259645" y="191911"/>
                            <a:ext cx="457200" cy="325731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B7E9B" id="Grupo 107" o:spid="_x0000_s1026" style="position:absolute;margin-left:0;margin-top:7pt;width:280pt;height:142.2pt;z-index:251922432;mso-position-horizontal:center;mso-position-horizontal-relative:margin;mso-width-relative:margin;mso-height-relative:margin" coordsize="49625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">
                <v:shape id="Imagen 105" o:spid="_x0000_s1027" type="#_x0000_t75" style="position:absolute;width:49625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">
                  <v:imagedata r:id="rId64" o:title=""/>
                  <v:path arrowok="t"/>
                </v:shape>
                <v:shape id="Flecha izquierda 106" o:spid="_x0000_s1028" type="#_x0000_t66" style="position:absolute;left:2596;top:1918;width:4572;height:325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" adj="7694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14291" w:rsidRPr="00124C6D" w:rsidRDefault="00414291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14291" w:rsidRPr="00434ED2" w:rsidRDefault="00434ED2" w:rsidP="00434ED2">
      <w:pPr>
        <w:pStyle w:val="Prrafodelista"/>
        <w:numPr>
          <w:ilvl w:val="0"/>
          <w:numId w:val="19"/>
        </w:num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Se busca 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el script de la base de datos 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>se selecciona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 y después</w:t>
      </w:r>
      <w:r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 se da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 xml:space="preserve"> clic en </w:t>
      </w:r>
      <w:r w:rsidR="00414291" w:rsidRPr="00434ED2">
        <w:rPr>
          <w:rFonts w:ascii="Arial" w:eastAsia="Times New Roman" w:hAnsi="Arial" w:cs="Arial"/>
          <w:b/>
          <w:i/>
          <w:sz w:val="24"/>
          <w:szCs w:val="24"/>
          <w:lang w:eastAsia="es-419"/>
        </w:rPr>
        <w:t>abrir</w:t>
      </w:r>
      <w:r w:rsidR="00414291" w:rsidRPr="00434ED2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EA1730" w:rsidRPr="00124C6D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74C5C774" wp14:editId="62819A89">
                <wp:simplePos x="0" y="0"/>
                <wp:positionH relativeFrom="margin">
                  <wp:align>center</wp:align>
                </wp:positionH>
                <wp:positionV relativeFrom="paragraph">
                  <wp:posOffset>262538</wp:posOffset>
                </wp:positionV>
                <wp:extent cx="4267200" cy="3033529"/>
                <wp:effectExtent l="0" t="0" r="38100" b="90805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3033529"/>
                          <a:chOff x="0" y="0"/>
                          <a:chExt cx="4267200" cy="3033529"/>
                        </a:xfrm>
                      </wpg:grpSpPr>
                      <pic:pic xmlns:pic="http://schemas.openxmlformats.org/drawingml/2006/picture">
                        <pic:nvPicPr>
                          <pic:cNvPr id="44" name="Imagen 44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3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Flecha izquierda 25"/>
                        <wps:cNvSpPr/>
                        <wps:spPr>
                          <a:xfrm>
                            <a:off x="3601155" y="2765777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Flecha izquierda 108"/>
                        <wps:cNvSpPr/>
                        <wps:spPr>
                          <a:xfrm>
                            <a:off x="1851378" y="1275644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3F18B" id="Grupo 109" o:spid="_x0000_s1026" style="position:absolute;margin-left:0;margin-top:20.65pt;width:336pt;height:238.85pt;z-index:251927552;mso-position-horizontal:center;mso-position-horizontal-relative:margin" coordsize="42672,30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">
                <v:shape id="Imagen 44" o:spid="_x0000_s1027" type="#_x0000_t75" style="position:absolute;width:42672;height:3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">
                  <v:imagedata r:id="rId66" o:title=""/>
                  <v:path arrowok="t"/>
                </v:shape>
                <v:shape id="Flecha izquierda 25" o:spid="_x0000_s1028" type="#_x0000_t66" style="position:absolute;left:36011;top:27657;width:6221;height:2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" adj="4648" fillcolor="red" strokecolor="red">
                  <v:shadow on="t" color="black" opacity="22937f" origin=",.5" offset="0,.63889mm"/>
                </v:shape>
                <v:shape id="Flecha izquierda 108" o:spid="_x0000_s1029" type="#_x0000_t66" style="position:absolute;left:18513;top:12756;width:6222;height:2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" adj="4648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C90ECF" w:rsidRPr="00124C6D" w:rsidRDefault="00C90ECF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34ED2" w:rsidRDefault="00434ED2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414291" w:rsidRPr="00434ED2" w:rsidRDefault="00414291" w:rsidP="00434ED2">
      <w:pPr>
        <w:pStyle w:val="Prrafodelista"/>
        <w:numPr>
          <w:ilvl w:val="0"/>
          <w:numId w:val="19"/>
        </w:num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434ED2">
        <w:rPr>
          <w:rFonts w:ascii="Arial" w:eastAsia="Times New Roman" w:hAnsi="Arial" w:cs="Arial"/>
          <w:sz w:val="24"/>
          <w:szCs w:val="24"/>
          <w:lang w:eastAsia="es-419"/>
        </w:rPr>
        <w:lastRenderedPageBreak/>
        <w:t xml:space="preserve">Se abrirá el script y </w:t>
      </w:r>
      <w:r w:rsidR="00434ED2">
        <w:rPr>
          <w:rFonts w:ascii="Arial" w:eastAsia="Times New Roman" w:hAnsi="Arial" w:cs="Arial"/>
          <w:sz w:val="24"/>
          <w:szCs w:val="24"/>
          <w:lang w:eastAsia="es-419"/>
        </w:rPr>
        <w:t>se ejecuta el script.</w:t>
      </w:r>
    </w:p>
    <w:p w:rsidR="00C90ECF" w:rsidRPr="00124C6D" w:rsidRDefault="00F821FD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1125B1B" wp14:editId="583DCC69">
                <wp:simplePos x="0" y="0"/>
                <wp:positionH relativeFrom="margin">
                  <wp:posOffset>241540</wp:posOffset>
                </wp:positionH>
                <wp:positionV relativeFrom="paragraph">
                  <wp:posOffset>505040</wp:posOffset>
                </wp:positionV>
                <wp:extent cx="622130" cy="267752"/>
                <wp:effectExtent l="5715" t="13335" r="69850" b="88900"/>
                <wp:wrapNone/>
                <wp:docPr id="27" name="Flecha izquierd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7128F" id="Flecha izquierda 27" o:spid="_x0000_s1026" type="#_x0000_t66" style="position:absolute;margin-left:19pt;margin-top:39.75pt;width:49pt;height:21.1pt;rotation:90;z-index:251830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noProof/>
          <w:lang w:val="es-419" w:eastAsia="es-419"/>
        </w:rPr>
        <w:drawing>
          <wp:inline distT="0" distB="0" distL="0" distR="0" wp14:anchorId="55D7BB6C" wp14:editId="503E11EC">
            <wp:extent cx="5400040" cy="2779395"/>
            <wp:effectExtent l="0" t="0" r="0" b="190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D2" w:rsidRPr="006B3CC1" w:rsidRDefault="006B3CC1" w:rsidP="006B3CC1">
      <w:pPr>
        <w:pStyle w:val="Prrafodelista"/>
        <w:numPr>
          <w:ilvl w:val="0"/>
          <w:numId w:val="19"/>
        </w:num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Se actualiza la base de datos, y se verifica la instalación de las tablas.</w:t>
      </w:r>
    </w:p>
    <w:p w:rsidR="00434ED2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784275F4" wp14:editId="28B40F13">
                <wp:simplePos x="0" y="0"/>
                <wp:positionH relativeFrom="column">
                  <wp:posOffset>1627107</wp:posOffset>
                </wp:positionH>
                <wp:positionV relativeFrom="paragraph">
                  <wp:posOffset>25400</wp:posOffset>
                </wp:positionV>
                <wp:extent cx="1750828" cy="2899144"/>
                <wp:effectExtent l="0" t="0" r="190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0828" cy="2899144"/>
                          <a:chOff x="0" y="0"/>
                          <a:chExt cx="2046605" cy="3138170"/>
                        </a:xfrm>
                      </wpg:grpSpPr>
                      <pic:pic xmlns:pic="http://schemas.openxmlformats.org/drawingml/2006/picture">
                        <pic:nvPicPr>
                          <pic:cNvPr id="110" name="Imagen 110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605" cy="3138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Flecha izquierda 112"/>
                        <wps:cNvSpPr/>
                        <wps:spPr>
                          <a:xfrm>
                            <a:off x="1105786" y="694660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25DCB1" id="Grupo 114" o:spid="_x0000_s1026" style="position:absolute;margin-left:128.1pt;margin-top:2pt;width:137.85pt;height:228.3pt;z-index:251931648;mso-width-relative:margin;mso-height-relative:margin" coordsize="20466,31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">
                <v:shape id="Imagen 110" o:spid="_x0000_s1027" type="#_x0000_t75" style="position:absolute;width:20466;height:3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">
                  <v:imagedata r:id="rId69" o:title=""/>
                  <v:path arrowok="t"/>
                </v:shape>
                <v:shape id="Flecha izquierda 112" o:spid="_x0000_s1028" type="#_x0000_t66" style="position:absolute;left:11057;top:6946;width:6222;height:2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" adj="4648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B3CC1" w:rsidRDefault="006B3CC1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987D39" w:rsidRPr="00124C6D" w:rsidRDefault="00987D39" w:rsidP="00124C6D">
      <w:pPr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Debe aparecer como se muestra en la imagen, de esta forma ya estará instalado la base de datos del programa.</w:t>
      </w:r>
    </w:p>
    <w:p w:rsidR="00C90ECF" w:rsidRPr="00124C6D" w:rsidRDefault="002A3880" w:rsidP="00124C6D">
      <w:pPr>
        <w:jc w:val="both"/>
        <w:rPr>
          <w:rFonts w:ascii="Arial" w:eastAsia="Times New Roman" w:hAnsi="Arial" w:cs="Arial"/>
          <w:b/>
          <w:sz w:val="24"/>
          <w:szCs w:val="24"/>
          <w:lang w:eastAsia="es-419"/>
        </w:rPr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EB30214" wp14:editId="54637941">
                <wp:simplePos x="0" y="0"/>
                <wp:positionH relativeFrom="margin">
                  <wp:posOffset>1013460</wp:posOffset>
                </wp:positionH>
                <wp:positionV relativeFrom="paragraph">
                  <wp:posOffset>1209675</wp:posOffset>
                </wp:positionV>
                <wp:extent cx="622130" cy="267752"/>
                <wp:effectExtent l="57150" t="19050" r="6985" b="94615"/>
                <wp:wrapNone/>
                <wp:docPr id="28" name="Flecha izquierd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DFC4D" id="Flecha izquierda 28" o:spid="_x0000_s1026" type="#_x0000_t66" style="position:absolute;margin-left:79.8pt;margin-top:95.25pt;width:49pt;height:21.1pt;z-index:251832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987D39" w:rsidRPr="00124C6D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72F911A" wp14:editId="46DE47CB">
                <wp:simplePos x="0" y="0"/>
                <wp:positionH relativeFrom="column">
                  <wp:posOffset>12065</wp:posOffset>
                </wp:positionH>
                <wp:positionV relativeFrom="paragraph">
                  <wp:posOffset>786130</wp:posOffset>
                </wp:positionV>
                <wp:extent cx="952500" cy="1476375"/>
                <wp:effectExtent l="57150" t="19050" r="76200" b="104775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47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EFC15" id="Rectángulo 56" o:spid="_x0000_s1026" style="position:absolute;margin-left:.95pt;margin-top:61.9pt;width:75pt;height:116.2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" filled="f" strokecolor="red">
                <v:shadow on="t" color="black" opacity="22937f" origin=",.5" offset="0,.63889mm"/>
              </v:rect>
            </w:pict>
          </mc:Fallback>
        </mc:AlternateContent>
      </w:r>
      <w:r w:rsidR="00C90ECF" w:rsidRPr="00124C6D">
        <w:rPr>
          <w:noProof/>
          <w:lang w:val="es-419" w:eastAsia="es-419"/>
        </w:rPr>
        <w:drawing>
          <wp:inline distT="0" distB="0" distL="0" distR="0" wp14:anchorId="58751D2C" wp14:editId="1FED0671">
            <wp:extent cx="5514975" cy="27336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25741" b="30769"/>
                    <a:stretch/>
                  </pic:blipFill>
                  <pic:spPr bwMode="auto">
                    <a:xfrm>
                      <a:off x="0" y="0"/>
                      <a:ext cx="55149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ECF" w:rsidRPr="00124C6D">
        <w:rPr>
          <w:rFonts w:ascii="Arial" w:eastAsia="Times New Roman" w:hAnsi="Arial" w:cs="Arial"/>
          <w:b/>
          <w:sz w:val="24"/>
          <w:szCs w:val="24"/>
          <w:lang w:eastAsia="es-419"/>
        </w:rPr>
        <w:br w:type="page"/>
      </w:r>
    </w:p>
    <w:p w:rsidR="00C90ECF" w:rsidRDefault="006036E2" w:rsidP="006036E2">
      <w:pPr>
        <w:shd w:val="clear" w:color="auto" w:fill="FFFFFF"/>
        <w:spacing w:before="300" w:after="100" w:afterAutospacing="1" w:line="300" w:lineRule="atLeast"/>
        <w:jc w:val="center"/>
        <w:outlineLvl w:val="1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  <w:bookmarkStart w:id="11" w:name="_Toc3488515"/>
      <w:r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  <w:lastRenderedPageBreak/>
        <w:t>INSTALACION DE JDK</w:t>
      </w:r>
      <w:bookmarkEnd w:id="11"/>
    </w:p>
    <w:p w:rsidR="00817FFD" w:rsidRDefault="00817FFD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A</w:t>
      </w:r>
      <w:r w:rsidR="00085E93">
        <w:rPr>
          <w:rFonts w:ascii="Arial" w:eastAsia="Times New Roman" w:hAnsi="Arial" w:cs="Arial"/>
          <w:sz w:val="24"/>
          <w:szCs w:val="24"/>
          <w:lang w:eastAsia="es-419"/>
        </w:rPr>
        <w:t>ntes de instalar T</w:t>
      </w:r>
      <w:r w:rsidRPr="00817FFD">
        <w:rPr>
          <w:rFonts w:ascii="Arial" w:eastAsia="Times New Roman" w:hAnsi="Arial" w:cs="Arial"/>
          <w:sz w:val="24"/>
          <w:szCs w:val="24"/>
          <w:lang w:eastAsia="es-419"/>
        </w:rPr>
        <w:t>omcat debemos tener instalado el java</w:t>
      </w:r>
      <w:r>
        <w:rPr>
          <w:rFonts w:ascii="Arial" w:eastAsia="Times New Roman" w:hAnsi="Arial" w:cs="Arial"/>
          <w:sz w:val="24"/>
          <w:szCs w:val="24"/>
          <w:lang w:eastAsia="es-419"/>
        </w:rPr>
        <w:t xml:space="preserve"> developmept kit. Lo descargamos </w:t>
      </w:r>
      <w:r w:rsidRPr="00817FFD">
        <w:rPr>
          <w:rFonts w:ascii="Arial" w:eastAsia="Times New Roman" w:hAnsi="Arial" w:cs="Arial"/>
          <w:sz w:val="24"/>
          <w:szCs w:val="24"/>
          <w:lang w:eastAsia="es-419"/>
        </w:rPr>
        <w:t xml:space="preserve">de la siguiente dirección: </w:t>
      </w: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Link de descarga:</w:t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6F2AA2">
        <w:rPr>
          <w:rFonts w:ascii="Arial" w:eastAsia="Times New Roman" w:hAnsi="Arial" w:cs="Arial"/>
          <w:b/>
          <w:sz w:val="24"/>
          <w:szCs w:val="24"/>
          <w:lang w:eastAsia="es-419"/>
        </w:rPr>
        <w:t>“</w:t>
      </w:r>
      <w:hyperlink r:id="rId71" w:tgtFrame="_blank" w:history="1">
        <w:r w:rsidRPr="006F2AA2">
          <w:rPr>
            <w:rFonts w:ascii="Arial" w:eastAsia="Times New Roman" w:hAnsi="Arial" w:cs="Arial"/>
            <w:b/>
            <w:bCs/>
            <w:sz w:val="24"/>
            <w:szCs w:val="24"/>
            <w:u w:val="single"/>
            <w:lang w:eastAsia="es-419"/>
          </w:rPr>
          <w:t>http://www.oracle.com/technetwork/java/javase/downloads/jdk8-downloads-2133151.html</w:t>
        </w:r>
      </w:hyperlink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C90ECF" w:rsidRPr="00124C6D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631CCE47" wp14:editId="63226098">
                <wp:simplePos x="0" y="0"/>
                <wp:positionH relativeFrom="column">
                  <wp:posOffset>341630</wp:posOffset>
                </wp:positionH>
                <wp:positionV relativeFrom="paragraph">
                  <wp:posOffset>4953</wp:posOffset>
                </wp:positionV>
                <wp:extent cx="4416890" cy="2433320"/>
                <wp:effectExtent l="0" t="0" r="79375" b="62230"/>
                <wp:wrapNone/>
                <wp:docPr id="115" name="Grupo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6890" cy="2433320"/>
                          <a:chOff x="0" y="0"/>
                          <a:chExt cx="4416890" cy="2433320"/>
                        </a:xfrm>
                      </wpg:grpSpPr>
                      <pic:pic xmlns:pic="http://schemas.openxmlformats.org/drawingml/2006/picture">
                        <pic:nvPicPr>
                          <pic:cNvPr id="3" name="Imagen 3" descr="Descargar jdk para instalar Apache">
                            <a:hlinkClick r:id="rId72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9740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Flecha izquierda 33"/>
                        <wps:cNvSpPr/>
                        <wps:spPr>
                          <a:xfrm>
                            <a:off x="3794760" y="2130552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C84804" id="Grupo 115" o:spid="_x0000_s1026" style="position:absolute;margin-left:26.9pt;margin-top:.4pt;width:347.8pt;height:191.6pt;z-index:251934720" coordsize="44168,24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">
                <v:shape id="Imagen 3" o:spid="_x0000_s1027" type="#_x0000_t75" alt="Descargar jdk para instalar Apache" href="https://i2.wp.com/tutobasico.com/wp-content/uploads/2018/01/tomcatw1.jpg?ssl=1" style="position:absolute;width:42697;height:24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" o:button="t">
                  <v:fill o:detectmouseclick="t"/>
                  <v:imagedata r:id="rId74" o:title="Descargar jdk para instalar Apache"/>
                  <v:path arrowok="t"/>
                </v:shape>
                <v:shape id="Flecha izquierda 33" o:spid="_x0000_s1028" type="#_x0000_t66" style="position:absolute;left:37947;top:21305;width:6221;height:2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" adj="4648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Una ver descargado debemos instalarlo.</w:t>
      </w:r>
    </w:p>
    <w:p w:rsidR="00C90ECF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38E08927" wp14:editId="18FA6028">
            <wp:extent cx="4257238" cy="2093976"/>
            <wp:effectExtent l="0" t="0" r="0" b="1905"/>
            <wp:docPr id="4" name="Imagen 4" descr="Instalar jdk para instalar Apache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stalar jdk para instalar Apache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20" cy="21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F9" w:rsidRPr="00124C6D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Estableceremos las dos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variables de entorno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 Hacemos clic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Equipo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con el botón derecho y después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Propiedades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“,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Opciones avanzadas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“,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Variables de entorno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y añadimos una nueva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JAVA_HOME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Variables del sistema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” 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con el valor de la url donde está instalado el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jdk de Java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“: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C:\Program Files\Java\jdk1.8.0_151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“.</w:t>
      </w:r>
    </w:p>
    <w:p w:rsidR="00C90ECF" w:rsidRPr="00124C6D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5847A0D7" wp14:editId="4EF24ECB">
                <wp:simplePos x="0" y="0"/>
                <wp:positionH relativeFrom="margin">
                  <wp:align>center</wp:align>
                </wp:positionH>
                <wp:positionV relativeFrom="paragraph">
                  <wp:posOffset>112395</wp:posOffset>
                </wp:positionV>
                <wp:extent cx="2798064" cy="2916936"/>
                <wp:effectExtent l="0" t="0" r="78740" b="0"/>
                <wp:wrapNone/>
                <wp:docPr id="116" name="Gru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8064" cy="2916936"/>
                          <a:chOff x="0" y="0"/>
                          <a:chExt cx="3493346" cy="3761105"/>
                        </a:xfrm>
                      </wpg:grpSpPr>
                      <pic:pic xmlns:pic="http://schemas.openxmlformats.org/drawingml/2006/picture">
                        <pic:nvPicPr>
                          <pic:cNvPr id="5" name="Imagen 5" descr="Establecer variables de entorno jdk en Windows">
                            <a:hlinkClick r:id="rId77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985" cy="376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Flecha izquierda 34"/>
                        <wps:cNvSpPr/>
                        <wps:spPr>
                          <a:xfrm>
                            <a:off x="2011680" y="1188720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lecha izquierda 51"/>
                        <wps:cNvSpPr/>
                        <wps:spPr>
                          <a:xfrm>
                            <a:off x="2871216" y="1408176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Flecha izquierda 52"/>
                        <wps:cNvSpPr/>
                        <wps:spPr>
                          <a:xfrm rot="5400000">
                            <a:off x="1613916" y="2043684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Flecha izquierda 66"/>
                        <wps:cNvSpPr/>
                        <wps:spPr>
                          <a:xfrm rot="10800000">
                            <a:off x="1152144" y="3346704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9A6CF8" id="Grupo 116" o:spid="_x0000_s1026" style="position:absolute;margin-left:0;margin-top:8.85pt;width:220.3pt;height:229.7pt;z-index:251943936;mso-position-horizontal:center;mso-position-horizontal-relative:margin;mso-width-relative:margin;mso-height-relative:margin" coordsize="34933,37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">
                <v:shape id="Imagen 5" o:spid="_x0000_s1027" type="#_x0000_t75" alt="Establecer variables de entorno jdk en Windows" href="https://i2.wp.com/tutobasico.com/wp-content/uploads/2018/01/tomcatw3.jpg?ssl=1" style="position:absolute;width:31819;height:37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" o:button="t">
                  <v:fill o:detectmouseclick="t"/>
                  <v:imagedata r:id="rId79" o:title="Establecer variables de entorno jdk en Windows"/>
                  <v:path arrowok="t"/>
                </v:shape>
                <v:shape id="Flecha izquierda 34" o:spid="_x0000_s1028" type="#_x0000_t66" style="position:absolute;left:20116;top:11887;width:6222;height:2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" adj="4648" fillcolor="red" strokecolor="red">
                  <v:shadow on="t" color="black" opacity="22937f" origin=",.5" offset="0,.63889mm"/>
                </v:shape>
                <v:shape id="Flecha izquierda 51" o:spid="_x0000_s1029" type="#_x0000_t66" style="position:absolute;left:28712;top:14081;width:6221;height:2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" adj="4648" fillcolor="red" strokecolor="red">
                  <v:shadow on="t" color="black" opacity="22937f" origin=",.5" offset="0,.63889mm"/>
                </v:shape>
                <v:shape id="Flecha izquierda 52" o:spid="_x0000_s1030" type="#_x0000_t66" style="position:absolute;left:16139;top:20436;width:6222;height:2677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" adj="4648" fillcolor="red" strokecolor="red">
                  <v:shadow on="t" color="black" opacity="22937f" origin=",.5" offset="0,.63889mm"/>
                </v:shape>
                <v:shape id="Flecha izquierda 66" o:spid="_x0000_s1031" type="#_x0000_t66" style="position:absolute;left:11521;top:33467;width:6221;height:267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" adj="4648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Y lo mismo con la variable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JAVA_</w:t>
      </w:r>
      <w:r w:rsidR="004401B2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JRE</w:t>
      </w:r>
      <w:r w:rsidR="004401B2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, en la url del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jre de </w:t>
      </w:r>
      <w:r w:rsidR="004401B2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Java</w:t>
      </w:r>
      <w:r w:rsidR="004401B2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: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C:\Program Files</w:t>
      </w:r>
      <w:r w:rsidR="004401B2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\Java\jre1.8.0_151</w:t>
      </w:r>
      <w:r w:rsidR="004401B2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C90ECF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40C590CC" wp14:editId="7650ADC9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2985430" cy="3242945"/>
                <wp:effectExtent l="0" t="0" r="62865" b="0"/>
                <wp:wrapNone/>
                <wp:docPr id="137" name="Grupo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5430" cy="3242945"/>
                          <a:chOff x="0" y="0"/>
                          <a:chExt cx="2985430" cy="3242945"/>
                        </a:xfrm>
                      </wpg:grpSpPr>
                      <pic:pic xmlns:pic="http://schemas.openxmlformats.org/drawingml/2006/picture">
                        <pic:nvPicPr>
                          <pic:cNvPr id="6" name="Imagen 6" descr="Establecer variables de entorno jre en Windows">
                            <a:hlinkClick r:id="rId80"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995" cy="324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" name="Flecha izquierda 117"/>
                        <wps:cNvSpPr/>
                        <wps:spPr>
                          <a:xfrm>
                            <a:off x="1792224" y="1051560"/>
                            <a:ext cx="497840" cy="20701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Flecha izquierda 118"/>
                        <wps:cNvSpPr/>
                        <wps:spPr>
                          <a:xfrm>
                            <a:off x="2487168" y="1225296"/>
                            <a:ext cx="498262" cy="207629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Flecha izquierda 119"/>
                        <wps:cNvSpPr/>
                        <wps:spPr>
                          <a:xfrm rot="5400000">
                            <a:off x="1463040" y="1764792"/>
                            <a:ext cx="481965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Flecha izquierda 136"/>
                        <wps:cNvSpPr/>
                        <wps:spPr>
                          <a:xfrm rot="10800000">
                            <a:off x="1042416" y="2926080"/>
                            <a:ext cx="497840" cy="20701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6CFAE" id="Grupo 137" o:spid="_x0000_s1026" style="position:absolute;margin-left:0;margin-top:.4pt;width:235.05pt;height:255.35pt;z-index:251951104;mso-position-horizontal:center;mso-position-horizontal-relative:margin" coordsize="29854,32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">
                <v:shape id="Imagen 6" o:spid="_x0000_s1027" type="#_x0000_t75" alt="Establecer variables de entorno jre en Windows" href="https://i2.wp.com/tutobasico.com/wp-content/uploads/2018/01/tomcatw4.jpg?ssl=1" style="position:absolute;width:27539;height:32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" o:button="t">
                  <v:fill o:detectmouseclick="t"/>
                  <v:imagedata r:id="rId82" o:title="Establecer variables de entorno jre en Windows"/>
                  <v:path arrowok="t"/>
                </v:shape>
                <v:shape id="Flecha izquierda 117" o:spid="_x0000_s1028" type="#_x0000_t66" style="position:absolute;left:17922;top:10515;width:4978;height:2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" adj="4491" fillcolor="red" strokecolor="red">
                  <v:shadow on="t" color="black" opacity="22937f" origin=",.5" offset="0,.63889mm"/>
                </v:shape>
                <v:shape id="Flecha izquierda 118" o:spid="_x0000_s1029" type="#_x0000_t66" style="position:absolute;left:24871;top:12252;width:4983;height:2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" adj="4500" fillcolor="red" strokecolor="red">
                  <v:shadow on="t" color="black" opacity="22937f" origin=",.5" offset="0,.63889mm"/>
                </v:shape>
                <v:shape id="Flecha izquierda 119" o:spid="_x0000_s1030" type="#_x0000_t66" style="position:absolute;left:14630;top:17648;width:4819;height:214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" adj="4795" fillcolor="red" strokecolor="red">
                  <v:shadow on="t" color="black" opacity="22937f" origin=",.5" offset="0,.63889mm"/>
                </v:shape>
                <v:shape id="Flecha izquierda 136" o:spid="_x0000_s1031" type="#_x0000_t66" style="position:absolute;left:10424;top:29260;width:4978;height:207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" adj="4491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027E365" wp14:editId="654B5868">
                <wp:simplePos x="0" y="0"/>
                <wp:positionH relativeFrom="margin">
                  <wp:posOffset>4214241</wp:posOffset>
                </wp:positionH>
                <wp:positionV relativeFrom="paragraph">
                  <wp:posOffset>4427474</wp:posOffset>
                </wp:positionV>
                <wp:extent cx="622130" cy="267752"/>
                <wp:effectExtent l="57150" t="19050" r="6985" b="94615"/>
                <wp:wrapNone/>
                <wp:docPr id="74" name="Flecha izquierd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8229C" id="Flecha izquierda 74" o:spid="_x0000_s1026" type="#_x0000_t66" style="position:absolute;margin-left:331.85pt;margin-top:348.6pt;width:49pt;height:21.1pt;rotation:180;z-index:251850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B754F9" w:rsidRDefault="00B754F9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Pr="00124C6D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6036E2" w:rsidP="006036E2">
      <w:pPr>
        <w:shd w:val="clear" w:color="auto" w:fill="FFFFFF"/>
        <w:spacing w:before="750" w:after="0" w:line="515" w:lineRule="atLeast"/>
        <w:jc w:val="center"/>
        <w:outlineLvl w:val="1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  <w:bookmarkStart w:id="12" w:name="_Toc3488516"/>
      <w:r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  <w:lastRenderedPageBreak/>
        <w:t>INSTALACION DE APACHE TOMCAT</w:t>
      </w:r>
      <w:bookmarkEnd w:id="12"/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Después de reiniciar la máquina,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descargaremos Apache Tomcat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de la dirección: “</w:t>
      </w:r>
      <w:hyperlink r:id="rId83" w:tgtFrame="_blank" w:history="1">
        <w:r w:rsidRPr="00124C6D">
          <w:rPr>
            <w:rFonts w:ascii="Arial" w:eastAsia="Times New Roman" w:hAnsi="Arial" w:cs="Arial"/>
            <w:bCs/>
            <w:sz w:val="24"/>
            <w:szCs w:val="24"/>
            <w:lang w:eastAsia="es-419"/>
          </w:rPr>
          <w:t>https://tomcat.apache.org/download-70.cgi</w:t>
        </w:r>
      </w:hyperlink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”, lo descomprimimos y lo copiamos en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168B68E6" wp14:editId="7D43EE3B">
            <wp:extent cx="5638800" cy="2858971"/>
            <wp:effectExtent l="0" t="0" r="0" b="0"/>
            <wp:docPr id="7" name="Imagen 7" descr="Descarga de Apache Tomcat en Windows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arga de Apache Tomcat en Windows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155" cy="288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Instalamos el servicio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tomcat9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desde consola. Debemos colocarnos en el directorio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C:\apache-tomcat-9.0.1\bin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y escribir: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.\service.bat install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321753DB" wp14:editId="43F8CD4D">
            <wp:extent cx="5591175" cy="967078"/>
            <wp:effectExtent l="0" t="0" r="0" b="5080"/>
            <wp:docPr id="8" name="Imagen 8" descr="Instalar servicio tomcat en consola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stalar servicio tomcat en consola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658" cy="97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Para iniciar el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servicio Tomcat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debemos colocarnos en el directorio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C:\apache-tomcat-9.0.1\bin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y escribir: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.\startup.bat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3AE8ED85" wp14:editId="14ECEC66">
            <wp:extent cx="5562776" cy="3486150"/>
            <wp:effectExtent l="0" t="0" r="0" b="0"/>
            <wp:docPr id="9" name="Imagen 9" descr="Iniciar servicio tomcat en Windows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iciar servicio tomcat en Windows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07" cy="34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Debemos comprobar que el servidor está escuchando en el puerto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8080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 Tecleamos el comando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netstat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”, que permite monitorizar las conexiones existentes, con las opciones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-a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(para que las muestre todas),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-p TCP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(para que filtre las que son de protocolo TCP) y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-n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(para que muestre las direcciones de forma numérica).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netstat –a –p TCP –n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6035B9CD" wp14:editId="0825E8E2">
            <wp:extent cx="4648200" cy="2409825"/>
            <wp:effectExtent l="0" t="0" r="0" b="9525"/>
            <wp:docPr id="10" name="Imagen 10" descr="Comprobar conexión tomcat comando netstat –a –p TCP –n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robar conexión tomcat comando netstat –a –p TCP –n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E2" w:rsidRDefault="006036E2" w:rsidP="006036E2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13" w:name="_Toc3488517"/>
      <w:r>
        <w:rPr>
          <w:rFonts w:ascii="Arial" w:hAnsi="Arial"/>
          <w:b/>
          <w:caps/>
          <w:color w:val="auto"/>
        </w:rPr>
        <w:lastRenderedPageBreak/>
        <w:t>NUEVA REGLA ENTRANTE PARA EL PUERTO 8080</w:t>
      </w:r>
      <w:bookmarkEnd w:id="13"/>
    </w:p>
    <w:p w:rsidR="006036E2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Debemos permitir las conexiones entrantes en el puerto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8080</w:t>
      </w:r>
      <w:r w:rsidR="001A1F75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 o en el puerto que se dese utilizar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en el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firewall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 Para ello debemos</w:t>
      </w:r>
      <w:r w:rsidR="006036E2">
        <w:rPr>
          <w:rFonts w:ascii="Arial" w:eastAsia="Times New Roman" w:hAnsi="Arial" w:cs="Arial"/>
          <w:sz w:val="24"/>
          <w:szCs w:val="24"/>
          <w:lang w:eastAsia="es-419"/>
        </w:rPr>
        <w:t xml:space="preserve"> acceder a la configuración del 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firewall de Windows</w:t>
      </w:r>
      <w:r w:rsidR="006036E2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Para hacerlo vamos al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panel de control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y hacemos clic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Sistema y seguridad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163DFCC" wp14:editId="5F8D69B4">
                <wp:simplePos x="0" y="0"/>
                <wp:positionH relativeFrom="margin">
                  <wp:posOffset>2333948</wp:posOffset>
                </wp:positionH>
                <wp:positionV relativeFrom="paragraph">
                  <wp:posOffset>1063589</wp:posOffset>
                </wp:positionV>
                <wp:extent cx="622130" cy="267752"/>
                <wp:effectExtent l="57150" t="19050" r="6985" b="94615"/>
                <wp:wrapNone/>
                <wp:docPr id="75" name="Flecha izquierd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1E9DB" id="Flecha izquierda 75" o:spid="_x0000_s1026" type="#_x0000_t66" style="position:absolute;margin-left:183.8pt;margin-top:83.75pt;width:49pt;height:21.1pt;z-index:251852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4F1CFB00" wp14:editId="25D61C53">
            <wp:extent cx="5495925" cy="3058786"/>
            <wp:effectExtent l="0" t="0" r="0" b="8890"/>
            <wp:docPr id="13" name="Imagen 13" descr="Panel de control de Windows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nel de control de Windows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94" cy="307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84B5C" w:rsidRDefault="00584B5C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Luego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Firewall de Windows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2095028" wp14:editId="5A54C441">
                <wp:simplePos x="0" y="0"/>
                <wp:positionH relativeFrom="margin">
                  <wp:posOffset>3390181</wp:posOffset>
                </wp:positionH>
                <wp:positionV relativeFrom="paragraph">
                  <wp:posOffset>1010453</wp:posOffset>
                </wp:positionV>
                <wp:extent cx="622130" cy="267752"/>
                <wp:effectExtent l="57150" t="19050" r="6985" b="94615"/>
                <wp:wrapNone/>
                <wp:docPr id="76" name="Flecha izquierd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15392" id="Flecha izquierda 76" o:spid="_x0000_s1026" type="#_x0000_t66" style="position:absolute;margin-left:266.95pt;margin-top:79.55pt;width:49pt;height:21.1pt;z-index:251854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00F9D486" wp14:editId="0B5AC32B">
            <wp:extent cx="5572090" cy="2428875"/>
            <wp:effectExtent l="0" t="0" r="0" b="0"/>
            <wp:docPr id="14" name="Imagen 14" descr="Acceder al firewall de Windows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ceder al firewall de Windows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108" cy="243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Y por último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Configuración avanzada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3FDFBB9" wp14:editId="31AEC8E7">
                <wp:simplePos x="0" y="0"/>
                <wp:positionH relativeFrom="margin">
                  <wp:posOffset>1371600</wp:posOffset>
                </wp:positionH>
                <wp:positionV relativeFrom="paragraph">
                  <wp:posOffset>2011116</wp:posOffset>
                </wp:positionV>
                <wp:extent cx="622130" cy="267752"/>
                <wp:effectExtent l="57150" t="19050" r="6985" b="94615"/>
                <wp:wrapNone/>
                <wp:docPr id="78" name="Flecha izquierd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ECD0D" id="Flecha izquierda 78" o:spid="_x0000_s1026" type="#_x0000_t66" style="position:absolute;margin-left:108pt;margin-top:158.35pt;width:49pt;height:21.1pt;z-index:251856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195E1C33" wp14:editId="4A6C9D4B">
            <wp:extent cx="5514975" cy="3135274"/>
            <wp:effectExtent l="0" t="0" r="0" b="8255"/>
            <wp:docPr id="15" name="Imagen 15" descr="Configuración avanzada del firewall de Windows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nfiguración avanzada del firewall de Windows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578" cy="314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84B5C" w:rsidRDefault="00584B5C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Ahora debemos crear una nueva regla de entrada. Hacemos clic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Reglas de entrada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43DB1063" wp14:editId="461088B8">
            <wp:extent cx="5495925" cy="1895681"/>
            <wp:effectExtent l="0" t="0" r="0" b="9525"/>
            <wp:docPr id="16" name="Imagen 16" descr="Crear regla de entrada en el firewall de Windows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ear regla de entrada en el firewall de Windows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07" cy="191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F62" w:rsidRPr="00124C6D" w:rsidRDefault="00C03F62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Luego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Nueva Regla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C90ECF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0359E41F" wp14:editId="2A91349B">
            <wp:extent cx="5534025" cy="1841208"/>
            <wp:effectExtent l="0" t="0" r="0" b="6985"/>
            <wp:docPr id="18" name="Imagen 18" descr="Nueva regla de entrada en el firewall de Windows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ueva regla de entrada en el firewall de Windows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75" cy="185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03F62" w:rsidRPr="00124C6D" w:rsidRDefault="00C03F6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84B5C" w:rsidRDefault="00584B5C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584B5C" w:rsidRDefault="00584B5C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103E97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Activamos la casilla de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Puerto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y hacemos clic en “</w:t>
      </w:r>
      <w:r w:rsidR="00584B5C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Siguiente</w:t>
      </w:r>
      <w:r w:rsidR="00584B5C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F9BF2C1" wp14:editId="3CBCA4CA">
                <wp:simplePos x="0" y="0"/>
                <wp:positionH relativeFrom="margin">
                  <wp:posOffset>3674996</wp:posOffset>
                </wp:positionH>
                <wp:positionV relativeFrom="paragraph">
                  <wp:posOffset>3204437</wp:posOffset>
                </wp:positionV>
                <wp:extent cx="733072" cy="551767"/>
                <wp:effectExtent l="14605" t="23495" r="81915" b="100965"/>
                <wp:wrapNone/>
                <wp:docPr id="80" name="Flecha izquierd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33072" cy="55176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F5E4" id="Flecha izquierda 80" o:spid="_x0000_s1026" type="#_x0000_t66" style="position:absolute;margin-left:289.35pt;margin-top:252.3pt;width:57.7pt;height:43.45pt;rotation:-90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" adj="8129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C0AA895" wp14:editId="2FF235BF">
                <wp:simplePos x="0" y="0"/>
                <wp:positionH relativeFrom="margin">
                  <wp:posOffset>3976778</wp:posOffset>
                </wp:positionH>
                <wp:positionV relativeFrom="paragraph">
                  <wp:posOffset>1415894</wp:posOffset>
                </wp:positionV>
                <wp:extent cx="622130" cy="267752"/>
                <wp:effectExtent l="57150" t="19050" r="6985" b="94615"/>
                <wp:wrapNone/>
                <wp:docPr id="79" name="Flecha izquierd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CB84CB" id="Flecha izquierda 79" o:spid="_x0000_s1026" type="#_x0000_t66" style="position:absolute;margin-left:313.15pt;margin-top:111.5pt;width:49pt;height:21.1pt;z-index:251858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7A049D26" wp14:editId="1E0DC6EC">
            <wp:extent cx="5187598" cy="4181475"/>
            <wp:effectExtent l="0" t="0" r="0" b="0"/>
            <wp:docPr id="20" name="Imagen 20" descr="Abrir puerto en el firewall de Windows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brir puerto en el firewall de Windows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56" cy="418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Escribimos el puerto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8080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y hacemos clic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Siguiente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19518FD" wp14:editId="1FEC5FCE">
                <wp:simplePos x="0" y="0"/>
                <wp:positionH relativeFrom="margin">
                  <wp:posOffset>3638299</wp:posOffset>
                </wp:positionH>
                <wp:positionV relativeFrom="paragraph">
                  <wp:posOffset>2083050</wp:posOffset>
                </wp:positionV>
                <wp:extent cx="410150" cy="319418"/>
                <wp:effectExtent l="64135" t="12065" r="54610" b="92710"/>
                <wp:wrapNone/>
                <wp:docPr id="82" name="Flecha izquierd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0150" cy="31941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8562" id="Flecha izquierda 82" o:spid="_x0000_s1026" type="#_x0000_t66" style="position:absolute;margin-left:286.5pt;margin-top:164pt;width:32.3pt;height:25.15pt;rotation:-90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" adj="8411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A2416A9" wp14:editId="65862D68">
                <wp:simplePos x="0" y="0"/>
                <wp:positionH relativeFrom="margin">
                  <wp:posOffset>4128242</wp:posOffset>
                </wp:positionH>
                <wp:positionV relativeFrom="paragraph">
                  <wp:posOffset>1165836</wp:posOffset>
                </wp:positionV>
                <wp:extent cx="622130" cy="267752"/>
                <wp:effectExtent l="57150" t="19050" r="6985" b="94615"/>
                <wp:wrapNone/>
                <wp:docPr id="81" name="Flecha izquierd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7ECB5" id="Flecha izquierda 81" o:spid="_x0000_s1026" type="#_x0000_t66" style="position:absolute;margin-left:325.05pt;margin-top:91.8pt;width:49pt;height:21.1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6788CAB7" wp14:editId="05D5C9D1">
            <wp:extent cx="5033645" cy="2676525"/>
            <wp:effectExtent l="0" t="0" r="0" b="9525"/>
            <wp:docPr id="21" name="Imagen 21" descr="Abrir puerto 8080 en el firewall de Windows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brir puerto 8080 en el firewall de Windows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12" cy="268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4F9" w:rsidRPr="00124C6D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rFonts w:ascii="Arial" w:eastAsia="Times New Roman" w:hAnsi="Arial" w:cs="Arial"/>
          <w:sz w:val="24"/>
          <w:szCs w:val="24"/>
          <w:lang w:eastAsia="es-419"/>
        </w:rPr>
        <w:t>Damos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clic en “</w:t>
      </w:r>
      <w:r w:rsidR="00C90ECF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Siguiente</w:t>
      </w:r>
      <w:r w:rsidR="00C90ECF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B754F9" w:rsidRDefault="00B754F9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5AC09A6" wp14:editId="63FB2462">
                <wp:simplePos x="0" y="0"/>
                <wp:positionH relativeFrom="margin">
                  <wp:posOffset>3700620</wp:posOffset>
                </wp:positionH>
                <wp:positionV relativeFrom="paragraph">
                  <wp:posOffset>2285682</wp:posOffset>
                </wp:positionV>
                <wp:extent cx="689999" cy="457056"/>
                <wp:effectExtent l="2222" t="16828" r="74613" b="93662"/>
                <wp:wrapNone/>
                <wp:docPr id="83" name="Flecha izquierd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89999" cy="45705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279FC" id="Flecha izquierda 83" o:spid="_x0000_s1026" type="#_x0000_t66" style="position:absolute;margin-left:291.4pt;margin-top:179.95pt;width:54.35pt;height:36pt;rotation:-90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" adj="7154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34AF9FD7" wp14:editId="5093C595">
            <wp:extent cx="5194300" cy="3105150"/>
            <wp:effectExtent l="0" t="0" r="6350" b="0"/>
            <wp:docPr id="22" name="Imagen 22" descr="Permitir conexión en firewall de Windows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rmitir conexión en firewall de Windows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35" cy="311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F2AA2" w:rsidRDefault="006F2AA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F2AA2" w:rsidRDefault="006F2AA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F2AA2" w:rsidRDefault="006F2AA2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De nuevo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Siguiente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00FD419" wp14:editId="0A489D4D">
                <wp:simplePos x="0" y="0"/>
                <wp:positionH relativeFrom="margin">
                  <wp:posOffset>3549219</wp:posOffset>
                </wp:positionH>
                <wp:positionV relativeFrom="paragraph">
                  <wp:posOffset>2477350</wp:posOffset>
                </wp:positionV>
                <wp:extent cx="622130" cy="413744"/>
                <wp:effectExtent l="8890" t="10160" r="73025" b="92075"/>
                <wp:wrapNone/>
                <wp:docPr id="84" name="Flecha izquierd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22130" cy="41374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89A4" id="Flecha izquierda 84" o:spid="_x0000_s1026" type="#_x0000_t66" style="position:absolute;margin-left:279.45pt;margin-top:195.05pt;width:49pt;height:32.6pt;rotation:-90;z-index:251869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" adj="7182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1EC73AC3" wp14:editId="5C260F9F">
            <wp:extent cx="4962386" cy="3248025"/>
            <wp:effectExtent l="0" t="0" r="0" b="0"/>
            <wp:docPr id="23" name="Imagen 23" descr="Perfil de la regla de entrada del firewall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erfil de la regla de entrada del firewall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474" cy="325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Escribimos un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nombre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para identificar la nueva regla y por último hacemos clic en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Finalizar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323D39" wp14:editId="11639438">
                <wp:simplePos x="0" y="0"/>
                <wp:positionH relativeFrom="margin">
                  <wp:posOffset>3866619</wp:posOffset>
                </wp:positionH>
                <wp:positionV relativeFrom="paragraph">
                  <wp:posOffset>2405696</wp:posOffset>
                </wp:positionV>
                <wp:extent cx="422934" cy="323344"/>
                <wp:effectExtent l="49847" t="26353" r="84138" b="103187"/>
                <wp:wrapNone/>
                <wp:docPr id="86" name="Flecha izquierd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22934" cy="32334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1E5E" id="Flecha izquierda 86" o:spid="_x0000_s1026" type="#_x0000_t66" style="position:absolute;margin-left:304.45pt;margin-top:189.4pt;width:33.3pt;height:25.45pt;rotation:-90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" adj="8257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439DA06" wp14:editId="2A6DDC11">
                <wp:simplePos x="0" y="0"/>
                <wp:positionH relativeFrom="margin">
                  <wp:posOffset>2648309</wp:posOffset>
                </wp:positionH>
                <wp:positionV relativeFrom="paragraph">
                  <wp:posOffset>950068</wp:posOffset>
                </wp:positionV>
                <wp:extent cx="622130" cy="267752"/>
                <wp:effectExtent l="57150" t="19050" r="6985" b="94615"/>
                <wp:wrapNone/>
                <wp:docPr id="85" name="Flecha izquierd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E76AA" id="Flecha izquierda 85" o:spid="_x0000_s1026" type="#_x0000_t66" style="position:absolute;margin-left:208.55pt;margin-top:74.8pt;width:49pt;height:21.1pt;z-index:251871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53A04161" wp14:editId="45F911D6">
            <wp:extent cx="5211445" cy="3038475"/>
            <wp:effectExtent l="0" t="0" r="8255" b="9525"/>
            <wp:docPr id="29" name="Imagen 29" descr="Abrir puerto 8080 en firewall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brir puerto 8080 en firewall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132" cy="304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Al finalizar podemos ver que nuestra nueva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 regla de entrada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ya se encuentra en la lista</w:t>
      </w:r>
    </w:p>
    <w:p w:rsidR="006036E2" w:rsidRDefault="00C90ECF" w:rsidP="00EB156F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7F2E1249" wp14:editId="258068AB">
            <wp:extent cx="5276850" cy="1912982"/>
            <wp:effectExtent l="0" t="0" r="0" b="0"/>
            <wp:docPr id="35" name="Imagen 35" descr="Ver reglas de entrada en firewall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Ver reglas de entrada en firewall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29" cy="192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56F" w:rsidRDefault="00EB156F" w:rsidP="00EB156F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EB156F" w:rsidRPr="00124C6D" w:rsidRDefault="00EB156F" w:rsidP="00EB156F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14" w:name="_Toc3488518"/>
      <w:r>
        <w:rPr>
          <w:rFonts w:ascii="Arial" w:hAnsi="Arial"/>
          <w:b/>
          <w:caps/>
          <w:color w:val="auto"/>
        </w:rPr>
        <w:t>PRUEBA EN LOCAL Y DESDE EL CLIENTE</w:t>
      </w:r>
      <w:bookmarkEnd w:id="14"/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Comprobaremos el funcionamiento en local escribiendo en el navegador: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http://localhost:8080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C90ECF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A3C1C32" wp14:editId="7F128D37">
                <wp:simplePos x="0" y="0"/>
                <wp:positionH relativeFrom="margin">
                  <wp:posOffset>819510</wp:posOffset>
                </wp:positionH>
                <wp:positionV relativeFrom="paragraph">
                  <wp:posOffset>225449</wp:posOffset>
                </wp:positionV>
                <wp:extent cx="622130" cy="267752"/>
                <wp:effectExtent l="57150" t="19050" r="6985" b="94615"/>
                <wp:wrapNone/>
                <wp:docPr id="87" name="Flecha izquierd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7549A" id="Flecha izquierda 87" o:spid="_x0000_s1026" type="#_x0000_t66" style="position:absolute;margin-left:64.55pt;margin-top:17.75pt;width:49pt;height:21.1pt;z-index:251875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05C07C22" wp14:editId="4466CF49">
            <wp:extent cx="5184648" cy="1760052"/>
            <wp:effectExtent l="0" t="0" r="0" b="0"/>
            <wp:docPr id="47" name="Imagen 47" descr="Pruebas Apache Tomcat en Windows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ruebas Apache Tomcat en Windows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878" cy="178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AA2" w:rsidRDefault="006F2AA2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Desde el cliente también comprobaremos el funcionamiento, escribiendo en el navegador la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IP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del servidor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192.168.0.2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 junto con el puerto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8080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 “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192.168.0.2:8080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”.</w:t>
      </w:r>
    </w:p>
    <w:p w:rsidR="006036E2" w:rsidRDefault="00C90ECF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lastRenderedPageBreak/>
        <w:drawing>
          <wp:inline distT="0" distB="0" distL="0" distR="0" wp14:anchorId="372B006E" wp14:editId="07BC5ECC">
            <wp:extent cx="5102352" cy="2492991"/>
            <wp:effectExtent l="0" t="0" r="3175" b="3175"/>
            <wp:docPr id="48" name="Imagen 48" descr="Pruebas Apache Tomacat cliente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ruebas Apache Tomacat cliente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100" cy="251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BA3" w:rsidRDefault="00202BA3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202BA3" w:rsidRDefault="00202BA3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Pr="00124C6D" w:rsidRDefault="006036E2" w:rsidP="006036E2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</w:p>
    <w:p w:rsidR="006036E2" w:rsidRDefault="006036E2" w:rsidP="006036E2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15" w:name="_Toc3488519"/>
      <w:r>
        <w:rPr>
          <w:rFonts w:ascii="Arial" w:hAnsi="Arial"/>
          <w:b/>
          <w:caps/>
          <w:color w:val="auto"/>
        </w:rPr>
        <w:t>USUARIO Y CONTRASEÑA MANAGER APP</w:t>
      </w:r>
      <w:bookmarkEnd w:id="15"/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Por defecto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Tomcat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 no configura un usuario y contraseña para acceder a 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Manager App</w:t>
      </w:r>
      <w:r w:rsidRPr="00124C6D">
        <w:rPr>
          <w:rFonts w:ascii="Arial" w:eastAsia="Times New Roman" w:hAnsi="Arial" w:cs="Arial"/>
          <w:sz w:val="24"/>
          <w:szCs w:val="24"/>
          <w:lang w:eastAsia="es-419"/>
        </w:rPr>
        <w:t>.</w:t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t>Para poder utilizar este servicio debemos modificar la configuración desde el archivo “</w:t>
      </w:r>
      <w:r w:rsidR="00584B5C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C:\apache-tomcat-9.0.1\conf\tomcat-users.xml</w:t>
      </w:r>
      <w:r w:rsidR="00584B5C" w:rsidRPr="00124C6D">
        <w:rPr>
          <w:rFonts w:ascii="Arial" w:eastAsia="Times New Roman" w:hAnsi="Arial" w:cs="Arial"/>
          <w:sz w:val="24"/>
          <w:szCs w:val="24"/>
          <w:lang w:eastAsia="es-419"/>
        </w:rPr>
        <w:t xml:space="preserve"> “</w:t>
      </w:r>
    </w:p>
    <w:p w:rsidR="00C90ECF" w:rsidRPr="00124C6D" w:rsidRDefault="00103E97" w:rsidP="00124C6D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08D5BA0" wp14:editId="2A00E6B6">
                <wp:simplePos x="0" y="0"/>
                <wp:positionH relativeFrom="margin">
                  <wp:posOffset>3881887</wp:posOffset>
                </wp:positionH>
                <wp:positionV relativeFrom="paragraph">
                  <wp:posOffset>2071502</wp:posOffset>
                </wp:positionV>
                <wp:extent cx="622130" cy="267752"/>
                <wp:effectExtent l="57150" t="19050" r="6985" b="94615"/>
                <wp:wrapNone/>
                <wp:docPr id="89" name="Flecha izquierd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1FBF9" id="Flecha izquierda 89" o:spid="_x0000_s1026" type="#_x0000_t66" style="position:absolute;margin-left:305.65pt;margin-top:163.1pt;width:49pt;height:21.1pt;z-index:251877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7F9FA8EF" wp14:editId="2B20CA58">
            <wp:extent cx="5411516" cy="3048000"/>
            <wp:effectExtent l="0" t="0" r="0" b="0"/>
            <wp:docPr id="49" name="Imagen 49" descr="Manager app tomcat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nager app tomcat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64" cy="30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CF" w:rsidRPr="00124C6D" w:rsidRDefault="00C90ECF" w:rsidP="00124C6D">
      <w:pPr>
        <w:shd w:val="clear" w:color="auto" w:fill="FFFFFF"/>
        <w:spacing w:before="300" w:after="100" w:afterAutospacing="1" w:line="240" w:lineRule="auto"/>
        <w:jc w:val="both"/>
        <w:rPr>
          <w:rFonts w:ascii="Arial" w:eastAsia="Times New Roman" w:hAnsi="Arial" w:cs="Arial"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sz w:val="24"/>
          <w:szCs w:val="24"/>
          <w:lang w:eastAsia="es-419"/>
        </w:rPr>
        <w:lastRenderedPageBreak/>
        <w:t>Añadiremos las siguientes líneas donde pondremos nuestro usuario y contraseña.</w:t>
      </w:r>
    </w:p>
    <w:p w:rsidR="00EB156F" w:rsidRDefault="00103E97" w:rsidP="00EB156F">
      <w:pPr>
        <w:jc w:val="both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3FF4CA4" wp14:editId="142BEBAC">
                <wp:simplePos x="0" y="0"/>
                <wp:positionH relativeFrom="margin">
                  <wp:posOffset>3062378</wp:posOffset>
                </wp:positionH>
                <wp:positionV relativeFrom="paragraph">
                  <wp:posOffset>1614302</wp:posOffset>
                </wp:positionV>
                <wp:extent cx="622130" cy="267752"/>
                <wp:effectExtent l="57150" t="19050" r="6985" b="94615"/>
                <wp:wrapNone/>
                <wp:docPr id="90" name="Flecha izquierd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5C18A" id="Flecha izquierda 90" o:spid="_x0000_s1026" type="#_x0000_t66" style="position:absolute;margin-left:241.15pt;margin-top:127.1pt;width:49pt;height:21.1pt;z-index:251879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90ECF" w:rsidRPr="00124C6D">
        <w:rPr>
          <w:rFonts w:ascii="Arial" w:eastAsia="Times New Roman" w:hAnsi="Arial" w:cs="Arial"/>
          <w:noProof/>
          <w:sz w:val="24"/>
          <w:szCs w:val="24"/>
          <w:lang w:val="es-419" w:eastAsia="es-419"/>
        </w:rPr>
        <w:drawing>
          <wp:inline distT="0" distB="0" distL="0" distR="0" wp14:anchorId="73FCF2E2" wp14:editId="49FEBA4B">
            <wp:extent cx="5305425" cy="2152650"/>
            <wp:effectExtent l="0" t="0" r="9525" b="0"/>
            <wp:docPr id="50" name="Imagen 50" descr="Añadir role Apache Tomcat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ñadir role Apache Tomcat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78" cy="215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6E2" w:rsidRPr="00124C6D" w:rsidRDefault="006036E2" w:rsidP="00EB156F">
      <w:pPr>
        <w:jc w:val="center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  <w:r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  <w:t>INSTALACION GLASSFISH 4.1</w:t>
      </w:r>
    </w:p>
    <w:p w:rsidR="00EA1730" w:rsidRPr="00124C6D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Se descarga el fichero comprimido glassfish-4.1.zip de su sitio </w:t>
      </w:r>
      <w:hyperlink r:id="rId122" w:tgtFrame="_blank" w:history="1">
        <w:r w:rsidRPr="00124C6D">
          <w:rPr>
            <w:rFonts w:ascii="Arial" w:eastAsia="Times New Roman" w:hAnsi="Arial" w:cs="Arial"/>
            <w:bCs/>
            <w:sz w:val="24"/>
            <w:szCs w:val="24"/>
            <w:lang w:eastAsia="es-419"/>
          </w:rPr>
          <w:t>web oficial</w:t>
        </w:r>
      </w:hyperlink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. Se descomprime en C:\ el fichero descargado. Se crea de forma automática la carpeta C:\glassfish4 que contiene toda la estructura y archivos del servidor Glassfish.</w:t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4C3DA231" wp14:editId="73840E8F">
            <wp:extent cx="5200650" cy="3724275"/>
            <wp:effectExtent l="0" t="0" r="0" b="9525"/>
            <wp:docPr id="57" name="Imagen 57" descr="https://jlsmorilloblog.files.wordpress.com/2018/06/imagen41.png?w=640&amp;h=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jlsmorilloblog.files.wordpress.com/2018/06/imagen41.png?w=640&amp;h=39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lastRenderedPageBreak/>
        <w:t>Se accede a la carpeta C:\glassfish4\glassfish\bin y desde la consola de terminal se ejecuta el siguiente comando para iniciar el servicio:</w:t>
      </w:r>
    </w:p>
    <w:p w:rsidR="00EA1730" w:rsidRPr="00124C6D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asadmin start-domain</w:t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2C2F7F35" wp14:editId="352FE674">
            <wp:extent cx="4905375" cy="1743075"/>
            <wp:effectExtent l="0" t="0" r="9525" b="9525"/>
            <wp:docPr id="58" name="Imagen 58" descr="https://jlsmorilloblog.files.wordpress.com/2018/06/imagen51.png?w=515&amp;h=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jlsmorilloblog.files.wordpress.com/2018/06/imagen51.png?w=515&amp;h=18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Para crear un servicio de Windows para Glassfish, se puede ejecutar el comando iniciando la consola de terminal como administrador:</w:t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asadmin create-service</w:t>
      </w:r>
    </w:p>
    <w:p w:rsidR="00EA1730" w:rsidRPr="00124C6D" w:rsidRDefault="00EA1730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09A8AD96" wp14:editId="271804DF">
            <wp:extent cx="5162550" cy="3105150"/>
            <wp:effectExtent l="0" t="0" r="0" b="0"/>
            <wp:docPr id="59" name="Imagen 59" descr="https://jlsmorilloblog.files.wordpress.com/2018/06/imagen6.png?w=640&amp;h=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jlsmorilloblog.files.wordpress.com/2018/06/imagen6.png?w=640&amp;h=46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71F" w:rsidRPr="00124C6D" w:rsidRDefault="00E8471F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Para evitar errores de ejecución de Java, se detiene el servicio domain1 Glassfish Server </w:t>
      </w:r>
    </w:p>
    <w:p w:rsidR="00EA1730" w:rsidRPr="00124C6D" w:rsidRDefault="00EB156F" w:rsidP="00953599">
      <w:pPr>
        <w:shd w:val="clear" w:color="auto" w:fill="FFFFFF"/>
        <w:spacing w:before="100" w:beforeAutospacing="1" w:after="36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lastRenderedPageBreak/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F7FAD63" wp14:editId="402B88A8">
                <wp:simplePos x="0" y="0"/>
                <wp:positionH relativeFrom="margin">
                  <wp:align>center</wp:align>
                </wp:positionH>
                <wp:positionV relativeFrom="paragraph">
                  <wp:posOffset>-7874</wp:posOffset>
                </wp:positionV>
                <wp:extent cx="4114800" cy="3641725"/>
                <wp:effectExtent l="0" t="0" r="0" b="0"/>
                <wp:wrapNone/>
                <wp:docPr id="138" name="Grupo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3641725"/>
                          <a:chOff x="0" y="0"/>
                          <a:chExt cx="4114800" cy="3641725"/>
                        </a:xfrm>
                      </wpg:grpSpPr>
                      <pic:pic xmlns:pic="http://schemas.openxmlformats.org/drawingml/2006/picture">
                        <pic:nvPicPr>
                          <pic:cNvPr id="60" name="Imagen 60" descr="https://jlsmorilloblog.files.wordpress.com/2018/06/imagen7.png?w=640&amp;h=447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364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Flecha izquierda 91"/>
                        <wps:cNvSpPr/>
                        <wps:spPr>
                          <a:xfrm rot="10800000">
                            <a:off x="896112" y="2852928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D086F" id="Grupo 138" o:spid="_x0000_s1026" style="position:absolute;margin-left:0;margin-top:-.6pt;width:324pt;height:286.75pt;z-index:251954176;mso-position-horizontal:center;mso-position-horizontal-relative:margin" coordsize="41148,36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">
                <v:shape id="Imagen 60" o:spid="_x0000_s1027" type="#_x0000_t75" alt="https://jlsmorilloblog.files.wordpress.com/2018/06/imagen7.png?w=640&amp;h=447" style="position:absolute;width:41148;height:36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">
                  <v:imagedata r:id="rId127" o:title="imagen7"/>
                  <v:path arrowok="t"/>
                </v:shape>
                <v:shape id="Flecha izquierda 91" o:spid="_x0000_s1028" type="#_x0000_t66" style="position:absolute;left:8961;top:28529;width:6221;height:267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" adj="4648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A1730" w:rsidRPr="00124C6D" w:rsidRDefault="00E8471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</w:t>
      </w:r>
      <w:r w:rsidR="00584B5C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e edita </w:t>
      </w:r>
      <w:r w:rsidR="00EA1730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el fichero C:\glassfish4\glassfish\config\asenv.bat para añadir al final la siguiente línea en la que se indica el PATH (ruta de instalación) del JDK de Java, este caso es la siguiente:</w:t>
      </w:r>
    </w:p>
    <w:p w:rsidR="00EA1730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set AS JAVA=C:\Java\</w:t>
      </w: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612658C4" wp14:editId="172838D6">
                <wp:simplePos x="0" y="0"/>
                <wp:positionH relativeFrom="column">
                  <wp:posOffset>3302</wp:posOffset>
                </wp:positionH>
                <wp:positionV relativeFrom="paragraph">
                  <wp:posOffset>272161</wp:posOffset>
                </wp:positionV>
                <wp:extent cx="5531866" cy="2459355"/>
                <wp:effectExtent l="0" t="0" r="0" b="0"/>
                <wp:wrapNone/>
                <wp:docPr id="146" name="Grupo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1866" cy="2459355"/>
                          <a:chOff x="0" y="0"/>
                          <a:chExt cx="5531866" cy="2459355"/>
                        </a:xfrm>
                      </wpg:grpSpPr>
                      <wpg:grpSp>
                        <wpg:cNvPr id="144" name="Grupo 144"/>
                        <wpg:cNvGrpSpPr/>
                        <wpg:grpSpPr>
                          <a:xfrm>
                            <a:off x="0" y="0"/>
                            <a:ext cx="3311525" cy="2459355"/>
                            <a:chOff x="0" y="0"/>
                            <a:chExt cx="3311525" cy="2459355"/>
                          </a:xfrm>
                        </wpg:grpSpPr>
                        <pic:pic xmlns:pic="http://schemas.openxmlformats.org/drawingml/2006/picture">
                          <pic:nvPicPr>
                            <pic:cNvPr id="61" name="Imagen 61" descr="https://jlsmorilloblog.files.wordpress.com/2018/06/imagen10.png?w=640&amp;h=3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311525" cy="2459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2" name="Flecha izquierda 92"/>
                          <wps:cNvSpPr/>
                          <wps:spPr>
                            <a:xfrm rot="10800000">
                              <a:off x="301752" y="694944"/>
                              <a:ext cx="402209" cy="194183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45" name="Grupo 145"/>
                        <wpg:cNvGrpSpPr/>
                        <wpg:grpSpPr>
                          <a:xfrm>
                            <a:off x="3465576" y="9144"/>
                            <a:ext cx="2066290" cy="879983"/>
                            <a:chOff x="0" y="0"/>
                            <a:chExt cx="2066290" cy="879983"/>
                          </a:xfrm>
                        </wpg:grpSpPr>
                        <pic:pic xmlns:pic="http://schemas.openxmlformats.org/drawingml/2006/picture">
                          <pic:nvPicPr>
                            <pic:cNvPr id="62" name="Imagen 62" descr="https://jlsmorilloblog.files.wordpress.com/2018/06/imagen111.png?w=300&amp;h=1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066290" cy="854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3" name="Flecha izquierda 93"/>
                          <wps:cNvSpPr/>
                          <wps:spPr>
                            <a:xfrm>
                              <a:off x="1280160" y="621792"/>
                              <a:ext cx="548640" cy="258191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AE214E" id="Grupo 146" o:spid="_x0000_s1026" style="position:absolute;margin-left:.25pt;margin-top:21.45pt;width:435.6pt;height:193.65pt;z-index:251961344" coordsize="55318,24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">
                <v:group id="Grupo 144" o:spid="_x0000_s1027" style="position:absolute;width:33115;height:24593" coordsize="33115,24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Imagen 61" o:spid="_x0000_s1028" type="#_x0000_t75" alt="https://jlsmorilloblog.files.wordpress.com/2018/06/imagen10.png?w=640&amp;h=390" style="position:absolute;width:33115;height:24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">
                    <v:imagedata r:id="rId130" o:title="imagen10"/>
                    <v:path arrowok="t"/>
                  </v:shape>
                  <v:shape id="Flecha izquierda 92" o:spid="_x0000_s1029" type="#_x0000_t66" style="position:absolute;left:3017;top:6949;width:4022;height:19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" adj="5214" fillcolor="red" strokecolor="red">
                    <v:shadow on="t" color="black" opacity="22937f" origin=",.5" offset="0,.63889mm"/>
                  </v:shape>
                </v:group>
                <v:group id="Grupo 145" o:spid="_x0000_s1030" style="position:absolute;left:34655;top:91;width:20663;height:8800" coordsize="20662,8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<v:shape id="Imagen 62" o:spid="_x0000_s1031" type="#_x0000_t75" alt="https://jlsmorilloblog.files.wordpress.com/2018/06/imagen111.png?w=300&amp;h=124" style="position:absolute;width:20662;height:8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">
                    <v:imagedata r:id="rId131" o:title="imagen111"/>
                    <v:path arrowok="t"/>
                  </v:shape>
                  <v:shape id="Flecha izquierda 93" o:spid="_x0000_s1032" type="#_x0000_t66" style="position:absolute;left:12801;top:6217;width:5487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" adj="5083" fillcolor="red" strokecolor="red">
                    <v:shadow on="t" color="black" opacity="22937f" origin=",.5" offset="0,.63889mm"/>
                  </v:shape>
                </v:group>
              </v:group>
            </w:pict>
          </mc:Fallback>
        </mc:AlternateContent>
      </w: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B156F" w:rsidRDefault="00EB156F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A1730" w:rsidRPr="00124C6D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lastRenderedPageBreak/>
        <w:t>En unos segundos, GlassFish estará listo para aceptar solicitudes. El dominio por defecto “domain1” está configurado para escuchar en el puerto 8080. Ir a </w:t>
      </w:r>
      <w:hyperlink r:id="rId132" w:history="1">
        <w:r w:rsidRPr="00124C6D">
          <w:rPr>
            <w:rFonts w:ascii="Arial" w:eastAsia="Times New Roman" w:hAnsi="Arial" w:cs="Arial"/>
            <w:bCs/>
            <w:sz w:val="24"/>
            <w:szCs w:val="24"/>
            <w:lang w:eastAsia="es-419"/>
          </w:rPr>
          <w:t>http://localhost</w:t>
        </w:r>
      </w:hyperlink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: 8080 para ver la página de inicio por defecto.</w:t>
      </w:r>
    </w:p>
    <w:p w:rsidR="00EA1730" w:rsidRPr="00124C6D" w:rsidRDefault="00C73B2D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D193737" wp14:editId="4B683224">
                <wp:simplePos x="0" y="0"/>
                <wp:positionH relativeFrom="margin">
                  <wp:posOffset>1359164</wp:posOffset>
                </wp:positionH>
                <wp:positionV relativeFrom="paragraph">
                  <wp:posOffset>348423</wp:posOffset>
                </wp:positionV>
                <wp:extent cx="622130" cy="267752"/>
                <wp:effectExtent l="57150" t="19050" r="6985" b="94615"/>
                <wp:wrapNone/>
                <wp:docPr id="135" name="Flecha izquierda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5C37A" id="Flecha izquierda 135" o:spid="_x0000_s1026" type="#_x0000_t66" style="position:absolute;margin-left:107pt;margin-top:27.45pt;width:49pt;height:21.1pt;z-index:251893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EA1730" w:rsidRPr="00124C6D"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77585DF9" wp14:editId="141A23ED">
            <wp:extent cx="4924425" cy="4543425"/>
            <wp:effectExtent l="0" t="0" r="9525" b="9525"/>
            <wp:docPr id="63" name="Imagen 63" descr="https://jlsmorilloblog.files.wordpress.com/2018/06/imagen8.png?w=640&amp;h=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jlsmorilloblog.files.wordpress.com/2018/06/imagen8.png?w=640&amp;h=47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8FB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Es posible acceder a la consola de administración de Glassfish a través de la URL </w:t>
      </w:r>
      <w:hyperlink w:history="1">
        <w:r w:rsidRPr="00A35CE3">
          <w:rPr>
            <w:rFonts w:ascii="Arial" w:eastAsia="Times New Roman" w:hAnsi="Arial" w:cs="Arial"/>
            <w:b/>
            <w:bCs/>
            <w:sz w:val="24"/>
            <w:szCs w:val="24"/>
            <w:lang w:eastAsia="es-419"/>
          </w:rPr>
          <w:t>http://&lt;IP</w:t>
        </w:r>
      </w:hyperlink>
      <w:r w:rsidR="006036E2" w:rsidRPr="00A35CE3">
        <w:rPr>
          <w:rFonts w:ascii="Arial" w:eastAsia="Times New Roman" w:hAnsi="Arial" w:cs="Arial"/>
          <w:b/>
          <w:bCs/>
          <w:sz w:val="24"/>
          <w:szCs w:val="24"/>
          <w:lang w:eastAsia="es-419"/>
        </w:rPr>
        <w:t> o nombre servidor&gt;:4848</w:t>
      </w:r>
    </w:p>
    <w:p w:rsidR="006036E2" w:rsidRPr="00124C6D" w:rsidRDefault="006036E2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6036E2" w:rsidRDefault="006036E2" w:rsidP="00085E93">
      <w:pPr>
        <w:pStyle w:val="Ttulo3"/>
        <w:spacing w:line="240" w:lineRule="auto"/>
        <w:ind w:left="708"/>
        <w:jc w:val="center"/>
        <w:rPr>
          <w:rFonts w:ascii="Arial" w:hAnsi="Arial"/>
          <w:b/>
          <w:caps/>
          <w:color w:val="auto"/>
        </w:rPr>
      </w:pPr>
      <w:bookmarkStart w:id="16" w:name="_Toc3488520"/>
      <w:r>
        <w:rPr>
          <w:rFonts w:ascii="Arial" w:hAnsi="Arial"/>
          <w:b/>
          <w:caps/>
          <w:color w:val="auto"/>
        </w:rPr>
        <w:t>AJUSTE JVM OPTIONS</w:t>
      </w:r>
      <w:bookmarkEnd w:id="16"/>
    </w:p>
    <w:p w:rsidR="00EA1730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Para aumentar la memoria RAM disponible para las aplicaciones instaladas en Glassfish, es recomendable modificar el parámetro xmx512</w:t>
      </w:r>
      <w:r w:rsidR="00584B5C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m (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por </w:t>
      </w:r>
      <w:r w:rsidR="00584B5C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ejemplo,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 a xmx2048m) dentro del menú </w:t>
      </w:r>
      <w:r w:rsidRPr="00EB156F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Configurations – server-config – JVM Settings – JVM Options</w:t>
      </w: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 y también en </w:t>
      </w:r>
      <w:r w:rsidRPr="00EB156F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Configurations – default-config – JVM Settings – JVM Options</w:t>
      </w:r>
      <w:r w:rsidR="00FD316B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.</w:t>
      </w: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  <w:r>
        <w:rPr>
          <w:rFonts w:ascii="Arial" w:eastAsia="Times New Roman" w:hAnsi="Arial" w:cs="Arial"/>
          <w:b/>
          <w:bCs/>
          <w:i/>
          <w:noProof/>
          <w:sz w:val="24"/>
          <w:szCs w:val="24"/>
          <w:lang w:val="es-419" w:eastAsia="es-419"/>
        </w:rPr>
        <w:lastRenderedPageBreak/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49E10859" wp14:editId="590A2296">
                <wp:simplePos x="0" y="0"/>
                <wp:positionH relativeFrom="column">
                  <wp:posOffset>615950</wp:posOffset>
                </wp:positionH>
                <wp:positionV relativeFrom="paragraph">
                  <wp:posOffset>1397</wp:posOffset>
                </wp:positionV>
                <wp:extent cx="4069080" cy="3215640"/>
                <wp:effectExtent l="0" t="0" r="7620" b="3810"/>
                <wp:wrapNone/>
                <wp:docPr id="148" name="Grupo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080" cy="3215640"/>
                          <a:chOff x="0" y="0"/>
                          <a:chExt cx="4069080" cy="3215640"/>
                        </a:xfrm>
                      </wpg:grpSpPr>
                      <pic:pic xmlns:pic="http://schemas.openxmlformats.org/drawingml/2006/picture">
                        <pic:nvPicPr>
                          <pic:cNvPr id="64" name="Imagen 64" descr="https://jlsmorilloblog.files.wordpress.com/2018/06/imagen12.png?w=640&amp;h=426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080" cy="321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Flecha izquierda 94"/>
                        <wps:cNvSpPr/>
                        <wps:spPr>
                          <a:xfrm>
                            <a:off x="1600200" y="2697480"/>
                            <a:ext cx="356616" cy="173736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EDD2A" id="Grupo 148" o:spid="_x0000_s1026" style="position:absolute;margin-left:48.5pt;margin-top:.1pt;width:320.4pt;height:253.2pt;z-index:251964416" coordsize="40690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">
                <v:shape id="Imagen 64" o:spid="_x0000_s1027" type="#_x0000_t75" alt="https://jlsmorilloblog.files.wordpress.com/2018/06/imagen12.png?w=640&amp;h=426" style="position:absolute;width:40690;height:32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">
                  <v:imagedata r:id="rId135" o:title="imagen12"/>
                  <v:path arrowok="t"/>
                </v:shape>
                <v:shape id="Flecha izquierda 94" o:spid="_x0000_s1028" type="#_x0000_t66" style="position:absolute;left:16002;top:26974;width:3566;height:17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" adj="5262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965440" behindDoc="1" locked="0" layoutInCell="1" allowOverlap="1" wp14:anchorId="74DDAFAD" wp14:editId="77A98238">
            <wp:simplePos x="0" y="0"/>
            <wp:positionH relativeFrom="margin">
              <wp:posOffset>542544</wp:posOffset>
            </wp:positionH>
            <wp:positionV relativeFrom="paragraph">
              <wp:posOffset>177419</wp:posOffset>
            </wp:positionV>
            <wp:extent cx="4132580" cy="3502025"/>
            <wp:effectExtent l="0" t="0" r="1270" b="3175"/>
            <wp:wrapTight wrapText="bothSides">
              <wp:wrapPolygon edited="0">
                <wp:start x="0" y="0"/>
                <wp:lineTo x="0" y="21502"/>
                <wp:lineTo x="21507" y="21502"/>
                <wp:lineTo x="21507" y="0"/>
                <wp:lineTo x="0" y="0"/>
              </wp:wrapPolygon>
            </wp:wrapTight>
            <wp:docPr id="65" name="Imagen 65" descr="https://jlsmorilloblog.files.wordpress.com/2018/06/imagen13.png?w=640&amp;h=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jlsmorilloblog.files.wordpress.com/2018/06/imagen13.png?w=640&amp;h=4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8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A1730" w:rsidRDefault="00EA1730" w:rsidP="00953599">
      <w:pPr>
        <w:shd w:val="clear" w:color="auto" w:fill="FFFFFF"/>
        <w:spacing w:before="100" w:beforeAutospacing="1" w:after="0"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También es posible modificar las JVM Options, editando el fichero </w:t>
      </w:r>
      <w:r w:rsidRPr="00FD316B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C:\glassfish4\glassfish\domains\domain1\config\domain.xml</w:t>
      </w:r>
    </w:p>
    <w:p w:rsidR="006036E2" w:rsidRPr="00124C6D" w:rsidRDefault="006036E2" w:rsidP="00953599">
      <w:pPr>
        <w:shd w:val="clear" w:color="auto" w:fill="FFFFFF"/>
        <w:spacing w:before="750" w:after="0" w:line="240" w:lineRule="auto"/>
        <w:jc w:val="center"/>
        <w:outlineLvl w:val="1"/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</w:pPr>
      <w:bookmarkStart w:id="17" w:name="_Toc3488521"/>
      <w:r>
        <w:rPr>
          <w:rFonts w:ascii="Arial" w:eastAsia="Times New Roman" w:hAnsi="Arial" w:cs="Arial"/>
          <w:b/>
          <w:bCs/>
          <w:caps/>
          <w:sz w:val="24"/>
          <w:szCs w:val="24"/>
          <w:lang w:eastAsia="es-419"/>
        </w:rPr>
        <w:lastRenderedPageBreak/>
        <w:t>INICIAR LA APLICACION</w:t>
      </w:r>
      <w:bookmarkEnd w:id="17"/>
    </w:p>
    <w:p w:rsidR="00E8471F" w:rsidRPr="00124C6D" w:rsidRDefault="00E8471F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71F" w:rsidRPr="00124C6D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3CF5A0A5" wp14:editId="3620AEFC">
                <wp:simplePos x="0" y="0"/>
                <wp:positionH relativeFrom="margin">
                  <wp:align>center</wp:align>
                </wp:positionH>
                <wp:positionV relativeFrom="paragraph">
                  <wp:posOffset>420116</wp:posOffset>
                </wp:positionV>
                <wp:extent cx="2386330" cy="3769995"/>
                <wp:effectExtent l="0" t="0" r="0" b="1905"/>
                <wp:wrapNone/>
                <wp:docPr id="149" name="Grupo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6330" cy="3769995"/>
                          <a:chOff x="0" y="0"/>
                          <a:chExt cx="2386330" cy="3769995"/>
                        </a:xfrm>
                      </wpg:grpSpPr>
                      <pic:pic xmlns:pic="http://schemas.openxmlformats.org/drawingml/2006/picture">
                        <pic:nvPicPr>
                          <pic:cNvPr id="67" name="Imagen 67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330" cy="3769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Flecha izquierda 121"/>
                        <wps:cNvSpPr/>
                        <wps:spPr>
                          <a:xfrm>
                            <a:off x="1325880" y="1042416"/>
                            <a:ext cx="622130" cy="267752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C2D89" id="Grupo 149" o:spid="_x0000_s1026" style="position:absolute;margin-left:0;margin-top:33.1pt;width:187.9pt;height:296.85pt;z-index:251968512;mso-position-horizontal:center;mso-position-horizontal-relative:margin" coordsize="23863,37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">
                <v:shape id="Imagen 67" o:spid="_x0000_s1027" type="#_x0000_t75" style="position:absolute;width:23863;height:37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">
                  <v:imagedata r:id="rId138" o:title=""/>
                  <v:path arrowok="t"/>
                </v:shape>
                <v:shape id="Flecha izquierda 121" o:spid="_x0000_s1028" type="#_x0000_t66" style="position:absolute;left:13258;top:10424;width:6222;height:2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" adj="4648" fillcolor="red" strokecolor="red">
                  <v:shadow on="t" color="black" opacity="22937f" origin=",.5" offset="0,.63889mm"/>
                </v:shape>
                <w10:wrap anchorx="margin"/>
              </v:group>
            </w:pict>
          </mc:Fallback>
        </mc:AlternateContent>
      </w:r>
      <w:r w:rsidR="008A2D15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Ingresamos al navegador web Explorer ya que es el más recomendado para correr la </w:t>
      </w:r>
      <w:bookmarkStart w:id="18" w:name="OLE_LINK2"/>
      <w:r w:rsidR="008A2D15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aplicación</w:t>
      </w:r>
      <w:bookmarkEnd w:id="18"/>
    </w:p>
    <w:p w:rsidR="008A2D15" w:rsidRPr="00124C6D" w:rsidRDefault="008A2D15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8A2D15" w:rsidRDefault="008A2D15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FD316B" w:rsidRDefault="00FD316B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8A2D15" w:rsidRPr="00124C6D" w:rsidRDefault="008A2D15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Ingresamos a la siguiente dirección para poder ingresar a la </w:t>
      </w:r>
      <w:r w:rsidR="005828E3"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aplicación:</w:t>
      </w:r>
    </w:p>
    <w:p w:rsidR="005828E3" w:rsidRPr="00A35CE3" w:rsidRDefault="005828E3" w:rsidP="00953599">
      <w:pPr>
        <w:spacing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es-419"/>
        </w:rPr>
      </w:pPr>
      <w:r w:rsidRPr="00A35CE3">
        <w:rPr>
          <w:rFonts w:ascii="Arial" w:eastAsia="Times New Roman" w:hAnsi="Arial" w:cs="Arial"/>
          <w:b/>
          <w:bCs/>
          <w:sz w:val="24"/>
          <w:szCs w:val="24"/>
          <w:lang w:eastAsia="es-419"/>
        </w:rPr>
        <w:t>http://localhost:8080/PARKING_LOT/PaginaPrincipal.jsp</w:t>
      </w:r>
    </w:p>
    <w:p w:rsidR="008A2D15" w:rsidRPr="00124C6D" w:rsidRDefault="00103E97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EE5D99B" wp14:editId="72D9E3E6">
                <wp:simplePos x="0" y="0"/>
                <wp:positionH relativeFrom="margin">
                  <wp:posOffset>3761117</wp:posOffset>
                </wp:positionH>
                <wp:positionV relativeFrom="paragraph">
                  <wp:posOffset>234710</wp:posOffset>
                </wp:positionV>
                <wp:extent cx="622130" cy="267752"/>
                <wp:effectExtent l="57150" t="19050" r="6985" b="94615"/>
                <wp:wrapNone/>
                <wp:docPr id="129" name="Flecha izquierd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130" cy="26775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6F155" id="Flecha izquierda 129" o:spid="_x0000_s1026" type="#_x0000_t66" style="position:absolute;margin-left:296.15pt;margin-top:18.5pt;width:49pt;height:21.1pt;z-index:2518917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" adj="4648" fillcolor="red" strokecolor="red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8A2D15" w:rsidRPr="00124C6D">
        <w:rPr>
          <w:noProof/>
          <w:lang w:val="es-419" w:eastAsia="es-419"/>
        </w:rPr>
        <w:drawing>
          <wp:inline distT="0" distB="0" distL="0" distR="0" wp14:anchorId="2C08F188" wp14:editId="6E26B55C">
            <wp:extent cx="4086225" cy="5524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ABF" w:rsidRPr="00124C6D" w:rsidRDefault="00C53ABF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rFonts w:ascii="Arial" w:eastAsia="Times New Roman" w:hAnsi="Arial" w:cs="Arial"/>
          <w:bCs/>
          <w:sz w:val="24"/>
          <w:szCs w:val="24"/>
          <w:lang w:eastAsia="es-419"/>
        </w:rPr>
        <w:t>Entraras a la página principal de la aplicación.</w:t>
      </w:r>
    </w:p>
    <w:p w:rsidR="00C53ABF" w:rsidRDefault="00C53ABF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 w:rsidRPr="00124C6D">
        <w:rPr>
          <w:noProof/>
          <w:lang w:val="es-419" w:eastAsia="es-419"/>
        </w:rPr>
        <w:lastRenderedPageBreak/>
        <w:drawing>
          <wp:inline distT="0" distB="0" distL="0" distR="0" wp14:anchorId="5E088B26" wp14:editId="08CF0D0C">
            <wp:extent cx="5306060" cy="2532380"/>
            <wp:effectExtent l="0" t="0" r="8890" b="127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9D" w:rsidRDefault="00E8429D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pStyle w:val="Ttulo3"/>
        <w:jc w:val="center"/>
        <w:rPr>
          <w:rFonts w:ascii="Arial" w:hAnsi="Arial"/>
          <w:b/>
          <w:caps/>
          <w:color w:val="auto"/>
        </w:rPr>
      </w:pPr>
      <w:bookmarkStart w:id="19" w:name="_Toc3488522"/>
      <w:r>
        <w:rPr>
          <w:rFonts w:ascii="Arial" w:hAnsi="Arial"/>
          <w:b/>
          <w:caps/>
          <w:color w:val="auto"/>
        </w:rPr>
        <w:t>CONFIGURACION DE ICONO DE INICIO</w:t>
      </w:r>
      <w:bookmarkEnd w:id="19"/>
    </w:p>
    <w:p w:rsidR="00C53ABF" w:rsidRDefault="00C53ABF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sz w:val="24"/>
          <w:szCs w:val="24"/>
          <w:lang w:eastAsia="es-419"/>
        </w:rPr>
        <w:t>Para la configuración del icono de inicio en el escritorio de Windows se debe</w:t>
      </w:r>
    </w:p>
    <w:p w:rsidR="00E8429D" w:rsidRDefault="00E8429D" w:rsidP="00953599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noProof/>
          <w:sz w:val="24"/>
          <w:szCs w:val="24"/>
          <w:lang w:val="es-419" w:eastAsia="es-419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3302</wp:posOffset>
                </wp:positionH>
                <wp:positionV relativeFrom="paragraph">
                  <wp:posOffset>484632</wp:posOffset>
                </wp:positionV>
                <wp:extent cx="5306060" cy="2532380"/>
                <wp:effectExtent l="0" t="0" r="8890" b="127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2532380"/>
                          <a:chOff x="0" y="0"/>
                          <a:chExt cx="5306060" cy="2532380"/>
                        </a:xfrm>
                      </wpg:grpSpPr>
                      <wpg:grpSp>
                        <wpg:cNvPr id="192" name="Grupo 192"/>
                        <wpg:cNvGrpSpPr/>
                        <wpg:grpSpPr>
                          <a:xfrm>
                            <a:off x="0" y="0"/>
                            <a:ext cx="5306060" cy="2532380"/>
                            <a:chOff x="0" y="0"/>
                            <a:chExt cx="5306060" cy="2532380"/>
                          </a:xfrm>
                        </wpg:grpSpPr>
                        <pic:pic xmlns:pic="http://schemas.openxmlformats.org/drawingml/2006/picture">
                          <pic:nvPicPr>
                            <pic:cNvPr id="185" name="Imagen 1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06060" cy="25323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Imagen 1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590" t="30876" r="24810" b="5066"/>
                            <a:stretch/>
                          </pic:blipFill>
                          <pic:spPr bwMode="auto">
                            <a:xfrm>
                              <a:off x="2441448" y="27432"/>
                              <a:ext cx="1250315" cy="19081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93" name="Flecha izquierda 193"/>
                        <wps:cNvSpPr/>
                        <wps:spPr>
                          <a:xfrm>
                            <a:off x="3520440" y="905256"/>
                            <a:ext cx="448056" cy="182880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E38B31" id="Grupo 197" o:spid="_x0000_s1026" style="position:absolute;margin-left:.25pt;margin-top:38.15pt;width:417.8pt;height:199.4pt;z-index:251974656" coordsize="53060,25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">
                <v:group id="Grupo 192" o:spid="_x0000_s1027" style="position:absolute;width:53060;height:25323" coordsize="53060,25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Imagen 185" o:spid="_x0000_s1028" type="#_x0000_t75" style="position:absolute;width:53060;height:25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">
                    <v:imagedata r:id="rId142" o:title=""/>
                    <v:path arrowok="t"/>
                  </v:shape>
                  <v:shape id="Imagen 150" o:spid="_x0000_s1029" type="#_x0000_t75" style="position:absolute;left:24414;top:274;width:12503;height:1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">
                    <v:imagedata r:id="rId143" o:title="" croptop="20235f" cropbottom="3320f" cropleft="33810f" cropright="16259f"/>
                    <v:path arrowok="t"/>
                  </v:shape>
                </v:group>
                <v:shape id="Flecha izquierda 193" o:spid="_x0000_s1030" type="#_x0000_t66" style="position:absolute;left:35204;top:9052;width:4480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" adj="4408" fillcolor="red" strokecolor="red"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rFonts w:ascii="Arial" w:eastAsia="Times New Roman" w:hAnsi="Arial" w:cs="Arial"/>
          <w:bCs/>
          <w:sz w:val="24"/>
          <w:szCs w:val="24"/>
          <w:lang w:eastAsia="es-419"/>
        </w:rPr>
        <w:t xml:space="preserve">Dar clic derecho en la pantalla principal y seleccionar la opcion </w:t>
      </w:r>
      <w:r w:rsidRPr="00E8429D">
        <w:rPr>
          <w:rFonts w:ascii="Arial" w:eastAsia="Times New Roman" w:hAnsi="Arial" w:cs="Arial"/>
          <w:b/>
          <w:bCs/>
          <w:i/>
          <w:sz w:val="24"/>
          <w:szCs w:val="24"/>
          <w:lang w:eastAsia="es-419"/>
        </w:rPr>
        <w:t>Crear Acceso Directo.</w:t>
      </w: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CD1BF2" w:rsidRDefault="00CD1BF2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rFonts w:ascii="Arial" w:eastAsia="Times New Roman" w:hAnsi="Arial" w:cs="Arial"/>
          <w:bCs/>
          <w:sz w:val="24"/>
          <w:szCs w:val="24"/>
          <w:lang w:eastAsia="es-419"/>
        </w:rPr>
        <w:t>Se valida ejecutando la aplicación desde el icono generado desde el escritorio de Windows.</w:t>
      </w: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1975680" behindDoc="1" locked="0" layoutInCell="1" allowOverlap="1" wp14:anchorId="4CBD192D" wp14:editId="0D7BB49C">
            <wp:simplePos x="0" y="0"/>
            <wp:positionH relativeFrom="page">
              <wp:align>center</wp:align>
            </wp:positionH>
            <wp:positionV relativeFrom="paragraph">
              <wp:posOffset>23520</wp:posOffset>
            </wp:positionV>
            <wp:extent cx="3657600" cy="4145222"/>
            <wp:effectExtent l="0" t="0" r="0" b="8255"/>
            <wp:wrapTight wrapText="bothSides">
              <wp:wrapPolygon edited="0">
                <wp:start x="0" y="0"/>
                <wp:lineTo x="0" y="21544"/>
                <wp:lineTo x="21488" y="21544"/>
                <wp:lineTo x="21488" y="0"/>
                <wp:lineTo x="0" y="0"/>
              </wp:wrapPolygon>
            </wp:wrapTight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4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Default="00DD739E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286E29" w:rsidRDefault="00286E29" w:rsidP="00DD739E">
      <w:pPr>
        <w:pStyle w:val="Ttulo2"/>
        <w:rPr>
          <w:rFonts w:ascii="Arial" w:hAnsi="Arial"/>
          <w:b/>
          <w:caps/>
          <w:color w:val="auto"/>
        </w:rPr>
      </w:pPr>
      <w:r>
        <w:rPr>
          <w:rFonts w:ascii="Arial" w:hAnsi="Arial"/>
          <w:b/>
          <w:caps/>
          <w:color w:val="auto"/>
        </w:rPr>
        <w:lastRenderedPageBreak/>
        <w:t>CRONOGRAMA PLAN DE INSTALACION PARKING_LOT</w:t>
      </w: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Pr="008D7A83" w:rsidRDefault="00DD739E" w:rsidP="00DD739E">
      <w:pPr>
        <w:jc w:val="both"/>
        <w:rPr>
          <w:rFonts w:ascii="Arial" w:hAnsi="Arial" w:cs="Arial"/>
          <w:sz w:val="24"/>
          <w:szCs w:val="24"/>
        </w:rPr>
      </w:pPr>
      <w:r w:rsidRPr="008D7A83">
        <w:rPr>
          <w:rFonts w:ascii="Arial" w:hAnsi="Arial" w:cs="Arial"/>
          <w:sz w:val="24"/>
          <w:szCs w:val="24"/>
        </w:rPr>
        <w:t>En este apartado se mostrará paso a paso los tiempos destinados par</w:t>
      </w:r>
      <w:r>
        <w:rPr>
          <w:rFonts w:ascii="Arial" w:hAnsi="Arial" w:cs="Arial"/>
          <w:sz w:val="24"/>
          <w:szCs w:val="24"/>
        </w:rPr>
        <w:t>a la realización de la instalación del aplicativo PARKING LOT</w:t>
      </w:r>
    </w:p>
    <w:p w:rsidR="00286E29" w:rsidRDefault="00286E29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p w:rsidR="00DD739E" w:rsidRPr="00E01DC6" w:rsidRDefault="00E8429D" w:rsidP="00DD739E">
      <w:pPr>
        <w:pStyle w:val="Ttulo2"/>
        <w:rPr>
          <w:rFonts w:ascii="Arial" w:hAnsi="Arial"/>
          <w:b/>
          <w:bCs/>
          <w:iCs/>
          <w:color w:val="444444"/>
          <w:sz w:val="24"/>
          <w:bdr w:val="none" w:sz="0" w:space="0" w:color="auto" w:frame="1"/>
        </w:rPr>
      </w:pPr>
      <w:r w:rsidRPr="00E8429D">
        <w:rPr>
          <w:rFonts w:ascii="Arial" w:eastAsia="Times New Roman" w:hAnsi="Arial"/>
          <w:bCs/>
          <w:sz w:val="24"/>
          <w:lang w:eastAsia="es-419"/>
        </w:rPr>
        <w:t xml:space="preserve"> </w:t>
      </w:r>
      <w:bookmarkStart w:id="20" w:name="_Toc5905235"/>
      <w:r w:rsidR="00DD739E" w:rsidRPr="00E01DC6">
        <w:rPr>
          <w:rStyle w:val="nfasis"/>
          <w:rFonts w:ascii="Arial" w:hAnsi="Arial"/>
          <w:b/>
          <w:bCs/>
          <w:color w:val="444444"/>
          <w:sz w:val="24"/>
          <w:bdr w:val="none" w:sz="0" w:space="0" w:color="auto" w:frame="1"/>
        </w:rPr>
        <w:t>PRESUPUESTO</w:t>
      </w:r>
      <w:bookmarkEnd w:id="20"/>
    </w:p>
    <w:p w:rsidR="00DD739E" w:rsidRPr="008D7A83" w:rsidRDefault="00DD739E" w:rsidP="00DD739E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 w:rsidRPr="008D7A83">
        <w:rPr>
          <w:rFonts w:ascii="Arial" w:hAnsi="Arial" w:cs="Arial"/>
          <w:sz w:val="24"/>
          <w:szCs w:val="24"/>
        </w:rPr>
        <w:t>Talento Humano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Meyer Ayala Cuervo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Brayan Ayala Colmenares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David Valencia Pinzón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rPr>
          <w:rFonts w:ascii="Arial" w:hAnsi="Arial" w:cs="Arial"/>
        </w:rPr>
      </w:pPr>
      <w:r w:rsidRPr="008D7A83">
        <w:rPr>
          <w:rFonts w:ascii="Arial" w:hAnsi="Arial" w:cs="Arial"/>
        </w:rPr>
        <w:t>Sandy Varela Torres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rPr>
          <w:rFonts w:ascii="Arial" w:hAnsi="Arial" w:cs="Arial"/>
        </w:rPr>
      </w:pPr>
      <w:r w:rsidRPr="008D7A83">
        <w:rPr>
          <w:rFonts w:ascii="Arial" w:hAnsi="Arial" w:cs="Arial"/>
        </w:rPr>
        <w:t>Beverly Torres Domínguez</w:t>
      </w:r>
    </w:p>
    <w:p w:rsidR="00DD739E" w:rsidRPr="008D7A83" w:rsidRDefault="00DD739E" w:rsidP="00DD739E">
      <w:pPr>
        <w:pStyle w:val="Default"/>
        <w:rPr>
          <w:rFonts w:ascii="Arial" w:hAnsi="Arial" w:cs="Arial"/>
        </w:rPr>
      </w:pPr>
    </w:p>
    <w:p w:rsidR="00DD739E" w:rsidRPr="008D7A83" w:rsidRDefault="00DD739E" w:rsidP="00DD739E">
      <w:pPr>
        <w:pStyle w:val="Default"/>
        <w:numPr>
          <w:ilvl w:val="0"/>
          <w:numId w:val="21"/>
        </w:numPr>
        <w:rPr>
          <w:rFonts w:ascii="Arial" w:hAnsi="Arial" w:cs="Arial"/>
        </w:rPr>
      </w:pPr>
      <w:r w:rsidRPr="008D7A83">
        <w:rPr>
          <w:rFonts w:ascii="Arial" w:hAnsi="Arial" w:cs="Arial"/>
        </w:rPr>
        <w:t xml:space="preserve">Transportes </w:t>
      </w:r>
    </w:p>
    <w:p w:rsidR="00DD739E" w:rsidRPr="008D7A83" w:rsidRDefault="00820FD5" w:rsidP="00DD739E">
      <w:pPr>
        <w:pStyle w:val="Prrafodelista"/>
        <w:numPr>
          <w:ilvl w:val="0"/>
          <w:numId w:val="21"/>
        </w:numPr>
        <w:jc w:val="both"/>
        <w:rPr>
          <w:rFonts w:ascii="Arial" w:eastAsiaTheme="minorHAnsi" w:hAnsi="Arial" w:cs="Arial"/>
          <w:color w:val="000000"/>
          <w:sz w:val="24"/>
          <w:szCs w:val="24"/>
        </w:rPr>
      </w:pPr>
      <w:r w:rsidRPr="003D59DE">
        <w:rPr>
          <w:rFonts w:ascii="Arial" w:hAnsi="Arial" w:cs="Arial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978752" behindDoc="1" locked="0" layoutInCell="1" allowOverlap="1" wp14:anchorId="443E5153" wp14:editId="25C2A589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5306060" cy="3761105"/>
            <wp:effectExtent l="0" t="0" r="8890" b="0"/>
            <wp:wrapTight wrapText="bothSides">
              <wp:wrapPolygon edited="0">
                <wp:start x="0" y="0"/>
                <wp:lineTo x="0" y="21443"/>
                <wp:lineTo x="21559" y="21443"/>
                <wp:lineTo x="21559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39E" w:rsidRPr="008D7A83">
        <w:rPr>
          <w:rFonts w:ascii="Arial" w:eastAsiaTheme="minorHAnsi" w:hAnsi="Arial" w:cs="Arial"/>
          <w:color w:val="000000"/>
          <w:sz w:val="24"/>
          <w:szCs w:val="24"/>
        </w:rPr>
        <w:t>Recursos De Caja Menor</w:t>
      </w:r>
    </w:p>
    <w:p w:rsidR="00DD739E" w:rsidRPr="008D7A83" w:rsidRDefault="00DD739E" w:rsidP="00DD739E">
      <w:pPr>
        <w:jc w:val="both"/>
        <w:rPr>
          <w:rFonts w:ascii="Arial" w:hAnsi="Arial" w:cs="Arial"/>
          <w:sz w:val="24"/>
          <w:szCs w:val="24"/>
        </w:rPr>
      </w:pPr>
    </w:p>
    <w:p w:rsidR="00DD739E" w:rsidRPr="008D7A83" w:rsidRDefault="00DD739E" w:rsidP="00DD739E">
      <w:pPr>
        <w:jc w:val="both"/>
        <w:rPr>
          <w:rFonts w:ascii="Arial" w:hAnsi="Arial" w:cs="Arial"/>
          <w:sz w:val="24"/>
          <w:szCs w:val="24"/>
        </w:rPr>
      </w:pPr>
    </w:p>
    <w:p w:rsidR="00DD739E" w:rsidRPr="008D7A83" w:rsidRDefault="00DD739E" w:rsidP="00DD739E">
      <w:pPr>
        <w:jc w:val="both"/>
        <w:rPr>
          <w:rFonts w:ascii="Arial" w:hAnsi="Arial" w:cs="Arial"/>
          <w:sz w:val="24"/>
          <w:szCs w:val="24"/>
        </w:rPr>
      </w:pPr>
    </w:p>
    <w:p w:rsidR="00DD739E" w:rsidRPr="008D7A83" w:rsidRDefault="00DD739E" w:rsidP="00DD739E">
      <w:pPr>
        <w:pStyle w:val="Ttulo2"/>
        <w:jc w:val="left"/>
        <w:rPr>
          <w:rFonts w:ascii="Arial" w:hAnsi="Arial"/>
          <w:b/>
          <w:color w:val="auto"/>
          <w:sz w:val="24"/>
        </w:rPr>
      </w:pPr>
      <w:bookmarkStart w:id="21" w:name="_Toc4941678"/>
      <w:bookmarkStart w:id="22" w:name="_Toc5905236"/>
      <w:r w:rsidRPr="008D7A83">
        <w:rPr>
          <w:rFonts w:ascii="Arial" w:hAnsi="Arial"/>
          <w:b/>
          <w:color w:val="auto"/>
          <w:sz w:val="24"/>
        </w:rPr>
        <w:t xml:space="preserve">HORA DE INICIO DE PLAN DE </w:t>
      </w:r>
      <w:bookmarkEnd w:id="21"/>
      <w:bookmarkEnd w:id="22"/>
      <w:r w:rsidR="00D866BF">
        <w:rPr>
          <w:rFonts w:ascii="Arial" w:hAnsi="Arial"/>
          <w:b/>
          <w:color w:val="auto"/>
          <w:sz w:val="24"/>
        </w:rPr>
        <w:t>INSTALACION</w:t>
      </w:r>
    </w:p>
    <w:p w:rsidR="00D866BF" w:rsidRPr="003D59DE" w:rsidRDefault="00D866BF" w:rsidP="00D866BF">
      <w:pPr>
        <w:rPr>
          <w:rFonts w:ascii="Arial" w:hAnsi="Arial" w:cs="Arial"/>
          <w:sz w:val="24"/>
          <w:szCs w:val="24"/>
        </w:rPr>
      </w:pPr>
      <w:bookmarkStart w:id="23" w:name="_Toc4941679"/>
      <w:bookmarkStart w:id="24" w:name="_Toc5905237"/>
      <w:r w:rsidRPr="003D59DE">
        <w:rPr>
          <w:rFonts w:ascii="Arial" w:hAnsi="Arial" w:cs="Arial"/>
          <w:sz w:val="24"/>
          <w:szCs w:val="24"/>
        </w:rPr>
        <w:t xml:space="preserve">Lunes 31 de </w:t>
      </w:r>
      <w:r w:rsidRPr="003D59DE">
        <w:rPr>
          <w:rFonts w:ascii="Arial" w:hAnsi="Arial" w:cs="Arial"/>
          <w:sz w:val="24"/>
          <w:szCs w:val="24"/>
        </w:rPr>
        <w:t>marzo</w:t>
      </w:r>
      <w:r w:rsidRPr="003D59DE">
        <w:rPr>
          <w:rFonts w:ascii="Arial" w:hAnsi="Arial" w:cs="Arial"/>
          <w:sz w:val="24"/>
          <w:szCs w:val="24"/>
        </w:rPr>
        <w:t xml:space="preserve"> de 2019, 07:00 PM </w:t>
      </w:r>
    </w:p>
    <w:p w:rsidR="00DD739E" w:rsidRPr="008D7A83" w:rsidRDefault="00DD739E" w:rsidP="00DD739E">
      <w:pPr>
        <w:pStyle w:val="Ttulo2"/>
        <w:jc w:val="left"/>
        <w:rPr>
          <w:rFonts w:ascii="Arial" w:hAnsi="Arial"/>
          <w:b/>
          <w:color w:val="auto"/>
          <w:sz w:val="24"/>
        </w:rPr>
      </w:pPr>
      <w:r w:rsidRPr="008D7A83">
        <w:rPr>
          <w:rFonts w:ascii="Arial" w:hAnsi="Arial"/>
          <w:b/>
          <w:color w:val="auto"/>
          <w:sz w:val="24"/>
        </w:rPr>
        <w:t xml:space="preserve">HORA DE FINAL DE PLAN DE </w:t>
      </w:r>
      <w:bookmarkEnd w:id="23"/>
      <w:bookmarkEnd w:id="24"/>
      <w:r w:rsidR="00D866BF">
        <w:rPr>
          <w:rFonts w:ascii="Arial" w:hAnsi="Arial"/>
          <w:b/>
          <w:color w:val="auto"/>
          <w:sz w:val="24"/>
        </w:rPr>
        <w:t>INSTALACION</w:t>
      </w:r>
    </w:p>
    <w:p w:rsidR="00D866BF" w:rsidRPr="003D59DE" w:rsidRDefault="00D866BF" w:rsidP="00D866BF">
      <w:pPr>
        <w:rPr>
          <w:rFonts w:ascii="Arial" w:hAnsi="Arial" w:cs="Arial"/>
          <w:sz w:val="24"/>
          <w:szCs w:val="24"/>
        </w:rPr>
      </w:pPr>
      <w:r w:rsidRPr="003D59DE">
        <w:rPr>
          <w:rFonts w:ascii="Arial" w:hAnsi="Arial" w:cs="Arial"/>
          <w:sz w:val="24"/>
          <w:szCs w:val="24"/>
        </w:rPr>
        <w:t xml:space="preserve">Lunes 01 de </w:t>
      </w:r>
      <w:r w:rsidRPr="003D59DE">
        <w:rPr>
          <w:rFonts w:ascii="Arial" w:hAnsi="Arial" w:cs="Arial"/>
          <w:sz w:val="24"/>
          <w:szCs w:val="24"/>
        </w:rPr>
        <w:t>abril</w:t>
      </w:r>
      <w:r w:rsidRPr="003D59DE">
        <w:rPr>
          <w:rFonts w:ascii="Arial" w:hAnsi="Arial" w:cs="Arial"/>
          <w:sz w:val="24"/>
          <w:szCs w:val="24"/>
        </w:rPr>
        <w:t xml:space="preserve"> de 2019, 11:00 AM </w:t>
      </w:r>
    </w:p>
    <w:p w:rsidR="00DD739E" w:rsidRPr="008D7A83" w:rsidRDefault="00DD739E" w:rsidP="00DD739E">
      <w:pPr>
        <w:rPr>
          <w:rFonts w:ascii="Arial" w:hAnsi="Arial" w:cs="Arial"/>
          <w:sz w:val="24"/>
          <w:szCs w:val="24"/>
        </w:rPr>
      </w:pPr>
    </w:p>
    <w:p w:rsidR="00DD739E" w:rsidRPr="008D7A83" w:rsidRDefault="00DD739E" w:rsidP="00DD739E">
      <w:pPr>
        <w:pStyle w:val="Ttulo2"/>
        <w:jc w:val="left"/>
        <w:rPr>
          <w:rFonts w:ascii="Arial" w:hAnsi="Arial"/>
          <w:b/>
          <w:color w:val="auto"/>
          <w:sz w:val="24"/>
        </w:rPr>
      </w:pPr>
      <w:bookmarkStart w:id="25" w:name="_Toc5905238"/>
      <w:r>
        <w:rPr>
          <w:rFonts w:ascii="Arial" w:hAnsi="Arial"/>
          <w:b/>
          <w:color w:val="auto"/>
          <w:sz w:val="24"/>
        </w:rPr>
        <w:t>ROLES Y RESPONSABILIDADES</w:t>
      </w:r>
      <w:bookmarkEnd w:id="25"/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Meyer Ayala Cuervo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Instalador 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Brayan Ayala Colmenares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Instalador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spacing w:after="29"/>
        <w:rPr>
          <w:rFonts w:ascii="Arial" w:hAnsi="Arial" w:cs="Arial"/>
        </w:rPr>
      </w:pPr>
      <w:r w:rsidRPr="008D7A83">
        <w:rPr>
          <w:rFonts w:ascii="Arial" w:hAnsi="Arial" w:cs="Arial"/>
        </w:rPr>
        <w:t>David Valencia Pinzón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Pruebas</w:t>
      </w:r>
    </w:p>
    <w:p w:rsidR="00DD739E" w:rsidRPr="008D7A83" w:rsidRDefault="00DD739E" w:rsidP="00DD739E">
      <w:pPr>
        <w:pStyle w:val="Default"/>
        <w:numPr>
          <w:ilvl w:val="1"/>
          <w:numId w:val="21"/>
        </w:numPr>
        <w:rPr>
          <w:rFonts w:ascii="Arial" w:hAnsi="Arial" w:cs="Arial"/>
        </w:rPr>
      </w:pPr>
      <w:r w:rsidRPr="008D7A83">
        <w:rPr>
          <w:rFonts w:ascii="Arial" w:hAnsi="Arial" w:cs="Arial"/>
        </w:rPr>
        <w:t>Sandy Varela Torres</w:t>
      </w:r>
      <w:r>
        <w:rPr>
          <w:rFonts w:ascii="Arial" w:hAnsi="Arial" w:cs="Arial"/>
        </w:rPr>
        <w:t>: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Pruebas</w:t>
      </w:r>
    </w:p>
    <w:p w:rsidR="00DD739E" w:rsidRPr="00820FD5" w:rsidRDefault="00DD739E" w:rsidP="00820FD5">
      <w:pPr>
        <w:pStyle w:val="Default"/>
        <w:numPr>
          <w:ilvl w:val="1"/>
          <w:numId w:val="21"/>
        </w:numPr>
        <w:rPr>
          <w:rFonts w:ascii="Arial" w:hAnsi="Arial" w:cs="Arial"/>
        </w:rPr>
      </w:pPr>
      <w:r w:rsidRPr="008D7A83">
        <w:rPr>
          <w:rFonts w:ascii="Arial" w:hAnsi="Arial" w:cs="Arial"/>
        </w:rPr>
        <w:t>Beverly Torres Domínguez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Documentación</w:t>
      </w:r>
      <w:bookmarkStart w:id="26" w:name="_GoBack"/>
      <w:bookmarkEnd w:id="26"/>
    </w:p>
    <w:p w:rsidR="00DD739E" w:rsidRPr="008D7A83" w:rsidRDefault="00DD739E" w:rsidP="00DD739E">
      <w:pPr>
        <w:jc w:val="both"/>
        <w:rPr>
          <w:rFonts w:ascii="Arial" w:hAnsi="Arial" w:cs="Arial"/>
          <w:sz w:val="24"/>
          <w:szCs w:val="24"/>
        </w:rPr>
      </w:pPr>
    </w:p>
    <w:p w:rsidR="00DD739E" w:rsidRPr="008D7A83" w:rsidRDefault="00DD739E" w:rsidP="00DD739E">
      <w:pPr>
        <w:pStyle w:val="Ttulo2"/>
        <w:rPr>
          <w:rFonts w:ascii="Arial" w:hAnsi="Arial"/>
          <w:b/>
          <w:color w:val="auto"/>
          <w:sz w:val="24"/>
        </w:rPr>
      </w:pPr>
      <w:bookmarkStart w:id="27" w:name="_Toc4941680"/>
      <w:bookmarkStart w:id="28" w:name="_Toc5905239"/>
      <w:r w:rsidRPr="008D7A83">
        <w:rPr>
          <w:rFonts w:ascii="Arial" w:hAnsi="Arial"/>
          <w:b/>
          <w:color w:val="auto"/>
          <w:sz w:val="24"/>
        </w:rPr>
        <w:t xml:space="preserve">DIAGRAMA DE </w:t>
      </w:r>
      <w:bookmarkEnd w:id="27"/>
      <w:bookmarkEnd w:id="28"/>
      <w:r w:rsidR="00D866BF">
        <w:rPr>
          <w:rFonts w:ascii="Arial" w:hAnsi="Arial"/>
          <w:b/>
          <w:color w:val="auto"/>
          <w:sz w:val="24"/>
        </w:rPr>
        <w:t>INSTALACION</w:t>
      </w:r>
    </w:p>
    <w:p w:rsidR="00DD739E" w:rsidRPr="008D7A83" w:rsidRDefault="00820FD5" w:rsidP="00DD739E">
      <w:pPr>
        <w:rPr>
          <w:rFonts w:ascii="Arial" w:hAnsi="Arial" w:cs="Arial"/>
          <w:sz w:val="24"/>
          <w:szCs w:val="24"/>
        </w:rPr>
      </w:pPr>
      <w:r w:rsidRPr="003D59DE">
        <w:rPr>
          <w:rFonts w:ascii="Arial" w:hAnsi="Arial" w:cs="Arial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980800" behindDoc="1" locked="0" layoutInCell="1" allowOverlap="1" wp14:anchorId="2185B1B2" wp14:editId="20FEC651">
            <wp:simplePos x="0" y="0"/>
            <wp:positionH relativeFrom="margin">
              <wp:posOffset>0</wp:posOffset>
            </wp:positionH>
            <wp:positionV relativeFrom="paragraph">
              <wp:posOffset>323850</wp:posOffset>
            </wp:positionV>
            <wp:extent cx="5755005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21" y="21466"/>
                <wp:lineTo x="21521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39E" w:rsidRDefault="00DD739E" w:rsidP="00DD739E">
      <w:pPr>
        <w:rPr>
          <w:rFonts w:ascii="Arial" w:hAnsi="Arial" w:cs="Arial"/>
          <w:sz w:val="24"/>
          <w:szCs w:val="24"/>
        </w:rPr>
      </w:pPr>
    </w:p>
    <w:p w:rsidR="00DD739E" w:rsidRPr="00E01DC6" w:rsidRDefault="00DD739E" w:rsidP="00DD739E">
      <w:pPr>
        <w:jc w:val="both"/>
        <w:rPr>
          <w:rFonts w:ascii="Arial" w:hAnsi="Arial" w:cs="Arial"/>
          <w:b/>
          <w:sz w:val="24"/>
          <w:szCs w:val="24"/>
        </w:rPr>
      </w:pPr>
      <w:r w:rsidRPr="00E01DC6">
        <w:rPr>
          <w:rFonts w:ascii="Arial" w:hAnsi="Arial" w:cs="Arial"/>
          <w:b/>
          <w:sz w:val="24"/>
          <w:szCs w:val="24"/>
        </w:rPr>
        <w:t xml:space="preserve">NOTA: </w:t>
      </w:r>
    </w:p>
    <w:p w:rsidR="00DD739E" w:rsidRPr="00E01DC6" w:rsidRDefault="00DD739E" w:rsidP="00DD739E">
      <w:pPr>
        <w:jc w:val="both"/>
        <w:rPr>
          <w:rFonts w:ascii="Arial" w:hAnsi="Arial" w:cs="Arial"/>
          <w:b/>
          <w:sz w:val="24"/>
          <w:szCs w:val="24"/>
        </w:rPr>
      </w:pPr>
      <w:r w:rsidRPr="00E01DC6">
        <w:rPr>
          <w:rFonts w:ascii="Arial" w:hAnsi="Arial" w:cs="Arial"/>
          <w:b/>
          <w:sz w:val="24"/>
          <w:szCs w:val="24"/>
        </w:rPr>
        <w:t xml:space="preserve">Se dejará </w:t>
      </w:r>
      <w:r w:rsidR="00820FD5">
        <w:rPr>
          <w:rFonts w:ascii="Arial" w:hAnsi="Arial" w:cs="Arial"/>
          <w:b/>
          <w:sz w:val="24"/>
          <w:szCs w:val="24"/>
        </w:rPr>
        <w:t>el diagrama de plan de Instalación</w:t>
      </w:r>
      <w:r w:rsidRPr="00E01DC6">
        <w:rPr>
          <w:rFonts w:ascii="Arial" w:hAnsi="Arial" w:cs="Arial"/>
          <w:b/>
          <w:sz w:val="24"/>
          <w:szCs w:val="24"/>
        </w:rPr>
        <w:t>, para posibles modificaciones.</w:t>
      </w:r>
    </w:p>
    <w:p w:rsidR="00DD739E" w:rsidRPr="00E01DC6" w:rsidRDefault="00DD739E" w:rsidP="00DD739E">
      <w:pPr>
        <w:jc w:val="both"/>
        <w:rPr>
          <w:rFonts w:ascii="Arial" w:hAnsi="Arial" w:cs="Arial"/>
          <w:b/>
          <w:sz w:val="24"/>
          <w:szCs w:val="24"/>
        </w:rPr>
      </w:pPr>
      <w:r w:rsidRPr="00E01DC6">
        <w:rPr>
          <w:rFonts w:ascii="Arial" w:hAnsi="Arial" w:cs="Arial"/>
          <w:b/>
          <w:sz w:val="24"/>
          <w:szCs w:val="24"/>
        </w:rPr>
        <w:t>LINK:</w:t>
      </w:r>
    </w:p>
    <w:p w:rsidR="00DD739E" w:rsidRPr="00E01DC6" w:rsidRDefault="00820FD5" w:rsidP="00DD739E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>Diagrama de Plan de Instalación</w:t>
      </w:r>
      <w:r w:rsidR="00DD739E" w:rsidRPr="00E01DC6">
        <w:rPr>
          <w:rFonts w:ascii="Arial" w:hAnsi="Arial" w:cs="Arial"/>
          <w:b/>
          <w:i/>
          <w:sz w:val="24"/>
          <w:szCs w:val="24"/>
        </w:rPr>
        <w:t>.mpp</w:t>
      </w:r>
    </w:p>
    <w:p w:rsidR="00E8429D" w:rsidRPr="00E8429D" w:rsidRDefault="00E8429D" w:rsidP="00E8429D">
      <w:pPr>
        <w:spacing w:line="240" w:lineRule="auto"/>
        <w:jc w:val="both"/>
        <w:rPr>
          <w:rFonts w:ascii="Arial" w:eastAsia="Times New Roman" w:hAnsi="Arial" w:cs="Arial"/>
          <w:bCs/>
          <w:sz w:val="24"/>
          <w:szCs w:val="24"/>
          <w:lang w:eastAsia="es-419"/>
        </w:rPr>
      </w:pPr>
    </w:p>
    <w:sectPr w:rsidR="00E8429D" w:rsidRPr="00E8429D" w:rsidSect="00CC719E">
      <w:headerReference w:type="even" r:id="rId147"/>
      <w:headerReference w:type="default" r:id="rId148"/>
      <w:footerReference w:type="default" r:id="rId149"/>
      <w:headerReference w:type="first" r:id="rId150"/>
      <w:footerReference w:type="first" r:id="rId151"/>
      <w:pgSz w:w="12240" w:h="15840"/>
      <w:pgMar w:top="1985" w:right="1758" w:bottom="1418" w:left="2126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5FEB" w:rsidRDefault="00015FEB">
      <w:pPr>
        <w:spacing w:after="0" w:line="240" w:lineRule="auto"/>
      </w:pPr>
      <w:r>
        <w:separator/>
      </w:r>
    </w:p>
  </w:endnote>
  <w:endnote w:type="continuationSeparator" w:id="0">
    <w:p w:rsidR="00015FEB" w:rsidRDefault="00015F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722" w:rsidRDefault="00152722">
    <w:pPr>
      <w:pStyle w:val="Piedepgina"/>
    </w:pPr>
    <w:r>
      <w:rPr>
        <w:noProof/>
        <w:lang w:val="es-419" w:eastAsia="es-419"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page">
                <wp:posOffset>6607810</wp:posOffset>
              </wp:positionH>
              <wp:positionV relativeFrom="paragraph">
                <wp:posOffset>-61595</wp:posOffset>
              </wp:positionV>
              <wp:extent cx="927100" cy="342900"/>
              <wp:effectExtent l="3810" t="1905" r="0" b="0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2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722" w:rsidRPr="000B2932" w:rsidRDefault="00152722" w:rsidP="009227B2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2" type="#_x0000_t202" style="position:absolute;margin-left:520.3pt;margin-top:-4.85pt;width:73pt;height:27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" filled="f" stroked="f">
              <v:textbox inset=",7.2pt,,7.2pt">
                <w:txbxContent>
                  <w:p w:rsidR="00152722" w:rsidRPr="000B2932" w:rsidRDefault="00152722" w:rsidP="009227B2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722" w:rsidRDefault="00152722">
    <w:pPr>
      <w:pStyle w:val="Piedepgina"/>
    </w:pPr>
    <w:r>
      <w:rPr>
        <w:noProof/>
        <w:lang w:val="es-419" w:eastAsia="es-419"/>
      </w:rPr>
      <w:drawing>
        <wp:anchor distT="0" distB="0" distL="114300" distR="114300" simplePos="0" relativeHeight="251654656" behindDoc="0" locked="0" layoutInCell="1" allowOverlap="1">
          <wp:simplePos x="0" y="0"/>
          <wp:positionH relativeFrom="page">
            <wp:align>right</wp:align>
          </wp:positionH>
          <wp:positionV relativeFrom="page">
            <wp:posOffset>9199880</wp:posOffset>
          </wp:positionV>
          <wp:extent cx="4017010" cy="696595"/>
          <wp:effectExtent l="0" t="0" r="0" b="0"/>
          <wp:wrapNone/>
          <wp:docPr id="11" name="Imagen 11" descr="Redes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Redes-P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17010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419" w:eastAsia="es-419"/>
      </w:rPr>
      <w:drawing>
        <wp:anchor distT="0" distB="0" distL="114300" distR="114300" simplePos="0" relativeHeight="251655680" behindDoc="0" locked="0" layoutInCell="1" allowOverlap="1">
          <wp:simplePos x="0" y="0"/>
          <wp:positionH relativeFrom="page">
            <wp:align>left</wp:align>
          </wp:positionH>
          <wp:positionV relativeFrom="paragraph">
            <wp:posOffset>-241300</wp:posOffset>
          </wp:positionV>
          <wp:extent cx="3037205" cy="696595"/>
          <wp:effectExtent l="0" t="0" r="10795" b="0"/>
          <wp:wrapNone/>
          <wp:docPr id="12" name="Imagen 12" descr="URL-p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URL-pi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37205" cy="696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5FEB" w:rsidRDefault="00015FEB">
      <w:pPr>
        <w:spacing w:after="0" w:line="240" w:lineRule="auto"/>
      </w:pPr>
      <w:r>
        <w:separator/>
      </w:r>
    </w:p>
  </w:footnote>
  <w:footnote w:type="continuationSeparator" w:id="0">
    <w:p w:rsidR="00015FEB" w:rsidRDefault="00015F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722" w:rsidRDefault="00820FD5">
    <w:pPr>
      <w:pStyle w:val="Encabezado"/>
    </w:pPr>
    <w:r>
      <w:rPr>
        <w:noProof/>
        <w:lang w:val="es-ES" w:eastAsia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571.2pt;height:739.2pt;z-index:-251655680;mso-wrap-edited:f;mso-position-horizontal:center;mso-position-horizontal-relative:margin;mso-position-vertical:center;mso-position-vertical-relative:margin" wrapcoords="-28 0 -28 21556 21600 21556 21600 0 -28 0">
          <v:imagedata r:id="rId1" o:title="word_SEN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722" w:rsidRPr="00CC719E" w:rsidRDefault="00152722" w:rsidP="00CC719E">
    <w:pPr>
      <w:pStyle w:val="Encabezado"/>
      <w:rPr>
        <w:sz w:val="18"/>
        <w:szCs w:val="18"/>
        <w:lang w:val="es-ES"/>
      </w:rPr>
    </w:pPr>
    <w:r>
      <w:rPr>
        <w:sz w:val="18"/>
        <w:szCs w:val="18"/>
        <w:lang w:val="es-ES"/>
      </w:rPr>
      <w:t>Parking LOT</w:t>
    </w:r>
  </w:p>
  <w:p w:rsidR="00152722" w:rsidRDefault="00152722" w:rsidP="00B81E54">
    <w:pPr>
      <w:pStyle w:val="Encabezado"/>
      <w:tabs>
        <w:tab w:val="clear" w:pos="4419"/>
        <w:tab w:val="clear" w:pos="8838"/>
        <w:tab w:val="right" w:pos="8413"/>
      </w:tabs>
    </w:pPr>
    <w:r>
      <w:rPr>
        <w:noProof/>
        <w:lang w:val="es-419" w:eastAsia="es-419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19" name="Imagen 19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722" w:rsidRPr="009D3BDB" w:rsidRDefault="00152722" w:rsidP="00270B28">
    <w:pPr>
      <w:spacing w:after="240"/>
      <w:jc w:val="right"/>
      <w:rPr>
        <w:rFonts w:cs="Arial"/>
        <w:iCs/>
        <w:color w:val="7F7F7F"/>
      </w:rPr>
    </w:pPr>
    <w:r>
      <w:rPr>
        <w:noProof/>
        <w:lang w:val="es-419" w:eastAsia="es-419"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page">
                <wp:posOffset>6615430</wp:posOffset>
              </wp:positionH>
              <wp:positionV relativeFrom="paragraph">
                <wp:posOffset>8279765</wp:posOffset>
              </wp:positionV>
              <wp:extent cx="927100" cy="342900"/>
              <wp:effectExtent l="0" t="0" r="1270" b="635"/>
              <wp:wrapThrough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hrough>
              <wp:docPr id="1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722" w:rsidRPr="000B2932" w:rsidRDefault="00152722" w:rsidP="009227B2">
                          <w:pPr>
                            <w:rPr>
                              <w:sz w:val="14"/>
                            </w:rPr>
                          </w:pP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 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GC-F -005</w:t>
                          </w:r>
                          <w:r w:rsidRPr="000B2932"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 xml:space="preserve">  V. 0</w:t>
                          </w:r>
                          <w:r>
                            <w:rPr>
                              <w:rFonts w:cs="Arial"/>
                              <w:iCs/>
                              <w:color w:val="7F7F7F"/>
                              <w:sz w:val="14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3" type="#_x0000_t202" style="position:absolute;left:0;text-align:left;margin-left:520.9pt;margin-top:651.95pt;width:73pt;height:27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" filled="f" stroked="f">
              <v:textbox inset=",7.2pt,,7.2pt">
                <w:txbxContent>
                  <w:p w:rsidR="00152722" w:rsidRPr="000B2932" w:rsidRDefault="00152722" w:rsidP="009227B2">
                    <w:pPr>
                      <w:rPr>
                        <w:sz w:val="14"/>
                      </w:rPr>
                    </w:pP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 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GC-F -005</w:t>
                    </w:r>
                    <w:r w:rsidRPr="000B2932">
                      <w:rPr>
                        <w:rFonts w:cs="Arial"/>
                        <w:iCs/>
                        <w:color w:val="7F7F7F"/>
                        <w:sz w:val="14"/>
                      </w:rPr>
                      <w:t xml:space="preserve">  V. 0</w:t>
                    </w:r>
                    <w:r>
                      <w:rPr>
                        <w:rFonts w:cs="Arial"/>
                        <w:iCs/>
                        <w:color w:val="7F7F7F"/>
                        <w:sz w:val="14"/>
                      </w:rPr>
                      <w:t>1</w:t>
                    </w:r>
                  </w:p>
                </w:txbxContent>
              </v:textbox>
              <w10:wrap type="through" anchorx="page"/>
            </v:shape>
          </w:pict>
        </mc:Fallback>
      </mc:AlternateContent>
    </w:r>
    <w:r>
      <w:rPr>
        <w:noProof/>
        <w:lang w:val="es-419" w:eastAsia="es-419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3086100" cy="1062355"/>
          <wp:effectExtent l="0" t="0" r="12700" b="4445"/>
          <wp:wrapNone/>
          <wp:docPr id="17" name="Imagen 17" descr="Logo-cabezo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Logo-cabezo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86100" cy="1062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832E0D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E13F08"/>
    <w:multiLevelType w:val="hybridMultilevel"/>
    <w:tmpl w:val="9154E9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1F18"/>
    <w:multiLevelType w:val="hybridMultilevel"/>
    <w:tmpl w:val="245EAD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05C9A"/>
    <w:multiLevelType w:val="hybridMultilevel"/>
    <w:tmpl w:val="7DFE2172"/>
    <w:lvl w:ilvl="0" w:tplc="58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1544001F"/>
    <w:multiLevelType w:val="hybridMultilevel"/>
    <w:tmpl w:val="EBB2C0E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03938"/>
    <w:multiLevelType w:val="hybridMultilevel"/>
    <w:tmpl w:val="DB420DD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3967FB"/>
    <w:multiLevelType w:val="hybridMultilevel"/>
    <w:tmpl w:val="C8725D1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7B2841"/>
    <w:multiLevelType w:val="hybridMultilevel"/>
    <w:tmpl w:val="BBAA0BC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C47D0"/>
    <w:multiLevelType w:val="hybridMultilevel"/>
    <w:tmpl w:val="70AA8E0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D3DAC"/>
    <w:multiLevelType w:val="multilevel"/>
    <w:tmpl w:val="4358E1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5C26EE"/>
    <w:multiLevelType w:val="hybridMultilevel"/>
    <w:tmpl w:val="BBAA0BC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D12652"/>
    <w:multiLevelType w:val="hybridMultilevel"/>
    <w:tmpl w:val="7DD02E2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143E6D"/>
    <w:multiLevelType w:val="hybridMultilevel"/>
    <w:tmpl w:val="5484D2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66554C"/>
    <w:multiLevelType w:val="hybridMultilevel"/>
    <w:tmpl w:val="9BB2A91E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B7EC4"/>
    <w:multiLevelType w:val="multilevel"/>
    <w:tmpl w:val="177E9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3F7C99"/>
    <w:multiLevelType w:val="hybridMultilevel"/>
    <w:tmpl w:val="AC7211D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4359AC"/>
    <w:multiLevelType w:val="hybridMultilevel"/>
    <w:tmpl w:val="CC6A87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283E6E"/>
    <w:multiLevelType w:val="hybridMultilevel"/>
    <w:tmpl w:val="E934FE0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430098"/>
    <w:multiLevelType w:val="hybridMultilevel"/>
    <w:tmpl w:val="EBF48AB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870DFD"/>
    <w:multiLevelType w:val="hybridMultilevel"/>
    <w:tmpl w:val="70F0249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44433E"/>
    <w:multiLevelType w:val="hybridMultilevel"/>
    <w:tmpl w:val="BF606FA6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2"/>
  </w:num>
  <w:num w:numId="3">
    <w:abstractNumId w:val="2"/>
  </w:num>
  <w:num w:numId="4">
    <w:abstractNumId w:val="1"/>
  </w:num>
  <w:num w:numId="5">
    <w:abstractNumId w:val="16"/>
  </w:num>
  <w:num w:numId="6">
    <w:abstractNumId w:val="0"/>
  </w:num>
  <w:num w:numId="7">
    <w:abstractNumId w:val="6"/>
  </w:num>
  <w:num w:numId="8">
    <w:abstractNumId w:val="14"/>
  </w:num>
  <w:num w:numId="9">
    <w:abstractNumId w:val="9"/>
  </w:num>
  <w:num w:numId="10">
    <w:abstractNumId w:val="18"/>
  </w:num>
  <w:num w:numId="11">
    <w:abstractNumId w:val="3"/>
  </w:num>
  <w:num w:numId="12">
    <w:abstractNumId w:val="7"/>
  </w:num>
  <w:num w:numId="13">
    <w:abstractNumId w:val="17"/>
  </w:num>
  <w:num w:numId="14">
    <w:abstractNumId w:val="10"/>
  </w:num>
  <w:num w:numId="15">
    <w:abstractNumId w:val="19"/>
  </w:num>
  <w:num w:numId="16">
    <w:abstractNumId w:val="8"/>
  </w:num>
  <w:num w:numId="17">
    <w:abstractNumId w:val="4"/>
  </w:num>
  <w:num w:numId="18">
    <w:abstractNumId w:val="13"/>
  </w:num>
  <w:num w:numId="19">
    <w:abstractNumId w:val="15"/>
  </w:num>
  <w:num w:numId="20">
    <w:abstractNumId w:val="20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attachedTemplate r:id="rId1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8F6"/>
    <w:rsid w:val="00015FEB"/>
    <w:rsid w:val="00032142"/>
    <w:rsid w:val="00036473"/>
    <w:rsid w:val="0007223F"/>
    <w:rsid w:val="000770FE"/>
    <w:rsid w:val="00081DA5"/>
    <w:rsid w:val="00085E93"/>
    <w:rsid w:val="000A44E2"/>
    <w:rsid w:val="000C7914"/>
    <w:rsid w:val="000E25FA"/>
    <w:rsid w:val="00103E97"/>
    <w:rsid w:val="00124C6D"/>
    <w:rsid w:val="00133300"/>
    <w:rsid w:val="00152722"/>
    <w:rsid w:val="00155FC7"/>
    <w:rsid w:val="001619AC"/>
    <w:rsid w:val="00181786"/>
    <w:rsid w:val="00190540"/>
    <w:rsid w:val="00191A32"/>
    <w:rsid w:val="001A1F75"/>
    <w:rsid w:val="001B35C1"/>
    <w:rsid w:val="001C4AFA"/>
    <w:rsid w:val="001C79EA"/>
    <w:rsid w:val="001D4943"/>
    <w:rsid w:val="001E43F7"/>
    <w:rsid w:val="001F6AFF"/>
    <w:rsid w:val="00202BA3"/>
    <w:rsid w:val="00234B95"/>
    <w:rsid w:val="0024357A"/>
    <w:rsid w:val="0024790D"/>
    <w:rsid w:val="00250D90"/>
    <w:rsid w:val="00252F46"/>
    <w:rsid w:val="002541EB"/>
    <w:rsid w:val="00270B28"/>
    <w:rsid w:val="0027155A"/>
    <w:rsid w:val="00282371"/>
    <w:rsid w:val="00286E29"/>
    <w:rsid w:val="002A3880"/>
    <w:rsid w:val="002B361F"/>
    <w:rsid w:val="002C4A22"/>
    <w:rsid w:val="00306D19"/>
    <w:rsid w:val="0030771D"/>
    <w:rsid w:val="00321888"/>
    <w:rsid w:val="00331926"/>
    <w:rsid w:val="00361818"/>
    <w:rsid w:val="00363F48"/>
    <w:rsid w:val="0038502E"/>
    <w:rsid w:val="00386765"/>
    <w:rsid w:val="003E0FA8"/>
    <w:rsid w:val="003F46D8"/>
    <w:rsid w:val="00414291"/>
    <w:rsid w:val="00416CBD"/>
    <w:rsid w:val="0042562D"/>
    <w:rsid w:val="00426CBC"/>
    <w:rsid w:val="00427A5E"/>
    <w:rsid w:val="00434ED2"/>
    <w:rsid w:val="004401B2"/>
    <w:rsid w:val="004505F3"/>
    <w:rsid w:val="00460D75"/>
    <w:rsid w:val="00484E8D"/>
    <w:rsid w:val="00494B12"/>
    <w:rsid w:val="004B3541"/>
    <w:rsid w:val="004D2B04"/>
    <w:rsid w:val="004E0924"/>
    <w:rsid w:val="004E5548"/>
    <w:rsid w:val="00500BE7"/>
    <w:rsid w:val="0052390F"/>
    <w:rsid w:val="00524511"/>
    <w:rsid w:val="005435C4"/>
    <w:rsid w:val="005466AB"/>
    <w:rsid w:val="00565A8B"/>
    <w:rsid w:val="00565FB6"/>
    <w:rsid w:val="00573DA4"/>
    <w:rsid w:val="005740EB"/>
    <w:rsid w:val="005828E3"/>
    <w:rsid w:val="00584B5C"/>
    <w:rsid w:val="0058718E"/>
    <w:rsid w:val="005A55C6"/>
    <w:rsid w:val="005B4EFC"/>
    <w:rsid w:val="005C01F0"/>
    <w:rsid w:val="005C19A6"/>
    <w:rsid w:val="005C6263"/>
    <w:rsid w:val="005D7979"/>
    <w:rsid w:val="005E0070"/>
    <w:rsid w:val="005E17C6"/>
    <w:rsid w:val="005F4103"/>
    <w:rsid w:val="00601B25"/>
    <w:rsid w:val="006036E2"/>
    <w:rsid w:val="00607F43"/>
    <w:rsid w:val="006144A5"/>
    <w:rsid w:val="00615903"/>
    <w:rsid w:val="00640D1C"/>
    <w:rsid w:val="00660C07"/>
    <w:rsid w:val="006638FB"/>
    <w:rsid w:val="00690DE8"/>
    <w:rsid w:val="006A78A7"/>
    <w:rsid w:val="006B3CC1"/>
    <w:rsid w:val="006B5510"/>
    <w:rsid w:val="006B5EB9"/>
    <w:rsid w:val="006D38A5"/>
    <w:rsid w:val="006E1625"/>
    <w:rsid w:val="006F2AA2"/>
    <w:rsid w:val="00723F84"/>
    <w:rsid w:val="007368B2"/>
    <w:rsid w:val="007452B1"/>
    <w:rsid w:val="0074541B"/>
    <w:rsid w:val="007556C4"/>
    <w:rsid w:val="007606C3"/>
    <w:rsid w:val="007679C8"/>
    <w:rsid w:val="00777C02"/>
    <w:rsid w:val="00794B88"/>
    <w:rsid w:val="007C5F60"/>
    <w:rsid w:val="007D6B9A"/>
    <w:rsid w:val="008115EB"/>
    <w:rsid w:val="00817869"/>
    <w:rsid w:val="00817FFD"/>
    <w:rsid w:val="00820FD5"/>
    <w:rsid w:val="00832462"/>
    <w:rsid w:val="008335F4"/>
    <w:rsid w:val="00840C48"/>
    <w:rsid w:val="0084352B"/>
    <w:rsid w:val="0087598A"/>
    <w:rsid w:val="008A11CB"/>
    <w:rsid w:val="008A2D15"/>
    <w:rsid w:val="008B4EA4"/>
    <w:rsid w:val="008C6EFE"/>
    <w:rsid w:val="00907301"/>
    <w:rsid w:val="0091726D"/>
    <w:rsid w:val="009227B2"/>
    <w:rsid w:val="009229A4"/>
    <w:rsid w:val="00926767"/>
    <w:rsid w:val="00953599"/>
    <w:rsid w:val="00962F2D"/>
    <w:rsid w:val="00987D39"/>
    <w:rsid w:val="00987EC2"/>
    <w:rsid w:val="009A33F5"/>
    <w:rsid w:val="009A3C2B"/>
    <w:rsid w:val="009B32DF"/>
    <w:rsid w:val="009C28C2"/>
    <w:rsid w:val="009C7F80"/>
    <w:rsid w:val="009D3BDB"/>
    <w:rsid w:val="009E2A09"/>
    <w:rsid w:val="00A00E82"/>
    <w:rsid w:val="00A13264"/>
    <w:rsid w:val="00A35CE3"/>
    <w:rsid w:val="00A41464"/>
    <w:rsid w:val="00AA075F"/>
    <w:rsid w:val="00AE1C8C"/>
    <w:rsid w:val="00AF799E"/>
    <w:rsid w:val="00B1254D"/>
    <w:rsid w:val="00B35372"/>
    <w:rsid w:val="00B5313D"/>
    <w:rsid w:val="00B61DD5"/>
    <w:rsid w:val="00B754F9"/>
    <w:rsid w:val="00B76D36"/>
    <w:rsid w:val="00B81E54"/>
    <w:rsid w:val="00BA1C6F"/>
    <w:rsid w:val="00BA7686"/>
    <w:rsid w:val="00BC08D0"/>
    <w:rsid w:val="00BE1DA9"/>
    <w:rsid w:val="00C03F62"/>
    <w:rsid w:val="00C50FA4"/>
    <w:rsid w:val="00C53ABF"/>
    <w:rsid w:val="00C65D76"/>
    <w:rsid w:val="00C668D8"/>
    <w:rsid w:val="00C73B2D"/>
    <w:rsid w:val="00C814EF"/>
    <w:rsid w:val="00C90643"/>
    <w:rsid w:val="00C90ECF"/>
    <w:rsid w:val="00CC719E"/>
    <w:rsid w:val="00CD1BF2"/>
    <w:rsid w:val="00CD3528"/>
    <w:rsid w:val="00D4003A"/>
    <w:rsid w:val="00D5010A"/>
    <w:rsid w:val="00D6634D"/>
    <w:rsid w:val="00D83EAD"/>
    <w:rsid w:val="00D866BF"/>
    <w:rsid w:val="00D87E3C"/>
    <w:rsid w:val="00D955DD"/>
    <w:rsid w:val="00DB5B28"/>
    <w:rsid w:val="00DD53B6"/>
    <w:rsid w:val="00DD739E"/>
    <w:rsid w:val="00DE0FBF"/>
    <w:rsid w:val="00DE43F0"/>
    <w:rsid w:val="00DE6F85"/>
    <w:rsid w:val="00DE7417"/>
    <w:rsid w:val="00E053FE"/>
    <w:rsid w:val="00E21021"/>
    <w:rsid w:val="00E41B05"/>
    <w:rsid w:val="00E6679C"/>
    <w:rsid w:val="00E66CB5"/>
    <w:rsid w:val="00E702E9"/>
    <w:rsid w:val="00E8429D"/>
    <w:rsid w:val="00E8471F"/>
    <w:rsid w:val="00E877A0"/>
    <w:rsid w:val="00E903AC"/>
    <w:rsid w:val="00EA1730"/>
    <w:rsid w:val="00EB156F"/>
    <w:rsid w:val="00EB3D21"/>
    <w:rsid w:val="00ED542B"/>
    <w:rsid w:val="00EF213A"/>
    <w:rsid w:val="00F0296E"/>
    <w:rsid w:val="00F078F6"/>
    <w:rsid w:val="00F14A42"/>
    <w:rsid w:val="00F278D1"/>
    <w:rsid w:val="00F821FD"/>
    <w:rsid w:val="00F833CD"/>
    <w:rsid w:val="00FB011A"/>
    <w:rsid w:val="00FC334E"/>
    <w:rsid w:val="00FD3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1"/>
    </o:shapelayout>
  </w:shapeDefaults>
  <w:decimalSymbol w:val="."/>
  <w:listSeparator w:val=";"/>
  <w14:docId w14:val="66C95892"/>
  <w15:docId w15:val="{66B75C09-815D-477C-AB8D-728820578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s-CO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471F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A13264"/>
    <w:pPr>
      <w:spacing w:line="360" w:lineRule="auto"/>
      <w:jc w:val="center"/>
      <w:outlineLvl w:val="0"/>
    </w:pPr>
    <w:rPr>
      <w:rFonts w:cs="Arial"/>
      <w:b/>
      <w:color w:val="262626"/>
      <w:sz w:val="28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13264"/>
    <w:pPr>
      <w:spacing w:line="240" w:lineRule="auto"/>
      <w:jc w:val="center"/>
      <w:outlineLvl w:val="1"/>
    </w:pPr>
    <w:rPr>
      <w:rFonts w:cs="Arial"/>
      <w:color w:val="262626"/>
      <w:szCs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61D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Listamulticolor-nfasis11">
    <w:name w:val="Lista multicolor - Énfasis 11"/>
    <w:basedOn w:val="Normal"/>
    <w:uiPriority w:val="34"/>
    <w:qFormat/>
    <w:rsid w:val="005F410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5510"/>
  </w:style>
  <w:style w:type="paragraph" w:styleId="Piedepgina">
    <w:name w:val="footer"/>
    <w:basedOn w:val="Normal"/>
    <w:link w:val="PiedepginaCar"/>
    <w:uiPriority w:val="99"/>
    <w:unhideWhenUsed/>
    <w:rsid w:val="006B55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5510"/>
  </w:style>
  <w:style w:type="paragraph" w:styleId="Textodeglobo">
    <w:name w:val="Balloon Text"/>
    <w:basedOn w:val="Normal"/>
    <w:link w:val="TextodegloboCar"/>
    <w:uiPriority w:val="99"/>
    <w:semiHidden/>
    <w:unhideWhenUsed/>
    <w:rsid w:val="005740E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5740EB"/>
    <w:rPr>
      <w:rFonts w:ascii="Lucida Grande" w:hAnsi="Lucida Grande" w:cs="Lucida Grande"/>
      <w:sz w:val="18"/>
      <w:szCs w:val="18"/>
    </w:rPr>
  </w:style>
  <w:style w:type="character" w:customStyle="1" w:styleId="EncabezadoCar1">
    <w:name w:val="Encabezado Car1"/>
    <w:rsid w:val="00270B28"/>
    <w:rPr>
      <w:rFonts w:ascii="Calibri" w:eastAsia="Calibri" w:hAnsi="Calibri"/>
      <w:sz w:val="22"/>
      <w:szCs w:val="22"/>
      <w:lang w:eastAsia="ar-SA"/>
    </w:rPr>
  </w:style>
  <w:style w:type="character" w:customStyle="1" w:styleId="Ttulo1Car">
    <w:name w:val="Título 1 Car"/>
    <w:link w:val="Ttulo1"/>
    <w:uiPriority w:val="9"/>
    <w:rsid w:val="00A13264"/>
    <w:rPr>
      <w:rFonts w:cs="Arial"/>
      <w:b/>
      <w:color w:val="262626"/>
      <w:sz w:val="28"/>
      <w:szCs w:val="24"/>
      <w:lang w:eastAsia="en-US"/>
    </w:rPr>
  </w:style>
  <w:style w:type="character" w:customStyle="1" w:styleId="Ttulo2Car">
    <w:name w:val="Título 2 Car"/>
    <w:link w:val="Ttulo2"/>
    <w:uiPriority w:val="9"/>
    <w:rsid w:val="00A13264"/>
    <w:rPr>
      <w:rFonts w:cs="Arial"/>
      <w:color w:val="262626"/>
      <w:sz w:val="22"/>
      <w:szCs w:val="24"/>
      <w:lang w:eastAsia="en-US"/>
    </w:rPr>
  </w:style>
  <w:style w:type="character" w:styleId="Hipervnculo">
    <w:name w:val="Hyperlink"/>
    <w:basedOn w:val="Fuentedeprrafopredeter"/>
    <w:uiPriority w:val="99"/>
    <w:unhideWhenUsed/>
    <w:rsid w:val="00C90ECF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C90ECF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419" w:eastAsia="es-419"/>
    </w:rPr>
  </w:style>
  <w:style w:type="paragraph" w:styleId="TDC2">
    <w:name w:val="toc 2"/>
    <w:basedOn w:val="Normal"/>
    <w:next w:val="Normal"/>
    <w:autoRedefine/>
    <w:uiPriority w:val="39"/>
    <w:unhideWhenUsed/>
    <w:rsid w:val="00C90ECF"/>
    <w:pPr>
      <w:spacing w:after="100" w:line="259" w:lineRule="auto"/>
      <w:ind w:left="220"/>
    </w:pPr>
    <w:rPr>
      <w:rFonts w:asciiTheme="minorHAnsi" w:eastAsiaTheme="minorHAnsi" w:hAnsiTheme="minorHAnsi" w:cstheme="minorBidi"/>
      <w:lang w:val="es-419"/>
    </w:rPr>
  </w:style>
  <w:style w:type="paragraph" w:styleId="TDC1">
    <w:name w:val="toc 1"/>
    <w:basedOn w:val="Normal"/>
    <w:next w:val="Normal"/>
    <w:autoRedefine/>
    <w:uiPriority w:val="39"/>
    <w:unhideWhenUsed/>
    <w:rsid w:val="00C90ECF"/>
    <w:pPr>
      <w:spacing w:after="100"/>
    </w:pPr>
  </w:style>
  <w:style w:type="paragraph" w:styleId="Prrafodelista">
    <w:name w:val="List Paragraph"/>
    <w:basedOn w:val="Normal"/>
    <w:uiPriority w:val="34"/>
    <w:qFormat/>
    <w:rsid w:val="00987EC2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B61DD5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E903AC"/>
    <w:pPr>
      <w:spacing w:after="100"/>
      <w:ind w:left="440"/>
    </w:pPr>
  </w:style>
  <w:style w:type="character" w:styleId="nfasis">
    <w:name w:val="Emphasis"/>
    <w:basedOn w:val="Fuentedeprrafopredeter"/>
    <w:uiPriority w:val="20"/>
    <w:qFormat/>
    <w:rsid w:val="00DD739E"/>
    <w:rPr>
      <w:i/>
      <w:iCs/>
    </w:rPr>
  </w:style>
  <w:style w:type="paragraph" w:customStyle="1" w:styleId="Default">
    <w:name w:val="Default"/>
    <w:rsid w:val="00DD739E"/>
    <w:pPr>
      <w:autoSpaceDE w:val="0"/>
      <w:autoSpaceDN w:val="0"/>
      <w:adjustRightInd w:val="0"/>
    </w:pPr>
    <w:rPr>
      <w:rFonts w:ascii="Times New Roman" w:eastAsiaTheme="minorHAnsi" w:hAnsi="Times New Roman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3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34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2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jpeg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63" Type="http://schemas.openxmlformats.org/officeDocument/2006/relationships/image" Target="media/image46.png"/><Relationship Id="rId84" Type="http://schemas.openxmlformats.org/officeDocument/2006/relationships/hyperlink" Target="https://i0.wp.com/tutobasico.com/wp-content/uploads/2018/01/tomcat3-1.jpg?ssl=1" TargetMode="External"/><Relationship Id="rId138" Type="http://schemas.openxmlformats.org/officeDocument/2006/relationships/image" Target="media/image98.png"/><Relationship Id="rId107" Type="http://schemas.openxmlformats.org/officeDocument/2006/relationships/image" Target="media/image69.jpeg"/><Relationship Id="rId11" Type="http://schemas.openxmlformats.org/officeDocument/2006/relationships/image" Target="media/image2.png"/><Relationship Id="rId32" Type="http://schemas.openxmlformats.org/officeDocument/2006/relationships/hyperlink" Target="https://downloads.mysql.com/archives/workbench/" TargetMode="External"/><Relationship Id="rId53" Type="http://schemas.openxmlformats.org/officeDocument/2006/relationships/image" Target="media/image35.png"/><Relationship Id="rId74" Type="http://schemas.openxmlformats.org/officeDocument/2006/relationships/image" Target="media/image59.jpeg"/><Relationship Id="rId128" Type="http://schemas.openxmlformats.org/officeDocument/2006/relationships/image" Target="media/image81.png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5" Type="http://schemas.openxmlformats.org/officeDocument/2006/relationships/image" Target="media/image61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jpeg"/><Relationship Id="rId48" Type="http://schemas.openxmlformats.org/officeDocument/2006/relationships/hyperlink" Target="https://downloads.mysql.com/archives/workbench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72.jpeg"/><Relationship Id="rId118" Type="http://schemas.openxmlformats.org/officeDocument/2006/relationships/hyperlink" Target="https://i2.wp.com/tutobasico.com/wp-content/uploads/2018/01/tomcat1-1.jpg?ssl=1" TargetMode="External"/><Relationship Id="rId134" Type="http://schemas.openxmlformats.org/officeDocument/2006/relationships/image" Target="media/image84.png"/><Relationship Id="rId139" Type="http://schemas.openxmlformats.org/officeDocument/2006/relationships/image" Target="media/image87.png"/><Relationship Id="rId80" Type="http://schemas.openxmlformats.org/officeDocument/2006/relationships/hyperlink" Target="https://i2.wp.com/tutobasico.com/wp-content/uploads/2018/01/tomcatw4.jpg?ssl=1" TargetMode="External"/><Relationship Id="rId85" Type="http://schemas.openxmlformats.org/officeDocument/2006/relationships/image" Target="media/image55.jpeg"/><Relationship Id="rId150" Type="http://schemas.openxmlformats.org/officeDocument/2006/relationships/header" Target="header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1.jpeg"/><Relationship Id="rId38" Type="http://schemas.openxmlformats.org/officeDocument/2006/relationships/image" Target="media/image27.jpeg"/><Relationship Id="rId59" Type="http://schemas.openxmlformats.org/officeDocument/2006/relationships/image" Target="media/image39.png"/><Relationship Id="rId103" Type="http://schemas.openxmlformats.org/officeDocument/2006/relationships/image" Target="media/image67.jpeg"/><Relationship Id="rId108" Type="http://schemas.openxmlformats.org/officeDocument/2006/relationships/hyperlink" Target="https://i0.wp.com/tutobasico.com/wp-content/uploads/2018/01/apachewin16.jpg?ssl=1" TargetMode="External"/><Relationship Id="rId124" Type="http://schemas.openxmlformats.org/officeDocument/2006/relationships/image" Target="media/image78.png"/><Relationship Id="rId129" Type="http://schemas.openxmlformats.org/officeDocument/2006/relationships/image" Target="media/image82.png"/><Relationship Id="rId54" Type="http://schemas.openxmlformats.org/officeDocument/2006/relationships/image" Target="media/image41.png"/><Relationship Id="rId70" Type="http://schemas.openxmlformats.org/officeDocument/2006/relationships/image" Target="media/image50.png"/><Relationship Id="rId75" Type="http://schemas.openxmlformats.org/officeDocument/2006/relationships/hyperlink" Target="https://i1.wp.com/tutobasico.com/wp-content/uploads/2018/01/tomcatw2.jpg?ssl=1" TargetMode="External"/><Relationship Id="rId91" Type="http://schemas.openxmlformats.org/officeDocument/2006/relationships/image" Target="media/image58.jpeg"/><Relationship Id="rId96" Type="http://schemas.openxmlformats.org/officeDocument/2006/relationships/hyperlink" Target="https://i2.wp.com/tutobasico.com/wp-content/uploads/2018/01/apachewin9.jpg?ssl=1" TargetMode="External"/><Relationship Id="rId140" Type="http://schemas.openxmlformats.org/officeDocument/2006/relationships/image" Target="media/image89.png"/><Relationship Id="rId145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3.png"/><Relationship Id="rId114" Type="http://schemas.openxmlformats.org/officeDocument/2006/relationships/hyperlink" Target="https://i2.wp.com/tutobasico.com/wp-content/uploads/2018/01/tomcatw10.jpg?ssl=1" TargetMode="External"/><Relationship Id="rId119" Type="http://schemas.openxmlformats.org/officeDocument/2006/relationships/image" Target="media/image75.jpeg"/><Relationship Id="rId44" Type="http://schemas.openxmlformats.org/officeDocument/2006/relationships/image" Target="media/image33.jpeg"/><Relationship Id="rId60" Type="http://schemas.openxmlformats.org/officeDocument/2006/relationships/image" Target="media/image40.png"/><Relationship Id="rId65" Type="http://schemas.openxmlformats.org/officeDocument/2006/relationships/image" Target="media/image47.png"/><Relationship Id="rId81" Type="http://schemas.openxmlformats.org/officeDocument/2006/relationships/image" Target="media/image54.jpeg"/><Relationship Id="rId86" Type="http://schemas.openxmlformats.org/officeDocument/2006/relationships/hyperlink" Target="https://i0.wp.com/tutobasico.com/wp-content/uploads/2018/01/tomcatw6.jpg?ssl=1" TargetMode="External"/><Relationship Id="rId130" Type="http://schemas.openxmlformats.org/officeDocument/2006/relationships/image" Target="media/image91.png"/><Relationship Id="rId135" Type="http://schemas.openxmlformats.org/officeDocument/2006/relationships/image" Target="media/image95.png"/><Relationship Id="rId151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jpeg"/><Relationship Id="rId109" Type="http://schemas.openxmlformats.org/officeDocument/2006/relationships/image" Target="media/image70.jpeg"/><Relationship Id="rId34" Type="http://schemas.openxmlformats.org/officeDocument/2006/relationships/image" Target="media/image23.jpeg"/><Relationship Id="rId50" Type="http://schemas.openxmlformats.org/officeDocument/2006/relationships/image" Target="media/image37.png"/><Relationship Id="rId55" Type="http://schemas.openxmlformats.org/officeDocument/2006/relationships/image" Target="media/image36.png"/><Relationship Id="rId76" Type="http://schemas.openxmlformats.org/officeDocument/2006/relationships/image" Target="media/image52.jpeg"/><Relationship Id="rId97" Type="http://schemas.openxmlformats.org/officeDocument/2006/relationships/image" Target="media/image63.jpeg"/><Relationship Id="rId104" Type="http://schemas.openxmlformats.org/officeDocument/2006/relationships/hyperlink" Target="https://i0.wp.com/tutobasico.com/wp-content/uploads/2018/01/tomcat5-1.jpg?ssl=1" TargetMode="External"/><Relationship Id="rId120" Type="http://schemas.openxmlformats.org/officeDocument/2006/relationships/hyperlink" Target="https://i0.wp.com/tutobasico.com/wp-content/uploads/2018/01/tomcat2-1.jpg?ssl=1" TargetMode="External"/><Relationship Id="rId125" Type="http://schemas.openxmlformats.org/officeDocument/2006/relationships/image" Target="media/image79.png"/><Relationship Id="rId141" Type="http://schemas.openxmlformats.org/officeDocument/2006/relationships/image" Target="media/image90.png"/><Relationship Id="rId146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hyperlink" Target="http://www.oracle.com/technetwork/java/javase/downloads/jdk8-downloads-2133151.html" TargetMode="External"/><Relationship Id="rId92" Type="http://schemas.openxmlformats.org/officeDocument/2006/relationships/hyperlink" Target="https://i2.wp.com/tutobasico.com/wp-content/uploads/2018/01/apachewin7.jpg?ssl=1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jpeg"/><Relationship Id="rId45" Type="http://schemas.openxmlformats.org/officeDocument/2006/relationships/image" Target="media/image32.jpeg"/><Relationship Id="rId66" Type="http://schemas.openxmlformats.org/officeDocument/2006/relationships/image" Target="media/image53.png"/><Relationship Id="rId87" Type="http://schemas.openxmlformats.org/officeDocument/2006/relationships/image" Target="media/image56.jpeg"/><Relationship Id="rId110" Type="http://schemas.openxmlformats.org/officeDocument/2006/relationships/hyperlink" Target="https://i2.wp.com/tutobasico.com/wp-content/uploads/2018/01/tomcat6-1.jpg?ssl=1" TargetMode="External"/><Relationship Id="rId115" Type="http://schemas.openxmlformats.org/officeDocument/2006/relationships/image" Target="media/image73.jpeg"/><Relationship Id="rId131" Type="http://schemas.openxmlformats.org/officeDocument/2006/relationships/image" Target="media/image92.png"/><Relationship Id="rId136" Type="http://schemas.openxmlformats.org/officeDocument/2006/relationships/image" Target="media/image85.png"/><Relationship Id="rId61" Type="http://schemas.openxmlformats.org/officeDocument/2006/relationships/image" Target="media/image42.png"/><Relationship Id="rId82" Type="http://schemas.openxmlformats.org/officeDocument/2006/relationships/image" Target="media/image64.jpeg"/><Relationship Id="rId15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2.jpeg"/><Relationship Id="rId56" Type="http://schemas.openxmlformats.org/officeDocument/2006/relationships/image" Target="media/image43.png"/><Relationship Id="rId77" Type="http://schemas.openxmlformats.org/officeDocument/2006/relationships/hyperlink" Target="https://i2.wp.com/tutobasico.com/wp-content/uploads/2018/01/tomcatw3.jpg?ssl=1" TargetMode="External"/><Relationship Id="rId100" Type="http://schemas.openxmlformats.org/officeDocument/2006/relationships/hyperlink" Target="https://i1.wp.com/tutobasico.com/wp-content/uploads/2018/01/apachewin10.jpg?ssl=1" TargetMode="External"/><Relationship Id="rId105" Type="http://schemas.openxmlformats.org/officeDocument/2006/relationships/image" Target="media/image68.jpeg"/><Relationship Id="rId126" Type="http://schemas.openxmlformats.org/officeDocument/2006/relationships/image" Target="media/image80.png"/><Relationship Id="rId147" Type="http://schemas.openxmlformats.org/officeDocument/2006/relationships/header" Target="header1.xml"/><Relationship Id="rId8" Type="http://schemas.openxmlformats.org/officeDocument/2006/relationships/hyperlink" Target="https://downloads.mysql.com/archives/workbench/" TargetMode="External"/><Relationship Id="rId51" Type="http://schemas.openxmlformats.org/officeDocument/2006/relationships/image" Target="media/image34.jpeg"/><Relationship Id="rId72" Type="http://schemas.openxmlformats.org/officeDocument/2006/relationships/hyperlink" Target="https://i2.wp.com/tutobasico.com/wp-content/uploads/2018/01/tomcatw1.jpg?ssl=1" TargetMode="External"/><Relationship Id="rId93" Type="http://schemas.openxmlformats.org/officeDocument/2006/relationships/image" Target="media/image60.jpeg"/><Relationship Id="rId98" Type="http://schemas.openxmlformats.org/officeDocument/2006/relationships/hyperlink" Target="https://i2.wp.com/tutobasico.com/wp-content/uploads/2018/01/apachewin11.jpg?ssl=1" TargetMode="External"/><Relationship Id="rId121" Type="http://schemas.openxmlformats.org/officeDocument/2006/relationships/image" Target="media/image76.jpeg"/><Relationship Id="rId142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jpeg"/><Relationship Id="rId67" Type="http://schemas.openxmlformats.org/officeDocument/2006/relationships/image" Target="media/image48.png"/><Relationship Id="rId116" Type="http://schemas.openxmlformats.org/officeDocument/2006/relationships/hyperlink" Target="https://i1.wp.com/tutobasico.com/wp-content/uploads/2018/01/tomcatw11.jpg?ssl=1" TargetMode="External"/><Relationship Id="rId137" Type="http://schemas.openxmlformats.org/officeDocument/2006/relationships/image" Target="media/image86.png"/><Relationship Id="rId20" Type="http://schemas.openxmlformats.org/officeDocument/2006/relationships/image" Target="media/image11.png"/><Relationship Id="rId41" Type="http://schemas.openxmlformats.org/officeDocument/2006/relationships/image" Target="media/image28.jpeg"/><Relationship Id="rId62" Type="http://schemas.openxmlformats.org/officeDocument/2006/relationships/image" Target="media/image44.png"/><Relationship Id="rId83" Type="http://schemas.openxmlformats.org/officeDocument/2006/relationships/hyperlink" Target="https://tomcat.apache.org/download-70.cgi" TargetMode="External"/><Relationship Id="rId88" Type="http://schemas.openxmlformats.org/officeDocument/2006/relationships/hyperlink" Target="https://i0.wp.com/tutobasico.com/wp-content/uploads/2018/01/tomcatw7.jpg?ssl=1" TargetMode="External"/><Relationship Id="rId111" Type="http://schemas.openxmlformats.org/officeDocument/2006/relationships/image" Target="media/image71.jpeg"/><Relationship Id="rId132" Type="http://schemas.openxmlformats.org/officeDocument/2006/relationships/hyperlink" Target="http://localhost/" TargetMode="External"/><Relationship Id="rId153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5.jpeg"/><Relationship Id="rId57" Type="http://schemas.openxmlformats.org/officeDocument/2006/relationships/image" Target="media/image38.png"/><Relationship Id="rId106" Type="http://schemas.openxmlformats.org/officeDocument/2006/relationships/hyperlink" Target="https://i0.wp.com/tutobasico.com/wp-content/uploads/2018/01/apachewin15.jpg?ssl=1" TargetMode="External"/><Relationship Id="rId127" Type="http://schemas.openxmlformats.org/officeDocument/2006/relationships/image" Target="media/image88.png"/><Relationship Id="rId10" Type="http://schemas.openxmlformats.org/officeDocument/2006/relationships/image" Target="media/image1.png"/><Relationship Id="rId31" Type="http://schemas.openxmlformats.org/officeDocument/2006/relationships/hyperlink" Target="http://dev.mysql.com/downloads/mysql/" TargetMode="External"/><Relationship Id="rId52" Type="http://schemas.openxmlformats.org/officeDocument/2006/relationships/image" Target="media/image39.jpeg"/><Relationship Id="rId73" Type="http://schemas.openxmlformats.org/officeDocument/2006/relationships/image" Target="media/image51.jpeg"/><Relationship Id="rId78" Type="http://schemas.openxmlformats.org/officeDocument/2006/relationships/image" Target="media/image53.jpeg"/><Relationship Id="rId94" Type="http://schemas.openxmlformats.org/officeDocument/2006/relationships/hyperlink" Target="https://i2.wp.com/tutobasico.com/wp-content/uploads/2018/01/apachewin8.jpg?ssl=1" TargetMode="External"/><Relationship Id="rId99" Type="http://schemas.openxmlformats.org/officeDocument/2006/relationships/image" Target="media/image65.jpeg"/><Relationship Id="rId101" Type="http://schemas.openxmlformats.org/officeDocument/2006/relationships/image" Target="media/image66.jpeg"/><Relationship Id="rId122" Type="http://schemas.openxmlformats.org/officeDocument/2006/relationships/hyperlink" Target="https://javaee.github.io/glassfish/download" TargetMode="External"/><Relationship Id="rId143" Type="http://schemas.openxmlformats.org/officeDocument/2006/relationships/image" Target="media/image103.png"/><Relationship Id="rId148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www.microsoft.com/es-co/download/details.aspx?id=30653" TargetMode="External"/><Relationship Id="rId26" Type="http://schemas.openxmlformats.org/officeDocument/2006/relationships/image" Target="media/image17.png"/><Relationship Id="rId47" Type="http://schemas.openxmlformats.org/officeDocument/2006/relationships/hyperlink" Target="http://www.mysql.com/products/workbench/" TargetMode="External"/><Relationship Id="rId68" Type="http://schemas.openxmlformats.org/officeDocument/2006/relationships/image" Target="media/image49.png"/><Relationship Id="rId89" Type="http://schemas.openxmlformats.org/officeDocument/2006/relationships/image" Target="media/image57.jpeg"/><Relationship Id="rId112" Type="http://schemas.openxmlformats.org/officeDocument/2006/relationships/hyperlink" Target="https://i2.wp.com/tutobasico.com/wp-content/uploads/2018/01/tomcat7-1.jpg?ssl=1" TargetMode="External"/><Relationship Id="rId133" Type="http://schemas.openxmlformats.org/officeDocument/2006/relationships/image" Target="media/image83.png"/><Relationship Id="rId16" Type="http://schemas.openxmlformats.org/officeDocument/2006/relationships/image" Target="media/image7.png"/><Relationship Id="rId37" Type="http://schemas.openxmlformats.org/officeDocument/2006/relationships/image" Target="media/image24.jpeg"/><Relationship Id="rId58" Type="http://schemas.openxmlformats.org/officeDocument/2006/relationships/image" Target="media/image45.png"/><Relationship Id="rId79" Type="http://schemas.openxmlformats.org/officeDocument/2006/relationships/image" Target="media/image62.jpeg"/><Relationship Id="rId102" Type="http://schemas.openxmlformats.org/officeDocument/2006/relationships/hyperlink" Target="https://i1.wp.com/tutobasico.com/wp-content/uploads/2018/01/apachewin13.jpg?ssl=1" TargetMode="External"/><Relationship Id="rId123" Type="http://schemas.openxmlformats.org/officeDocument/2006/relationships/image" Target="media/image77.png"/><Relationship Id="rId144" Type="http://schemas.openxmlformats.org/officeDocument/2006/relationships/image" Target="media/image93.png"/><Relationship Id="rId90" Type="http://schemas.openxmlformats.org/officeDocument/2006/relationships/hyperlink" Target="https://i1.wp.com/tutobasico.com/wp-content/uploads/2018/01/tomcatw8.jpg?ssl=1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1.png"/><Relationship Id="rId1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Formato_word-SENA-GC-F-005-V1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3FFCDC8-7365-4D86-A065-B8165871E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Formato_word-SENA-GC-F-005-V1.dotx</Template>
  <TotalTime>165</TotalTime>
  <Pages>42</Pages>
  <Words>2252</Words>
  <Characters>12389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14612</CharactersWithSpaces>
  <SharedDoc>false</SharedDoc>
  <HLinks>
    <vt:vector size="24" baseType="variant">
      <vt:variant>
        <vt:i4>4456560</vt:i4>
      </vt:variant>
      <vt:variant>
        <vt:i4>-1</vt:i4>
      </vt:variant>
      <vt:variant>
        <vt:i4>2059</vt:i4>
      </vt:variant>
      <vt:variant>
        <vt:i4>1</vt:i4>
      </vt:variant>
      <vt:variant>
        <vt:lpwstr>Redes-Pie</vt:lpwstr>
      </vt:variant>
      <vt:variant>
        <vt:lpwstr/>
      </vt:variant>
      <vt:variant>
        <vt:i4>3538956</vt:i4>
      </vt:variant>
      <vt:variant>
        <vt:i4>-1</vt:i4>
      </vt:variant>
      <vt:variant>
        <vt:i4>2060</vt:i4>
      </vt:variant>
      <vt:variant>
        <vt:i4>1</vt:i4>
      </vt:variant>
      <vt:variant>
        <vt:lpwstr>URL-pie</vt:lpwstr>
      </vt:variant>
      <vt:variant>
        <vt:lpwstr/>
      </vt:variant>
      <vt:variant>
        <vt:i4>983080</vt:i4>
      </vt:variant>
      <vt:variant>
        <vt:i4>-1</vt:i4>
      </vt:variant>
      <vt:variant>
        <vt:i4>2065</vt:i4>
      </vt:variant>
      <vt:variant>
        <vt:i4>1</vt:i4>
      </vt:variant>
      <vt:variant>
        <vt:lpwstr>Logo-cabezote</vt:lpwstr>
      </vt:variant>
      <vt:variant>
        <vt:lpwstr/>
      </vt:variant>
      <vt:variant>
        <vt:i4>983080</vt:i4>
      </vt:variant>
      <vt:variant>
        <vt:i4>-1</vt:i4>
      </vt:variant>
      <vt:variant>
        <vt:i4>2067</vt:i4>
      </vt:variant>
      <vt:variant>
        <vt:i4>1</vt:i4>
      </vt:variant>
      <vt:variant>
        <vt:lpwstr>Logo-cabezote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APRENDIZ</cp:lastModifiedBy>
  <cp:revision>10</cp:revision>
  <cp:lastPrinted>2015-07-23T21:07:00Z</cp:lastPrinted>
  <dcterms:created xsi:type="dcterms:W3CDTF">2019-03-12T02:26:00Z</dcterms:created>
  <dcterms:modified xsi:type="dcterms:W3CDTF">2019-04-12T01:50:00Z</dcterms:modified>
</cp:coreProperties>
</file>