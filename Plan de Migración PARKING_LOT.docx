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6B" w:rsidRPr="004378B0" w:rsidRDefault="00D75E01" w:rsidP="00C421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 DE MIGRACION</w:t>
      </w:r>
    </w:p>
    <w:p w:rsidR="00CC719E" w:rsidRPr="004378B0" w:rsidRDefault="00EE4F7C" w:rsidP="00C42128">
      <w:pPr>
        <w:jc w:val="center"/>
        <w:rPr>
          <w:rFonts w:ascii="Arial" w:hAnsi="Arial" w:cs="Arial"/>
          <w:b/>
          <w:sz w:val="24"/>
          <w:szCs w:val="24"/>
        </w:rPr>
      </w:pPr>
      <w:r w:rsidRPr="004378B0">
        <w:rPr>
          <w:rFonts w:ascii="Arial" w:hAnsi="Arial" w:cs="Arial"/>
          <w:b/>
          <w:sz w:val="24"/>
          <w:szCs w:val="24"/>
        </w:rPr>
        <w:t>PARKING LOT I.S</w:t>
      </w: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541EB" w:rsidRPr="004378B0" w:rsidRDefault="002541EB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541EB" w:rsidRPr="004378B0" w:rsidRDefault="002541EB" w:rsidP="001D286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BRAYAN FELIPE AYALA COLMENARES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MEYER ALBERTO AYALA CUERVO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BEVERLY TORRES DOMINGUEZ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DAVID ESTEBAN VALENCIA PINZON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SANDY JULIETH VARELA TORRES</w:t>
      </w:r>
    </w:p>
    <w:p w:rsidR="007452B1" w:rsidRPr="004378B0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2B1" w:rsidRPr="004378B0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2B1" w:rsidRPr="004378B0" w:rsidRDefault="007452B1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C719E" w:rsidRPr="004378B0" w:rsidRDefault="00CC719E" w:rsidP="001D286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4541B" w:rsidRPr="004378B0" w:rsidRDefault="0074541B" w:rsidP="00C4212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32914" w:rsidRPr="004378B0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SENA SEDE BARRIO COLOMBIA</w:t>
      </w:r>
    </w:p>
    <w:p w:rsidR="00332914" w:rsidRPr="004378B0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DIRECCIÓN GENERAL</w:t>
      </w:r>
    </w:p>
    <w:p w:rsidR="00332914" w:rsidRPr="004378B0" w:rsidRDefault="00332914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SERVICIO NACIONAL DE APRENDIZAJE SENA</w:t>
      </w:r>
    </w:p>
    <w:p w:rsidR="00EE4F7C" w:rsidRPr="004378B0" w:rsidRDefault="00EE4F7C" w:rsidP="00C42128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BOGOTA</w:t>
      </w:r>
    </w:p>
    <w:p w:rsidR="00EE4F7C" w:rsidRDefault="00EE4F7C" w:rsidP="00860374">
      <w:pPr>
        <w:jc w:val="center"/>
        <w:rPr>
          <w:rFonts w:ascii="Arial" w:hAnsi="Arial" w:cs="Arial"/>
          <w:sz w:val="24"/>
          <w:szCs w:val="24"/>
        </w:rPr>
      </w:pPr>
      <w:r w:rsidRPr="004378B0">
        <w:rPr>
          <w:rFonts w:ascii="Arial" w:hAnsi="Arial" w:cs="Arial"/>
          <w:sz w:val="24"/>
          <w:szCs w:val="24"/>
        </w:rPr>
        <w:t>2019</w:t>
      </w:r>
    </w:p>
    <w:p w:rsidR="00860374" w:rsidRPr="00860374" w:rsidRDefault="00860374" w:rsidP="00860374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="Calibri" w:hAnsi="Arial" w:cs="Arial"/>
          <w:color w:val="auto"/>
          <w:sz w:val="24"/>
          <w:szCs w:val="24"/>
          <w:lang w:val="es-ES"/>
        </w:rPr>
        <w:id w:val="-213602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7178" w:rsidRDefault="004378B0" w:rsidP="004378B0">
          <w:pPr>
            <w:pStyle w:val="TtuloTDC"/>
            <w:jc w:val="center"/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</w:pPr>
          <w:r w:rsidRPr="004378B0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4378B0" w:rsidRPr="004378B0" w:rsidRDefault="004378B0" w:rsidP="004378B0">
          <w:pPr>
            <w:rPr>
              <w:lang w:val="es-ES"/>
            </w:rPr>
          </w:pPr>
        </w:p>
        <w:p w:rsidR="00D75E01" w:rsidRDefault="00447178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 w:rsidRPr="004378B0">
            <w:rPr>
              <w:rFonts w:ascii="Arial" w:hAnsi="Arial" w:cs="Arial"/>
              <w:sz w:val="24"/>
              <w:szCs w:val="24"/>
            </w:rPr>
            <w:fldChar w:fldCharType="begin"/>
          </w:r>
          <w:r w:rsidRPr="004378B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378B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41676" w:history="1">
            <w:r w:rsidR="00D75E01" w:rsidRPr="004A1829">
              <w:rPr>
                <w:rStyle w:val="Hipervnculo"/>
                <w:noProof/>
              </w:rPr>
              <w:t>INTRODUCCION</w:t>
            </w:r>
            <w:r w:rsidR="00D75E01">
              <w:rPr>
                <w:noProof/>
                <w:webHidden/>
              </w:rPr>
              <w:tab/>
            </w:r>
            <w:r w:rsidR="00D75E01">
              <w:rPr>
                <w:noProof/>
                <w:webHidden/>
              </w:rPr>
              <w:fldChar w:fldCharType="begin"/>
            </w:r>
            <w:r w:rsidR="00D75E01">
              <w:rPr>
                <w:noProof/>
                <w:webHidden/>
              </w:rPr>
              <w:instrText xml:space="preserve"> PAGEREF _Toc4941676 \h </w:instrText>
            </w:r>
            <w:r w:rsidR="00D75E01">
              <w:rPr>
                <w:noProof/>
                <w:webHidden/>
              </w:rPr>
            </w:r>
            <w:r w:rsidR="00D75E01">
              <w:rPr>
                <w:noProof/>
                <w:webHidden/>
              </w:rPr>
              <w:fldChar w:fldCharType="separate"/>
            </w:r>
            <w:r w:rsidR="00D75E01">
              <w:rPr>
                <w:noProof/>
                <w:webHidden/>
              </w:rPr>
              <w:t>3</w:t>
            </w:r>
            <w:r w:rsidR="00D75E01"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77" w:history="1">
            <w:r w:rsidRPr="004A1829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78" w:history="1">
            <w:r w:rsidRPr="004A1829">
              <w:rPr>
                <w:rStyle w:val="Hipervnculo"/>
                <w:noProof/>
              </w:rPr>
              <w:t>HORA DE INICIO DE PLAN DE MIGRACION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79" w:history="1">
            <w:r w:rsidRPr="004A1829">
              <w:rPr>
                <w:rStyle w:val="Hipervnculo"/>
                <w:noProof/>
              </w:rPr>
              <w:t>HORA DE FINAL DE PLAN DE MIGRACION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0" w:history="1">
            <w:r w:rsidRPr="004A1829">
              <w:rPr>
                <w:rStyle w:val="Hipervnculo"/>
                <w:noProof/>
              </w:rPr>
              <w:t>DIAGRAMA DE MIGRACION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1" w:history="1">
            <w:r w:rsidRPr="004A1829">
              <w:rPr>
                <w:rStyle w:val="Hipervnculo"/>
                <w:noProof/>
              </w:rPr>
              <w:t>DIAGRAMA DE RECURSOS DE LA MIGRACION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2" w:history="1">
            <w:r w:rsidRPr="004A1829">
              <w:rPr>
                <w:rStyle w:val="Hipervnculo"/>
                <w:b/>
                <w:noProof/>
              </w:rPr>
              <w:t>Control de cambios.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3" w:history="1">
            <w:r w:rsidRPr="004A1829">
              <w:rPr>
                <w:rStyle w:val="Hipervnculo"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4" w:history="1">
            <w:r w:rsidRPr="004A1829">
              <w:rPr>
                <w:rStyle w:val="Hipervnculo"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5" w:history="1">
            <w:r w:rsidRPr="004A1829">
              <w:rPr>
                <w:rStyle w:val="Hipervnculo"/>
                <w:noProof/>
              </w:rPr>
              <w:t>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6" w:history="1">
            <w:r w:rsidRPr="004A1829">
              <w:rPr>
                <w:rStyle w:val="Hipervnculo"/>
                <w:noProof/>
              </w:rPr>
              <w:t>Revisado 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7" w:history="1">
            <w:r w:rsidRPr="004A1829">
              <w:rPr>
                <w:rStyle w:val="Hipervnculo"/>
                <w:noProof/>
              </w:rPr>
              <w:t>Realizado 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8" w:history="1">
            <w:r w:rsidRPr="004A1829">
              <w:rPr>
                <w:rStyle w:val="Hipervnculo"/>
                <w:noProof/>
              </w:rPr>
              <w:t>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89" w:history="1">
            <w:r w:rsidRPr="004A1829">
              <w:rPr>
                <w:rStyle w:val="Hipervnculo"/>
                <w:noProof/>
              </w:rPr>
              <w:t>15/03/2019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90" w:history="1">
            <w:r w:rsidRPr="004A1829">
              <w:rPr>
                <w:rStyle w:val="Hipervnculo"/>
                <w:noProof/>
              </w:rPr>
              <w:t>Versión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91" w:history="1">
            <w:r w:rsidRPr="004A1829">
              <w:rPr>
                <w:rStyle w:val="Hipervnculo"/>
                <w:noProof/>
              </w:rPr>
              <w:t>Meyer Ayala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01" w:rsidRDefault="00D75E01">
          <w:pPr>
            <w:pStyle w:val="TDC2"/>
            <w:tabs>
              <w:tab w:val="right" w:leader="dot" w:pos="8346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4941692" w:history="1">
            <w:r w:rsidRPr="004A1829">
              <w:rPr>
                <w:rStyle w:val="Hipervnculo"/>
                <w:noProof/>
              </w:rPr>
              <w:t>Brayan Ayala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374" w:rsidRPr="00860374" w:rsidRDefault="00447178" w:rsidP="00860374">
          <w:pPr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4378B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860374" w:rsidRDefault="00860374" w:rsidP="00860374"/>
    <w:p w:rsidR="00860374" w:rsidRDefault="00860374" w:rsidP="00860374"/>
    <w:p w:rsidR="00860374" w:rsidRDefault="00860374" w:rsidP="00860374"/>
    <w:p w:rsidR="00860374" w:rsidRDefault="00860374" w:rsidP="00860374"/>
    <w:p w:rsidR="00860374" w:rsidRDefault="00860374" w:rsidP="00860374"/>
    <w:p w:rsidR="00860374" w:rsidRDefault="00860374" w:rsidP="00860374"/>
    <w:p w:rsidR="00860374" w:rsidRDefault="00860374" w:rsidP="00860374"/>
    <w:p w:rsidR="00860374" w:rsidRDefault="00860374" w:rsidP="00860374"/>
    <w:p w:rsidR="00860374" w:rsidRDefault="00860374" w:rsidP="00860374">
      <w:pPr>
        <w:pStyle w:val="Ttulo2"/>
        <w:rPr>
          <w:color w:val="auto"/>
        </w:rPr>
      </w:pPr>
      <w:bookmarkStart w:id="0" w:name="_Toc4941676"/>
      <w:r>
        <w:rPr>
          <w:color w:val="auto"/>
        </w:rPr>
        <w:t>INTRODUCCION</w:t>
      </w:r>
      <w:bookmarkEnd w:id="0"/>
    </w:p>
    <w:p w:rsidR="00860374" w:rsidRPr="00860374" w:rsidRDefault="00860374" w:rsidP="00860374"/>
    <w:p w:rsidR="00860374" w:rsidRPr="00860374" w:rsidRDefault="00860374" w:rsidP="00860374">
      <w:r>
        <w:t>Este documento se realiza con el fin de mostrar el plan de migración, mostrar el diagrama de tiempos para la realización de este proyecto.</w:t>
      </w:r>
    </w:p>
    <w:p w:rsidR="00ED3896" w:rsidRDefault="00447178" w:rsidP="00860374">
      <w:pPr>
        <w:pStyle w:val="Ttulo2"/>
        <w:rPr>
          <w:color w:val="auto"/>
        </w:rPr>
      </w:pPr>
      <w:bookmarkStart w:id="1" w:name="_Toc4941677"/>
      <w:r w:rsidRPr="004378B0">
        <w:rPr>
          <w:color w:val="auto"/>
        </w:rPr>
        <w:t>O</w:t>
      </w:r>
      <w:r w:rsidR="00AB286B" w:rsidRPr="004378B0">
        <w:rPr>
          <w:color w:val="auto"/>
        </w:rPr>
        <w:t>BJETIVO</w:t>
      </w:r>
      <w:bookmarkEnd w:id="1"/>
    </w:p>
    <w:p w:rsidR="00860374" w:rsidRPr="00860374" w:rsidRDefault="00860374" w:rsidP="00860374"/>
    <w:p w:rsidR="00ED3896" w:rsidRDefault="001C0DA9" w:rsidP="001D28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la migración de la base de datos de MySQL a SQL Server, y validar que el aplicativo funcione con la base de datos recién migrada.</w:t>
      </w:r>
    </w:p>
    <w:p w:rsidR="001C0DA9" w:rsidRDefault="001C0DA9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464987" w:rsidP="00957308">
      <w:pPr>
        <w:pStyle w:val="Ttulo2"/>
        <w:rPr>
          <w:color w:val="auto"/>
        </w:rPr>
      </w:pPr>
      <w:r>
        <w:t xml:space="preserve"> </w:t>
      </w:r>
      <w:bookmarkStart w:id="2" w:name="_Toc4941678"/>
      <w:r w:rsidR="00957308">
        <w:rPr>
          <w:color w:val="auto"/>
        </w:rPr>
        <w:t>HORA DE INICIO DE PLAN DE MIGRACION</w:t>
      </w:r>
      <w:bookmarkEnd w:id="2"/>
    </w:p>
    <w:p w:rsidR="00957308" w:rsidRDefault="00957308" w:rsidP="00957308"/>
    <w:p w:rsidR="00957308" w:rsidRPr="00957308" w:rsidRDefault="00957308" w:rsidP="00957308">
      <w:r>
        <w:t xml:space="preserve">Lunes 09 de Septiembre de 2019, 01:00 AM </w:t>
      </w:r>
    </w:p>
    <w:p w:rsidR="001C0DA9" w:rsidRDefault="001C0DA9" w:rsidP="001D286E">
      <w:pPr>
        <w:jc w:val="both"/>
        <w:rPr>
          <w:rFonts w:ascii="Arial" w:hAnsi="Arial" w:cs="Arial"/>
          <w:sz w:val="24"/>
          <w:szCs w:val="24"/>
        </w:rPr>
      </w:pPr>
    </w:p>
    <w:p w:rsidR="00957308" w:rsidRDefault="00957308" w:rsidP="00957308">
      <w:pPr>
        <w:pStyle w:val="Ttulo2"/>
        <w:rPr>
          <w:color w:val="auto"/>
        </w:rPr>
      </w:pPr>
      <w:bookmarkStart w:id="3" w:name="_Toc4941679"/>
      <w:r>
        <w:rPr>
          <w:color w:val="auto"/>
        </w:rPr>
        <w:t>HORA DE FINAL</w:t>
      </w:r>
      <w:r>
        <w:rPr>
          <w:color w:val="auto"/>
        </w:rPr>
        <w:t xml:space="preserve"> DE PLAN DE MIGRACION</w:t>
      </w:r>
      <w:bookmarkEnd w:id="3"/>
    </w:p>
    <w:p w:rsidR="00957308" w:rsidRDefault="00957308" w:rsidP="00957308"/>
    <w:p w:rsidR="001C0DA9" w:rsidRPr="00957308" w:rsidRDefault="00957308" w:rsidP="00957308">
      <w:r>
        <w:t>Lunes 09 de Sept</w:t>
      </w:r>
      <w:r>
        <w:t>iembre de 2019, 06</w:t>
      </w:r>
      <w:r>
        <w:t xml:space="preserve">:00 AM </w:t>
      </w:r>
    </w:p>
    <w:p w:rsidR="001C0DA9" w:rsidRPr="004378B0" w:rsidRDefault="001C0DA9" w:rsidP="001D286E">
      <w:pPr>
        <w:jc w:val="both"/>
        <w:rPr>
          <w:rFonts w:ascii="Arial" w:hAnsi="Arial" w:cs="Arial"/>
          <w:sz w:val="24"/>
          <w:szCs w:val="24"/>
        </w:rPr>
      </w:pPr>
    </w:p>
    <w:p w:rsidR="001C0DA9" w:rsidRDefault="001C0DA9" w:rsidP="001C0DA9">
      <w:pPr>
        <w:pStyle w:val="Ttulo2"/>
        <w:rPr>
          <w:color w:val="auto"/>
        </w:rPr>
      </w:pPr>
      <w:bookmarkStart w:id="4" w:name="_Toc4941680"/>
      <w:r>
        <w:rPr>
          <w:color w:val="auto"/>
        </w:rPr>
        <w:t>DIAGRAMA DE MIGRACION</w:t>
      </w:r>
      <w:bookmarkEnd w:id="4"/>
    </w:p>
    <w:p w:rsidR="001C0DA9" w:rsidRDefault="001C0DA9" w:rsidP="001C0DA9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459F333" wp14:editId="29D3A12B">
            <wp:simplePos x="0" y="0"/>
            <wp:positionH relativeFrom="column">
              <wp:posOffset>-387985</wp:posOffset>
            </wp:positionH>
            <wp:positionV relativeFrom="paragraph">
              <wp:posOffset>295275</wp:posOffset>
            </wp:positionV>
            <wp:extent cx="5951891" cy="3171825"/>
            <wp:effectExtent l="0" t="0" r="0" b="0"/>
            <wp:wrapTight wrapText="bothSides">
              <wp:wrapPolygon edited="0">
                <wp:start x="0" y="0"/>
                <wp:lineTo x="0" y="21405"/>
                <wp:lineTo x="21501" y="21405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89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DA9" w:rsidRDefault="001C0DA9" w:rsidP="001C0DA9"/>
    <w:p w:rsidR="001C0DA9" w:rsidRDefault="001C0DA9" w:rsidP="001C0DA9"/>
    <w:p w:rsidR="001C0DA9" w:rsidRDefault="001C0DA9" w:rsidP="001C0DA9"/>
    <w:p w:rsidR="001C0DA9" w:rsidRDefault="001C0DA9" w:rsidP="001C0DA9"/>
    <w:p w:rsidR="001C0DA9" w:rsidRDefault="001C0DA9" w:rsidP="001C0DA9"/>
    <w:p w:rsidR="001C0DA9" w:rsidRPr="00957308" w:rsidRDefault="00957308" w:rsidP="00957308">
      <w:pPr>
        <w:pStyle w:val="Ttulo2"/>
        <w:rPr>
          <w:color w:val="auto"/>
        </w:rPr>
      </w:pPr>
      <w:bookmarkStart w:id="5" w:name="_Toc4941681"/>
      <w:r>
        <w:rPr>
          <w:color w:val="auto"/>
        </w:rPr>
        <w:t>DIAGRAMA DE RECURSOS DE LA MIGRACION</w:t>
      </w:r>
      <w:bookmarkEnd w:id="5"/>
    </w:p>
    <w:p w:rsidR="00957308" w:rsidRDefault="00957308" w:rsidP="001C0DA9"/>
    <w:p w:rsidR="00D75E01" w:rsidRDefault="00957308" w:rsidP="00D75E01">
      <w:r>
        <w:rPr>
          <w:noProof/>
          <w:lang w:eastAsia="es-CO"/>
        </w:rPr>
        <w:drawing>
          <wp:inline distT="0" distB="0" distL="0" distR="0" wp14:anchorId="36DABB50" wp14:editId="0050AF3D">
            <wp:extent cx="5306060" cy="3749040"/>
            <wp:effectExtent l="0" t="0" r="889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/>
    <w:p w:rsidR="00D75E01" w:rsidRDefault="00D75E01" w:rsidP="00D75E01">
      <w:pPr>
        <w:pStyle w:val="Ttulo2"/>
      </w:pPr>
      <w:r>
        <w:rPr>
          <w:color w:val="auto"/>
        </w:rPr>
        <w:lastRenderedPageBreak/>
        <w:t>CONTROL DE CAMBIOS</w:t>
      </w:r>
      <w:bookmarkStart w:id="6" w:name="_GoBack"/>
      <w:bookmarkEnd w:id="6"/>
    </w:p>
    <w:p w:rsidR="00D75E01" w:rsidRDefault="00D75E01" w:rsidP="00D75E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799"/>
        <w:gridCol w:w="1496"/>
        <w:gridCol w:w="1701"/>
        <w:gridCol w:w="1688"/>
      </w:tblGrid>
      <w:tr w:rsidR="00D75E01" w:rsidRPr="0048148A" w:rsidTr="00F37956">
        <w:tc>
          <w:tcPr>
            <w:tcW w:w="1662" w:type="dxa"/>
          </w:tcPr>
          <w:p w:rsidR="00D75E01" w:rsidRPr="0048148A" w:rsidRDefault="00D75E01" w:rsidP="00F37956">
            <w:pPr>
              <w:pStyle w:val="Ttulo2"/>
              <w:rPr>
                <w:color w:val="auto"/>
              </w:rPr>
            </w:pPr>
            <w:bookmarkStart w:id="7" w:name="_Toc4941683"/>
            <w:r w:rsidRPr="0048148A">
              <w:rPr>
                <w:color w:val="auto"/>
              </w:rPr>
              <w:t>Versión</w:t>
            </w:r>
            <w:bookmarkEnd w:id="7"/>
          </w:p>
        </w:tc>
        <w:tc>
          <w:tcPr>
            <w:tcW w:w="1799" w:type="dxa"/>
          </w:tcPr>
          <w:p w:rsidR="00D75E01" w:rsidRPr="0048148A" w:rsidRDefault="00D75E01" w:rsidP="00F37956">
            <w:pPr>
              <w:pStyle w:val="Ttulo2"/>
              <w:rPr>
                <w:color w:val="auto"/>
              </w:rPr>
            </w:pPr>
            <w:bookmarkStart w:id="8" w:name="_Toc4941684"/>
            <w:r w:rsidRPr="0048148A">
              <w:rPr>
                <w:color w:val="auto"/>
              </w:rPr>
              <w:t>Fecha</w:t>
            </w:r>
            <w:bookmarkEnd w:id="8"/>
          </w:p>
        </w:tc>
        <w:tc>
          <w:tcPr>
            <w:tcW w:w="1496" w:type="dxa"/>
          </w:tcPr>
          <w:p w:rsidR="00D75E01" w:rsidRPr="0048148A" w:rsidRDefault="00D75E01" w:rsidP="00F37956">
            <w:pPr>
              <w:pStyle w:val="Ttulo2"/>
              <w:rPr>
                <w:color w:val="auto"/>
              </w:rPr>
            </w:pPr>
            <w:bookmarkStart w:id="9" w:name="_Toc4941685"/>
            <w:r w:rsidRPr="0048148A">
              <w:rPr>
                <w:color w:val="auto"/>
              </w:rPr>
              <w:t>Detalle</w:t>
            </w:r>
            <w:bookmarkEnd w:id="9"/>
          </w:p>
        </w:tc>
        <w:tc>
          <w:tcPr>
            <w:tcW w:w="1701" w:type="dxa"/>
          </w:tcPr>
          <w:p w:rsidR="00D75E01" w:rsidRPr="0048148A" w:rsidRDefault="00D75E01" w:rsidP="00F37956">
            <w:pPr>
              <w:pStyle w:val="Ttulo2"/>
              <w:rPr>
                <w:color w:val="auto"/>
              </w:rPr>
            </w:pPr>
            <w:bookmarkStart w:id="10" w:name="_Toc4941686"/>
            <w:r w:rsidRPr="0048148A">
              <w:rPr>
                <w:color w:val="auto"/>
              </w:rPr>
              <w:t>Revisado por</w:t>
            </w:r>
            <w:bookmarkEnd w:id="10"/>
          </w:p>
        </w:tc>
        <w:tc>
          <w:tcPr>
            <w:tcW w:w="1688" w:type="dxa"/>
          </w:tcPr>
          <w:p w:rsidR="00D75E01" w:rsidRPr="0048148A" w:rsidRDefault="00D75E01" w:rsidP="00F37956">
            <w:pPr>
              <w:pStyle w:val="Ttulo2"/>
              <w:rPr>
                <w:color w:val="auto"/>
              </w:rPr>
            </w:pPr>
            <w:bookmarkStart w:id="11" w:name="_Toc4941687"/>
            <w:r w:rsidRPr="0048148A">
              <w:rPr>
                <w:color w:val="auto"/>
              </w:rPr>
              <w:t>Realizado por</w:t>
            </w:r>
            <w:bookmarkEnd w:id="11"/>
          </w:p>
        </w:tc>
      </w:tr>
      <w:tr w:rsidR="00D75E01" w:rsidRPr="0048148A" w:rsidTr="00F37956">
        <w:tc>
          <w:tcPr>
            <w:tcW w:w="1662" w:type="dxa"/>
          </w:tcPr>
          <w:p w:rsidR="00D75E01" w:rsidRPr="0048148A" w:rsidRDefault="00D75E01" w:rsidP="00F37956">
            <w:pPr>
              <w:pStyle w:val="Ttulo2"/>
              <w:rPr>
                <w:b w:val="0"/>
                <w:color w:val="auto"/>
              </w:rPr>
            </w:pPr>
            <w:bookmarkStart w:id="12" w:name="_Toc4941688"/>
            <w:r w:rsidRPr="0048148A">
              <w:rPr>
                <w:b w:val="0"/>
                <w:color w:val="auto"/>
              </w:rPr>
              <w:t>1.0</w:t>
            </w:r>
            <w:bookmarkEnd w:id="12"/>
          </w:p>
        </w:tc>
        <w:tc>
          <w:tcPr>
            <w:tcW w:w="1799" w:type="dxa"/>
          </w:tcPr>
          <w:p w:rsidR="00D75E01" w:rsidRPr="0048148A" w:rsidRDefault="00D75E01" w:rsidP="00F37956">
            <w:pPr>
              <w:pStyle w:val="Ttulo2"/>
              <w:rPr>
                <w:b w:val="0"/>
                <w:color w:val="auto"/>
              </w:rPr>
            </w:pPr>
            <w:bookmarkStart w:id="13" w:name="_Toc4941689"/>
            <w:r w:rsidRPr="0048148A">
              <w:rPr>
                <w:b w:val="0"/>
                <w:color w:val="auto"/>
              </w:rPr>
              <w:t>15/03/2019</w:t>
            </w:r>
            <w:bookmarkEnd w:id="13"/>
          </w:p>
        </w:tc>
        <w:tc>
          <w:tcPr>
            <w:tcW w:w="1496" w:type="dxa"/>
          </w:tcPr>
          <w:p w:rsidR="00D75E01" w:rsidRPr="0048148A" w:rsidRDefault="00D75E01" w:rsidP="00F37956">
            <w:pPr>
              <w:pStyle w:val="Ttulo2"/>
              <w:rPr>
                <w:b w:val="0"/>
                <w:color w:val="auto"/>
              </w:rPr>
            </w:pPr>
            <w:bookmarkStart w:id="14" w:name="_Toc4941690"/>
            <w:r w:rsidRPr="0048148A">
              <w:rPr>
                <w:b w:val="0"/>
                <w:color w:val="auto"/>
              </w:rPr>
              <w:t>Versión Original</w:t>
            </w:r>
            <w:bookmarkEnd w:id="14"/>
          </w:p>
        </w:tc>
        <w:tc>
          <w:tcPr>
            <w:tcW w:w="1701" w:type="dxa"/>
          </w:tcPr>
          <w:p w:rsidR="00D75E01" w:rsidRPr="0048148A" w:rsidRDefault="00D75E01" w:rsidP="00F37956">
            <w:pPr>
              <w:pStyle w:val="Ttulo2"/>
              <w:rPr>
                <w:b w:val="0"/>
                <w:color w:val="auto"/>
              </w:rPr>
            </w:pPr>
            <w:bookmarkStart w:id="15" w:name="_Toc4941691"/>
            <w:r w:rsidRPr="0048148A">
              <w:rPr>
                <w:b w:val="0"/>
                <w:color w:val="auto"/>
              </w:rPr>
              <w:t>Meyer Ayala</w:t>
            </w:r>
            <w:bookmarkEnd w:id="15"/>
          </w:p>
        </w:tc>
        <w:tc>
          <w:tcPr>
            <w:tcW w:w="1688" w:type="dxa"/>
          </w:tcPr>
          <w:p w:rsidR="00D75E01" w:rsidRPr="0048148A" w:rsidRDefault="00D75E01" w:rsidP="00F37956">
            <w:pPr>
              <w:pStyle w:val="Ttulo2"/>
              <w:rPr>
                <w:b w:val="0"/>
                <w:color w:val="auto"/>
              </w:rPr>
            </w:pPr>
            <w:bookmarkStart w:id="16" w:name="_Toc4941692"/>
            <w:r w:rsidRPr="0048148A">
              <w:rPr>
                <w:b w:val="0"/>
                <w:color w:val="auto"/>
              </w:rPr>
              <w:t>Brayan Ayala</w:t>
            </w:r>
            <w:bookmarkEnd w:id="16"/>
          </w:p>
        </w:tc>
      </w:tr>
    </w:tbl>
    <w:p w:rsidR="00D75E01" w:rsidRPr="00D75E01" w:rsidRDefault="00D75E01" w:rsidP="00D75E01"/>
    <w:sectPr w:rsidR="00D75E01" w:rsidRPr="00D75E01" w:rsidSect="00CC719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BE9" w:rsidRDefault="00C07BE9">
      <w:pPr>
        <w:spacing w:after="0" w:line="240" w:lineRule="auto"/>
      </w:pPr>
      <w:r>
        <w:separator/>
      </w:r>
    </w:p>
  </w:endnote>
  <w:endnote w:type="continuationSeparator" w:id="0">
    <w:p w:rsidR="00C07BE9" w:rsidRDefault="00C0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73CF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3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CF5" w:rsidRPr="000B2932" w:rsidRDefault="00C73CF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4378B0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4378B0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xcrwIAALo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" filled="f" stroked="f">
              <v:textbox inset=",7.2pt,,7.2pt">
                <w:txbxContent>
                  <w:p w:rsidR="00C73CF5" w:rsidRPr="000B2932" w:rsidRDefault="00C73CF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4378B0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4378B0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C73CF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BE9" w:rsidRDefault="00C07BE9">
      <w:pPr>
        <w:spacing w:after="0" w:line="240" w:lineRule="auto"/>
      </w:pPr>
      <w:r>
        <w:separator/>
      </w:r>
    </w:p>
  </w:footnote>
  <w:footnote w:type="continuationSeparator" w:id="0">
    <w:p w:rsidR="00C07BE9" w:rsidRDefault="00C0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Default="003A320C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Pr="00CC719E" w:rsidRDefault="00C73CF5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Parking Lot I.S</w:t>
    </w:r>
  </w:p>
  <w:p w:rsidR="00C73CF5" w:rsidRDefault="00C73CF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CF5" w:rsidRPr="009D3BDB" w:rsidRDefault="00C73CF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2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CF5" w:rsidRPr="000B2932" w:rsidRDefault="00C73CF5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r w:rsidR="004378B0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="004378B0"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V.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PsgIAAME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" filled="f" stroked="f">
              <v:textbox inset=",7.2pt,,7.2pt">
                <w:txbxContent>
                  <w:p w:rsidR="00C73CF5" w:rsidRPr="000B2932" w:rsidRDefault="00C73CF5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r w:rsidR="004378B0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="004378B0"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V.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31B"/>
      </v:shape>
    </w:pict>
  </w:numPicBullet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16B12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2" w15:restartNumberingAfterBreak="0">
    <w:nsid w:val="02BD49C3"/>
    <w:multiLevelType w:val="hybridMultilevel"/>
    <w:tmpl w:val="E7F2D9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46488"/>
    <w:multiLevelType w:val="hybridMultilevel"/>
    <w:tmpl w:val="0328815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64FD6"/>
    <w:multiLevelType w:val="hybridMultilevel"/>
    <w:tmpl w:val="C3F051CA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9D56C5C"/>
    <w:multiLevelType w:val="hybridMultilevel"/>
    <w:tmpl w:val="5CAA4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E4BF9"/>
    <w:multiLevelType w:val="hybridMultilevel"/>
    <w:tmpl w:val="93DA9FC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43E53C1"/>
    <w:multiLevelType w:val="hybridMultilevel"/>
    <w:tmpl w:val="43CC68C2"/>
    <w:lvl w:ilvl="0" w:tplc="FEC80D7E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B541F"/>
    <w:multiLevelType w:val="hybridMultilevel"/>
    <w:tmpl w:val="97425A60"/>
    <w:lvl w:ilvl="0" w:tplc="21FE6AFA">
      <w:start w:val="1"/>
      <w:numFmt w:val="decimal"/>
      <w:lvlText w:val="%1."/>
      <w:lvlJc w:val="left"/>
      <w:pPr>
        <w:ind w:left="142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B38B5"/>
    <w:multiLevelType w:val="multilevel"/>
    <w:tmpl w:val="931892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16" w:hanging="1800"/>
      </w:pPr>
      <w:rPr>
        <w:rFonts w:hint="default"/>
      </w:rPr>
    </w:lvl>
  </w:abstractNum>
  <w:abstractNum w:abstractNumId="14" w15:restartNumberingAfterBreak="0">
    <w:nsid w:val="1F2B63E1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15" w15:restartNumberingAfterBreak="0">
    <w:nsid w:val="20481A8C"/>
    <w:multiLevelType w:val="hybridMultilevel"/>
    <w:tmpl w:val="E4D8F88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B650D"/>
    <w:multiLevelType w:val="hybridMultilevel"/>
    <w:tmpl w:val="EBFCB4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3759"/>
    <w:multiLevelType w:val="hybridMultilevel"/>
    <w:tmpl w:val="3CD66F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36CCA"/>
    <w:multiLevelType w:val="hybridMultilevel"/>
    <w:tmpl w:val="CCBAA624"/>
    <w:lvl w:ilvl="0" w:tplc="FEC80D7E">
      <w:start w:val="4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A4DB7"/>
    <w:multiLevelType w:val="hybridMultilevel"/>
    <w:tmpl w:val="CB0E9122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947D5"/>
    <w:multiLevelType w:val="hybridMultilevel"/>
    <w:tmpl w:val="EEBAE2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D151C"/>
    <w:multiLevelType w:val="hybridMultilevel"/>
    <w:tmpl w:val="C4A8D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A5F1E"/>
    <w:multiLevelType w:val="hybridMultilevel"/>
    <w:tmpl w:val="81D076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C366E"/>
    <w:multiLevelType w:val="hybridMultilevel"/>
    <w:tmpl w:val="2D44120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311FE"/>
    <w:multiLevelType w:val="hybridMultilevel"/>
    <w:tmpl w:val="CD90C392"/>
    <w:lvl w:ilvl="0" w:tplc="FEC80D7E">
      <w:start w:val="4"/>
      <w:numFmt w:val="bullet"/>
      <w:lvlText w:val="•"/>
      <w:lvlJc w:val="left"/>
      <w:pPr>
        <w:ind w:left="785" w:hanging="360"/>
      </w:pPr>
      <w:rPr>
        <w:rFonts w:ascii="Calibri" w:eastAsiaTheme="minorHAnsi" w:hAnsi="Calibri" w:cstheme="minorBid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57A7D58"/>
    <w:multiLevelType w:val="hybridMultilevel"/>
    <w:tmpl w:val="E590858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82D0454"/>
    <w:multiLevelType w:val="hybridMultilevel"/>
    <w:tmpl w:val="2D8E305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315AA"/>
    <w:multiLevelType w:val="hybridMultilevel"/>
    <w:tmpl w:val="93A48F0A"/>
    <w:lvl w:ilvl="0" w:tplc="16C8514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E9F4D86"/>
    <w:multiLevelType w:val="hybridMultilevel"/>
    <w:tmpl w:val="AC5A9D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64543"/>
    <w:multiLevelType w:val="hybridMultilevel"/>
    <w:tmpl w:val="84B23D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F0A6D"/>
    <w:multiLevelType w:val="hybridMultilevel"/>
    <w:tmpl w:val="7526A3DE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363" w:hanging="360"/>
      </w:pPr>
    </w:lvl>
    <w:lvl w:ilvl="2" w:tplc="580A001B" w:tentative="1">
      <w:start w:val="1"/>
      <w:numFmt w:val="lowerRoman"/>
      <w:lvlText w:val="%3."/>
      <w:lvlJc w:val="right"/>
      <w:pPr>
        <w:ind w:left="2083" w:hanging="180"/>
      </w:pPr>
    </w:lvl>
    <w:lvl w:ilvl="3" w:tplc="580A000F" w:tentative="1">
      <w:start w:val="1"/>
      <w:numFmt w:val="decimal"/>
      <w:lvlText w:val="%4."/>
      <w:lvlJc w:val="left"/>
      <w:pPr>
        <w:ind w:left="2803" w:hanging="360"/>
      </w:pPr>
    </w:lvl>
    <w:lvl w:ilvl="4" w:tplc="580A0019" w:tentative="1">
      <w:start w:val="1"/>
      <w:numFmt w:val="lowerLetter"/>
      <w:lvlText w:val="%5."/>
      <w:lvlJc w:val="left"/>
      <w:pPr>
        <w:ind w:left="3523" w:hanging="360"/>
      </w:pPr>
    </w:lvl>
    <w:lvl w:ilvl="5" w:tplc="580A001B" w:tentative="1">
      <w:start w:val="1"/>
      <w:numFmt w:val="lowerRoman"/>
      <w:lvlText w:val="%6."/>
      <w:lvlJc w:val="right"/>
      <w:pPr>
        <w:ind w:left="4243" w:hanging="180"/>
      </w:pPr>
    </w:lvl>
    <w:lvl w:ilvl="6" w:tplc="580A000F" w:tentative="1">
      <w:start w:val="1"/>
      <w:numFmt w:val="decimal"/>
      <w:lvlText w:val="%7."/>
      <w:lvlJc w:val="left"/>
      <w:pPr>
        <w:ind w:left="4963" w:hanging="360"/>
      </w:pPr>
    </w:lvl>
    <w:lvl w:ilvl="7" w:tplc="580A0019" w:tentative="1">
      <w:start w:val="1"/>
      <w:numFmt w:val="lowerLetter"/>
      <w:lvlText w:val="%8."/>
      <w:lvlJc w:val="left"/>
      <w:pPr>
        <w:ind w:left="5683" w:hanging="360"/>
      </w:pPr>
    </w:lvl>
    <w:lvl w:ilvl="8" w:tplc="5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4DC6E1A"/>
    <w:multiLevelType w:val="multilevel"/>
    <w:tmpl w:val="F278A4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6" w:hanging="1800"/>
      </w:pPr>
      <w:rPr>
        <w:rFonts w:hint="default"/>
      </w:rPr>
    </w:lvl>
  </w:abstractNum>
  <w:abstractNum w:abstractNumId="34" w15:restartNumberingAfterBreak="0">
    <w:nsid w:val="7D24182E"/>
    <w:multiLevelType w:val="hybridMultilevel"/>
    <w:tmpl w:val="6756CA32"/>
    <w:lvl w:ilvl="0" w:tplc="580A000F">
      <w:start w:val="1"/>
      <w:numFmt w:val="decimal"/>
      <w:lvlText w:val="%1."/>
      <w:lvlJc w:val="left"/>
      <w:pPr>
        <w:ind w:left="644" w:hanging="360"/>
      </w:pPr>
    </w:lvl>
    <w:lvl w:ilvl="1" w:tplc="580A0019" w:tentative="1">
      <w:start w:val="1"/>
      <w:numFmt w:val="lowerLetter"/>
      <w:lvlText w:val="%2."/>
      <w:lvlJc w:val="left"/>
      <w:pPr>
        <w:ind w:left="1364" w:hanging="360"/>
      </w:pPr>
    </w:lvl>
    <w:lvl w:ilvl="2" w:tplc="580A001B" w:tentative="1">
      <w:start w:val="1"/>
      <w:numFmt w:val="lowerRoman"/>
      <w:lvlText w:val="%3."/>
      <w:lvlJc w:val="right"/>
      <w:pPr>
        <w:ind w:left="2084" w:hanging="180"/>
      </w:pPr>
    </w:lvl>
    <w:lvl w:ilvl="3" w:tplc="580A000F" w:tentative="1">
      <w:start w:val="1"/>
      <w:numFmt w:val="decimal"/>
      <w:lvlText w:val="%4."/>
      <w:lvlJc w:val="left"/>
      <w:pPr>
        <w:ind w:left="2804" w:hanging="360"/>
      </w:pPr>
    </w:lvl>
    <w:lvl w:ilvl="4" w:tplc="580A0019" w:tentative="1">
      <w:start w:val="1"/>
      <w:numFmt w:val="lowerLetter"/>
      <w:lvlText w:val="%5."/>
      <w:lvlJc w:val="left"/>
      <w:pPr>
        <w:ind w:left="3524" w:hanging="360"/>
      </w:pPr>
    </w:lvl>
    <w:lvl w:ilvl="5" w:tplc="580A001B" w:tentative="1">
      <w:start w:val="1"/>
      <w:numFmt w:val="lowerRoman"/>
      <w:lvlText w:val="%6."/>
      <w:lvlJc w:val="right"/>
      <w:pPr>
        <w:ind w:left="4244" w:hanging="180"/>
      </w:pPr>
    </w:lvl>
    <w:lvl w:ilvl="6" w:tplc="580A000F" w:tentative="1">
      <w:start w:val="1"/>
      <w:numFmt w:val="decimal"/>
      <w:lvlText w:val="%7."/>
      <w:lvlJc w:val="left"/>
      <w:pPr>
        <w:ind w:left="4964" w:hanging="360"/>
      </w:pPr>
    </w:lvl>
    <w:lvl w:ilvl="7" w:tplc="580A0019" w:tentative="1">
      <w:start w:val="1"/>
      <w:numFmt w:val="lowerLetter"/>
      <w:lvlText w:val="%8."/>
      <w:lvlJc w:val="left"/>
      <w:pPr>
        <w:ind w:left="5684" w:hanging="360"/>
      </w:pPr>
    </w:lvl>
    <w:lvl w:ilvl="8" w:tplc="5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3"/>
  </w:num>
  <w:num w:numId="5">
    <w:abstractNumId w:val="31"/>
  </w:num>
  <w:num w:numId="6">
    <w:abstractNumId w:val="0"/>
  </w:num>
  <w:num w:numId="7">
    <w:abstractNumId w:val="12"/>
  </w:num>
  <w:num w:numId="8">
    <w:abstractNumId w:val="6"/>
  </w:num>
  <w:num w:numId="9">
    <w:abstractNumId w:val="32"/>
  </w:num>
  <w:num w:numId="10">
    <w:abstractNumId w:val="15"/>
  </w:num>
  <w:num w:numId="11">
    <w:abstractNumId w:val="26"/>
  </w:num>
  <w:num w:numId="12">
    <w:abstractNumId w:val="21"/>
  </w:num>
  <w:num w:numId="13">
    <w:abstractNumId w:val="19"/>
  </w:num>
  <w:num w:numId="14">
    <w:abstractNumId w:val="5"/>
  </w:num>
  <w:num w:numId="15">
    <w:abstractNumId w:val="8"/>
  </w:num>
  <w:num w:numId="16">
    <w:abstractNumId w:val="23"/>
  </w:num>
  <w:num w:numId="17">
    <w:abstractNumId w:val="18"/>
  </w:num>
  <w:num w:numId="18">
    <w:abstractNumId w:val="25"/>
  </w:num>
  <w:num w:numId="19">
    <w:abstractNumId w:val="9"/>
  </w:num>
  <w:num w:numId="20">
    <w:abstractNumId w:val="28"/>
  </w:num>
  <w:num w:numId="21">
    <w:abstractNumId w:val="10"/>
  </w:num>
  <w:num w:numId="22">
    <w:abstractNumId w:val="13"/>
  </w:num>
  <w:num w:numId="23">
    <w:abstractNumId w:val="14"/>
  </w:num>
  <w:num w:numId="24">
    <w:abstractNumId w:val="1"/>
  </w:num>
  <w:num w:numId="25">
    <w:abstractNumId w:val="33"/>
  </w:num>
  <w:num w:numId="26">
    <w:abstractNumId w:val="34"/>
  </w:num>
  <w:num w:numId="27">
    <w:abstractNumId w:val="20"/>
  </w:num>
  <w:num w:numId="28">
    <w:abstractNumId w:val="29"/>
  </w:num>
  <w:num w:numId="29">
    <w:abstractNumId w:val="4"/>
  </w:num>
  <w:num w:numId="30">
    <w:abstractNumId w:val="2"/>
  </w:num>
  <w:num w:numId="31">
    <w:abstractNumId w:val="17"/>
  </w:num>
  <w:num w:numId="32">
    <w:abstractNumId w:val="22"/>
  </w:num>
  <w:num w:numId="33">
    <w:abstractNumId w:val="16"/>
  </w:num>
  <w:num w:numId="34">
    <w:abstractNumId w:val="3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02E1F"/>
    <w:rsid w:val="00032142"/>
    <w:rsid w:val="00036473"/>
    <w:rsid w:val="0003720D"/>
    <w:rsid w:val="0007223F"/>
    <w:rsid w:val="00080F3F"/>
    <w:rsid w:val="00081DA5"/>
    <w:rsid w:val="00094CA0"/>
    <w:rsid w:val="000C7914"/>
    <w:rsid w:val="000E183B"/>
    <w:rsid w:val="000E25FA"/>
    <w:rsid w:val="00133300"/>
    <w:rsid w:val="001401DE"/>
    <w:rsid w:val="00155FC7"/>
    <w:rsid w:val="00185180"/>
    <w:rsid w:val="00190540"/>
    <w:rsid w:val="00191A32"/>
    <w:rsid w:val="0019451D"/>
    <w:rsid w:val="001A5D3D"/>
    <w:rsid w:val="001C0DA9"/>
    <w:rsid w:val="001C4AFA"/>
    <w:rsid w:val="001C79EA"/>
    <w:rsid w:val="001D286E"/>
    <w:rsid w:val="001D4943"/>
    <w:rsid w:val="001F5F06"/>
    <w:rsid w:val="001F6AFF"/>
    <w:rsid w:val="002243E0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32914"/>
    <w:rsid w:val="003643E0"/>
    <w:rsid w:val="00364CD7"/>
    <w:rsid w:val="0037547A"/>
    <w:rsid w:val="00386765"/>
    <w:rsid w:val="003B6371"/>
    <w:rsid w:val="003B6D63"/>
    <w:rsid w:val="003E3815"/>
    <w:rsid w:val="003F46D8"/>
    <w:rsid w:val="00416CBD"/>
    <w:rsid w:val="0042562D"/>
    <w:rsid w:val="00430682"/>
    <w:rsid w:val="004378B0"/>
    <w:rsid w:val="0044427D"/>
    <w:rsid w:val="004466C4"/>
    <w:rsid w:val="00447178"/>
    <w:rsid w:val="004505F3"/>
    <w:rsid w:val="00460D75"/>
    <w:rsid w:val="00464987"/>
    <w:rsid w:val="0048148A"/>
    <w:rsid w:val="00484E8D"/>
    <w:rsid w:val="004B3541"/>
    <w:rsid w:val="004C2355"/>
    <w:rsid w:val="004C2B0E"/>
    <w:rsid w:val="004D2736"/>
    <w:rsid w:val="004D2B04"/>
    <w:rsid w:val="004D4B55"/>
    <w:rsid w:val="004E0924"/>
    <w:rsid w:val="004E5548"/>
    <w:rsid w:val="00500BE7"/>
    <w:rsid w:val="0052390F"/>
    <w:rsid w:val="00524511"/>
    <w:rsid w:val="00534276"/>
    <w:rsid w:val="00535DFF"/>
    <w:rsid w:val="00537028"/>
    <w:rsid w:val="0054142E"/>
    <w:rsid w:val="005435C4"/>
    <w:rsid w:val="005466AB"/>
    <w:rsid w:val="00565A8B"/>
    <w:rsid w:val="005740EB"/>
    <w:rsid w:val="005837AB"/>
    <w:rsid w:val="0058718E"/>
    <w:rsid w:val="00595792"/>
    <w:rsid w:val="005B4EFC"/>
    <w:rsid w:val="005C01F0"/>
    <w:rsid w:val="005C415F"/>
    <w:rsid w:val="005D7979"/>
    <w:rsid w:val="005E0070"/>
    <w:rsid w:val="005E17C6"/>
    <w:rsid w:val="005E45AA"/>
    <w:rsid w:val="005F4103"/>
    <w:rsid w:val="00606545"/>
    <w:rsid w:val="006144A5"/>
    <w:rsid w:val="00615903"/>
    <w:rsid w:val="00640D1C"/>
    <w:rsid w:val="0067070E"/>
    <w:rsid w:val="00671B1F"/>
    <w:rsid w:val="00680448"/>
    <w:rsid w:val="00690DE8"/>
    <w:rsid w:val="00694CD1"/>
    <w:rsid w:val="006A78A7"/>
    <w:rsid w:val="006B1F24"/>
    <w:rsid w:val="006B5510"/>
    <w:rsid w:val="006B5EB9"/>
    <w:rsid w:val="006D38A5"/>
    <w:rsid w:val="0072004D"/>
    <w:rsid w:val="007368B2"/>
    <w:rsid w:val="007452B1"/>
    <w:rsid w:val="0074541B"/>
    <w:rsid w:val="007606C3"/>
    <w:rsid w:val="00762C33"/>
    <w:rsid w:val="007679C8"/>
    <w:rsid w:val="00777C02"/>
    <w:rsid w:val="00777D3B"/>
    <w:rsid w:val="00785F1E"/>
    <w:rsid w:val="007874D9"/>
    <w:rsid w:val="007D5D12"/>
    <w:rsid w:val="007D6B9A"/>
    <w:rsid w:val="008115EB"/>
    <w:rsid w:val="00832462"/>
    <w:rsid w:val="008335F4"/>
    <w:rsid w:val="0083477C"/>
    <w:rsid w:val="00840C48"/>
    <w:rsid w:val="0084352B"/>
    <w:rsid w:val="00860374"/>
    <w:rsid w:val="0087598A"/>
    <w:rsid w:val="0089774F"/>
    <w:rsid w:val="008B4EA4"/>
    <w:rsid w:val="008E00F6"/>
    <w:rsid w:val="00907301"/>
    <w:rsid w:val="00910C66"/>
    <w:rsid w:val="0091662A"/>
    <w:rsid w:val="009227B2"/>
    <w:rsid w:val="009229A4"/>
    <w:rsid w:val="00926767"/>
    <w:rsid w:val="0094168A"/>
    <w:rsid w:val="00957308"/>
    <w:rsid w:val="00962F2D"/>
    <w:rsid w:val="00985E26"/>
    <w:rsid w:val="009A3C2B"/>
    <w:rsid w:val="009B32DF"/>
    <w:rsid w:val="009C28C2"/>
    <w:rsid w:val="009D3BDB"/>
    <w:rsid w:val="009E469E"/>
    <w:rsid w:val="00A0063F"/>
    <w:rsid w:val="00A00E82"/>
    <w:rsid w:val="00A13264"/>
    <w:rsid w:val="00A57FB3"/>
    <w:rsid w:val="00A64859"/>
    <w:rsid w:val="00A83EEB"/>
    <w:rsid w:val="00AA075F"/>
    <w:rsid w:val="00AA3954"/>
    <w:rsid w:val="00AB286B"/>
    <w:rsid w:val="00AF3046"/>
    <w:rsid w:val="00AF799E"/>
    <w:rsid w:val="00B1254D"/>
    <w:rsid w:val="00B31B53"/>
    <w:rsid w:val="00B41168"/>
    <w:rsid w:val="00B5313D"/>
    <w:rsid w:val="00B70841"/>
    <w:rsid w:val="00B76D36"/>
    <w:rsid w:val="00B81E54"/>
    <w:rsid w:val="00B94F38"/>
    <w:rsid w:val="00BA1C6F"/>
    <w:rsid w:val="00BA7686"/>
    <w:rsid w:val="00BB3A79"/>
    <w:rsid w:val="00BB3BE2"/>
    <w:rsid w:val="00BB7388"/>
    <w:rsid w:val="00C07BE9"/>
    <w:rsid w:val="00C14DB0"/>
    <w:rsid w:val="00C42128"/>
    <w:rsid w:val="00C50FA4"/>
    <w:rsid w:val="00C52920"/>
    <w:rsid w:val="00C61E35"/>
    <w:rsid w:val="00C668D8"/>
    <w:rsid w:val="00C73CF5"/>
    <w:rsid w:val="00C814EF"/>
    <w:rsid w:val="00C83F40"/>
    <w:rsid w:val="00CA6A41"/>
    <w:rsid w:val="00CB25FC"/>
    <w:rsid w:val="00CC0CC2"/>
    <w:rsid w:val="00CC719E"/>
    <w:rsid w:val="00CD3528"/>
    <w:rsid w:val="00CD7B22"/>
    <w:rsid w:val="00CF4D0A"/>
    <w:rsid w:val="00D4003A"/>
    <w:rsid w:val="00D75E01"/>
    <w:rsid w:val="00D916B6"/>
    <w:rsid w:val="00D955DD"/>
    <w:rsid w:val="00DB5B28"/>
    <w:rsid w:val="00DC2D71"/>
    <w:rsid w:val="00DD53B6"/>
    <w:rsid w:val="00DE43F0"/>
    <w:rsid w:val="00DE7417"/>
    <w:rsid w:val="00DF2599"/>
    <w:rsid w:val="00E053FE"/>
    <w:rsid w:val="00E21021"/>
    <w:rsid w:val="00E26163"/>
    <w:rsid w:val="00E40559"/>
    <w:rsid w:val="00E4794D"/>
    <w:rsid w:val="00E664E1"/>
    <w:rsid w:val="00E66CB5"/>
    <w:rsid w:val="00E877A0"/>
    <w:rsid w:val="00E94005"/>
    <w:rsid w:val="00EA6A21"/>
    <w:rsid w:val="00EB3D21"/>
    <w:rsid w:val="00EB633B"/>
    <w:rsid w:val="00EC3E78"/>
    <w:rsid w:val="00ED3896"/>
    <w:rsid w:val="00ED542B"/>
    <w:rsid w:val="00EE4F7C"/>
    <w:rsid w:val="00EF1983"/>
    <w:rsid w:val="00EF1E9B"/>
    <w:rsid w:val="00F003C0"/>
    <w:rsid w:val="00F0296E"/>
    <w:rsid w:val="00F078F6"/>
    <w:rsid w:val="00F14A42"/>
    <w:rsid w:val="00F278D1"/>
    <w:rsid w:val="00F57A4C"/>
    <w:rsid w:val="00F63A8A"/>
    <w:rsid w:val="00F7057D"/>
    <w:rsid w:val="00F77E64"/>
    <w:rsid w:val="00F8193E"/>
    <w:rsid w:val="00F833CD"/>
    <w:rsid w:val="00F919F3"/>
    <w:rsid w:val="00F95363"/>
    <w:rsid w:val="00FB011A"/>
    <w:rsid w:val="00FB4452"/>
    <w:rsid w:val="00FB7FE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0AAD71C"/>
  <w15:docId w15:val="{08C68E4A-22FB-4301-A6DA-74DC911D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A7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914"/>
    <w:pPr>
      <w:spacing w:line="240" w:lineRule="auto"/>
      <w:jc w:val="center"/>
      <w:outlineLvl w:val="1"/>
    </w:pPr>
    <w:rPr>
      <w:rFonts w:ascii="Arial" w:hAnsi="Arial" w:cs="Arial"/>
      <w:b/>
      <w:color w:val="262626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332914"/>
    <w:rPr>
      <w:rFonts w:ascii="Arial" w:hAnsi="Arial" w:cs="Arial"/>
      <w:b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qFormat/>
    <w:rsid w:val="007D5D12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7D5D12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7D5D12"/>
    <w:rPr>
      <w:sz w:val="22"/>
      <w:szCs w:val="22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7D5D1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4168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416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16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4168A"/>
    <w:rPr>
      <w:color w:val="0000FF" w:themeColor="hyperlink"/>
      <w:u w:val="single"/>
    </w:rPr>
  </w:style>
  <w:style w:type="table" w:customStyle="1" w:styleId="Tabladecuadrcula1clara-nfasis31">
    <w:name w:val="Tabla de cuadrícula 1 clara - Énfasis 31"/>
    <w:basedOn w:val="Tablanormal"/>
    <w:uiPriority w:val="46"/>
    <w:rsid w:val="00E2616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aliases w:val="EL titu"/>
    <w:basedOn w:val="Encabezado"/>
    <w:link w:val="TextoindependienteCar"/>
    <w:autoRedefine/>
    <w:uiPriority w:val="1"/>
    <w:qFormat/>
    <w:rsid w:val="00F95363"/>
    <w:pPr>
      <w:widowControl w:val="0"/>
      <w:autoSpaceDE w:val="0"/>
      <w:autoSpaceDN w:val="0"/>
      <w:spacing w:before="120" w:after="120"/>
      <w:jc w:val="both"/>
    </w:pPr>
    <w:rPr>
      <w:rFonts w:ascii="Arial" w:eastAsia="Arial" w:hAnsi="Arial" w:cs="Arial"/>
      <w:b/>
      <w:sz w:val="24"/>
      <w:szCs w:val="24"/>
      <w:lang w:val="en-US"/>
    </w:rPr>
  </w:style>
  <w:style w:type="character" w:customStyle="1" w:styleId="TextoindependienteCar">
    <w:name w:val="Texto independiente Car"/>
    <w:aliases w:val="EL titu Car"/>
    <w:basedOn w:val="Fuentedeprrafopredeter"/>
    <w:link w:val="Textoindependiente"/>
    <w:uiPriority w:val="1"/>
    <w:rsid w:val="00F95363"/>
    <w:rPr>
      <w:rFonts w:ascii="Arial" w:eastAsia="Arial" w:hAnsi="Arial" w:cs="Arial"/>
      <w:b/>
      <w:sz w:val="24"/>
      <w:szCs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F95363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F95363"/>
    <w:rPr>
      <w:b/>
      <w:bCs/>
      <w:smallCaps/>
      <w:color w:val="4F81BD" w:themeColor="accent1"/>
      <w:spacing w:val="5"/>
    </w:rPr>
  </w:style>
  <w:style w:type="paragraph" w:customStyle="1" w:styleId="PRUEBAENCABEZADO">
    <w:name w:val="PRUEBA ENCABEZADO"/>
    <w:basedOn w:val="Normal"/>
    <w:link w:val="PRUEBAENCABEZADOCar"/>
    <w:qFormat/>
    <w:rsid w:val="00F95363"/>
    <w:pPr>
      <w:jc w:val="both"/>
    </w:pPr>
  </w:style>
  <w:style w:type="paragraph" w:customStyle="1" w:styleId="Default">
    <w:name w:val="Default"/>
    <w:rsid w:val="003329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RUEBAENCABEZADOCar">
    <w:name w:val="PRUEBA ENCABEZADO Car"/>
    <w:basedOn w:val="Fuentedeprrafopredeter"/>
    <w:link w:val="PRUEBAENCABEZADO"/>
    <w:rsid w:val="00F95363"/>
    <w:rPr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B3BE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B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B3BE2"/>
    <w:pPr>
      <w:spacing w:after="100" w:line="259" w:lineRule="auto"/>
      <w:ind w:left="440"/>
    </w:pPr>
    <w:rPr>
      <w:rFonts w:asciiTheme="minorHAnsi" w:eastAsiaTheme="minorEastAsia" w:hAnsiTheme="minorHAnsi"/>
      <w:lang w:val="es-419" w:eastAsia="es-419"/>
    </w:rPr>
  </w:style>
  <w:style w:type="paragraph" w:styleId="ndice1">
    <w:name w:val="index 1"/>
    <w:basedOn w:val="Normal"/>
    <w:next w:val="Normal"/>
    <w:autoRedefine/>
    <w:uiPriority w:val="99"/>
    <w:unhideWhenUsed/>
    <w:rsid w:val="00447178"/>
    <w:pPr>
      <w:spacing w:after="0"/>
      <w:ind w:left="220" w:hanging="22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47178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47178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47178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47178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47178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47178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47178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47178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47178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42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4276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34276"/>
    <w:rPr>
      <w:vertAlign w:val="superscript"/>
    </w:rPr>
  </w:style>
  <w:style w:type="table" w:styleId="Tablaconcuadrcula">
    <w:name w:val="Table Grid"/>
    <w:basedOn w:val="Tablanormal"/>
    <w:uiPriority w:val="59"/>
    <w:rsid w:val="003E3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F5F0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F5F0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1F5F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D6E8E1-3077-42DE-843A-91A61BE7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95</TotalTime>
  <Pages>6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2353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 de Windows</cp:lastModifiedBy>
  <cp:revision>10</cp:revision>
  <cp:lastPrinted>2015-07-23T21:07:00Z</cp:lastPrinted>
  <dcterms:created xsi:type="dcterms:W3CDTF">2019-03-15T14:42:00Z</dcterms:created>
  <dcterms:modified xsi:type="dcterms:W3CDTF">2019-03-31T21:23:00Z</dcterms:modified>
</cp:coreProperties>
</file>